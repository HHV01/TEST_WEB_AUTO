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5284" w14:textId="77777777" w:rsidR="00147CB0" w:rsidRPr="009710D4" w:rsidRDefault="00147CB0" w:rsidP="00147CB0">
      <w:pPr>
        <w:pStyle w:val="NormalTB"/>
        <w:widowControl w:val="0"/>
        <w:spacing w:before="120"/>
        <w:rPr>
          <w:rFonts w:ascii="Times New Roman" w:hAnsi="Times New Roman"/>
          <w:snapToGrid w:val="0"/>
          <w:sz w:val="24"/>
          <w:szCs w:val="24"/>
          <w:lang w:val="en-US"/>
        </w:rPr>
      </w:pPr>
      <w:bookmarkStart w:id="0" w:name="_Toc465677962"/>
      <w:bookmarkStart w:id="1" w:name="_Toc467738734"/>
    </w:p>
    <w:p w14:paraId="4C0971F0" w14:textId="77777777" w:rsidR="00147CB0" w:rsidRPr="009710D4" w:rsidRDefault="00147CB0" w:rsidP="00147CB0">
      <w:pPr>
        <w:rPr>
          <w:rFonts w:ascii="Times New Roman" w:hAnsi="Times New Roman"/>
          <w:sz w:val="24"/>
          <w:szCs w:val="24"/>
        </w:rPr>
      </w:pPr>
    </w:p>
    <w:p w14:paraId="2164D1D1" w14:textId="77777777" w:rsidR="00147CB0" w:rsidRPr="009710D4" w:rsidRDefault="00147CB0" w:rsidP="00147CB0">
      <w:pPr>
        <w:pStyle w:val="NormalTB"/>
        <w:spacing w:before="120"/>
        <w:rPr>
          <w:rFonts w:ascii="Times New Roman" w:hAnsi="Times New Roman"/>
          <w:sz w:val="24"/>
          <w:szCs w:val="24"/>
          <w:lang w:val="en-US"/>
        </w:rPr>
      </w:pPr>
    </w:p>
    <w:p w14:paraId="33D1F94C" w14:textId="77777777" w:rsidR="00147CB0" w:rsidRPr="009710D4" w:rsidRDefault="00147CB0" w:rsidP="00147CB0">
      <w:pPr>
        <w:pStyle w:val="NormalTB"/>
        <w:spacing w:before="120"/>
        <w:rPr>
          <w:rFonts w:ascii="Times New Roman" w:hAnsi="Times New Roman"/>
          <w:sz w:val="24"/>
          <w:szCs w:val="24"/>
          <w:lang w:val="en-US"/>
        </w:rPr>
      </w:pPr>
    </w:p>
    <w:p w14:paraId="19559F32" w14:textId="77777777" w:rsidR="00147CB0" w:rsidRDefault="00147CB0" w:rsidP="00147CB0">
      <w:pPr>
        <w:pStyle w:val="NormalTB"/>
        <w:spacing w:before="120"/>
        <w:rPr>
          <w:rFonts w:ascii="Times New Roman" w:hAnsi="Times New Roman"/>
          <w:sz w:val="24"/>
          <w:szCs w:val="24"/>
          <w:lang w:val="en-US"/>
        </w:rPr>
      </w:pPr>
    </w:p>
    <w:p w14:paraId="04C8F8B1" w14:textId="77777777" w:rsidR="00AB0C43" w:rsidRDefault="00AB0C43" w:rsidP="00147CB0">
      <w:pPr>
        <w:pStyle w:val="NormalTB"/>
        <w:spacing w:before="120"/>
        <w:rPr>
          <w:rFonts w:ascii="Times New Roman" w:hAnsi="Times New Roman"/>
          <w:sz w:val="24"/>
          <w:szCs w:val="24"/>
          <w:lang w:val="en-US"/>
        </w:rPr>
      </w:pPr>
    </w:p>
    <w:p w14:paraId="2CF94245" w14:textId="77777777" w:rsidR="00AB0C43" w:rsidRPr="009710D4" w:rsidRDefault="00AB0C43" w:rsidP="00147CB0">
      <w:pPr>
        <w:pStyle w:val="NormalTB"/>
        <w:spacing w:before="120"/>
        <w:rPr>
          <w:rFonts w:ascii="Times New Roman" w:hAnsi="Times New Roman"/>
          <w:sz w:val="24"/>
          <w:szCs w:val="24"/>
          <w:lang w:val="en-US"/>
        </w:rPr>
      </w:pPr>
    </w:p>
    <w:p w14:paraId="71700BBC" w14:textId="77777777" w:rsidR="00147CB0" w:rsidRPr="009710D4" w:rsidRDefault="00147CB0" w:rsidP="00147CB0">
      <w:pPr>
        <w:pStyle w:val="NormalTB"/>
        <w:spacing w:before="120"/>
        <w:rPr>
          <w:rFonts w:ascii="Times New Roman" w:hAnsi="Times New Roman"/>
          <w:sz w:val="24"/>
          <w:szCs w:val="24"/>
          <w:lang w:val="en-US"/>
        </w:rPr>
      </w:pPr>
    </w:p>
    <w:p w14:paraId="727F0DC0" w14:textId="77777777" w:rsidR="00147CB0" w:rsidRPr="009710D4" w:rsidRDefault="00147CB0" w:rsidP="00147CB0">
      <w:pPr>
        <w:rPr>
          <w:rFonts w:ascii="Times New Roman" w:hAnsi="Times New Roman"/>
          <w:sz w:val="24"/>
          <w:szCs w:val="24"/>
        </w:rPr>
      </w:pPr>
    </w:p>
    <w:p w14:paraId="0F3F72AB" w14:textId="77777777" w:rsidR="00147CB0" w:rsidRPr="009710D4" w:rsidRDefault="00147CB0" w:rsidP="00147CB0">
      <w:pPr>
        <w:rPr>
          <w:rFonts w:ascii="Times New Roman" w:hAnsi="Times New Roman"/>
          <w:sz w:val="24"/>
          <w:szCs w:val="24"/>
        </w:rPr>
      </w:pPr>
    </w:p>
    <w:p w14:paraId="101EBD9A" w14:textId="66D9D3D0" w:rsidR="00147CB0" w:rsidRPr="00AB0C43" w:rsidRDefault="004C76EC" w:rsidP="00AB0C43">
      <w:pPr>
        <w:jc w:val="center"/>
        <w:rPr>
          <w:rFonts w:asciiTheme="majorHAnsi" w:hAnsiTheme="majorHAnsi" w:cstheme="majorHAnsi"/>
          <w:b/>
          <w:sz w:val="48"/>
          <w:szCs w:val="48"/>
        </w:rPr>
      </w:pPr>
      <w:r>
        <w:rPr>
          <w:rFonts w:asciiTheme="majorHAnsi" w:hAnsiTheme="majorHAnsi" w:cstheme="majorHAnsi"/>
          <w:b/>
          <w:sz w:val="48"/>
          <w:szCs w:val="48"/>
        </w:rPr>
        <w:t>WEBSITE BÁN LAPTOP ONLINE</w:t>
      </w:r>
    </w:p>
    <w:p w14:paraId="065C6842" w14:textId="77777777" w:rsidR="00147CB0" w:rsidRDefault="00147CB0" w:rsidP="00AB0C43">
      <w:pPr>
        <w:pStyle w:val="HeadingBig"/>
      </w:pPr>
      <w:r w:rsidRPr="00AB0C43">
        <w:t>Kế hoạch test</w:t>
      </w:r>
    </w:p>
    <w:p w14:paraId="22185F01" w14:textId="77777777" w:rsidR="00AB0C43" w:rsidRDefault="00AB0C43" w:rsidP="00AB0C43">
      <w:pPr>
        <w:pStyle w:val="HeadingBig"/>
      </w:pPr>
    </w:p>
    <w:p w14:paraId="1C017797" w14:textId="77777777" w:rsidR="00B15473" w:rsidRDefault="00B15473" w:rsidP="00AB0C43">
      <w:pPr>
        <w:pStyle w:val="HeadingBig"/>
      </w:pPr>
    </w:p>
    <w:p w14:paraId="7F55A79B" w14:textId="77777777" w:rsidR="00B15473" w:rsidRDefault="00B15473" w:rsidP="00AB0C43">
      <w:pPr>
        <w:pStyle w:val="HeadingBig"/>
      </w:pPr>
    </w:p>
    <w:p w14:paraId="140BD7A7" w14:textId="36DD9CBD" w:rsidR="000F4CA4" w:rsidRPr="00F20336" w:rsidRDefault="00B15473" w:rsidP="00B15473">
      <w:pPr>
        <w:pStyle w:val="HeadingBig"/>
        <w:tabs>
          <w:tab w:val="left" w:pos="1560"/>
        </w:tabs>
        <w:jc w:val="left"/>
        <w:rPr>
          <w:sz w:val="32"/>
          <w:szCs w:val="32"/>
        </w:rPr>
      </w:pPr>
      <w:r>
        <w:rPr>
          <w:sz w:val="32"/>
          <w:szCs w:val="32"/>
        </w:rPr>
        <w:tab/>
      </w:r>
      <w:r w:rsidR="000F4CA4" w:rsidRPr="00F20336">
        <w:rPr>
          <w:sz w:val="32"/>
          <w:szCs w:val="32"/>
        </w:rPr>
        <w:t>Ngày cập nh</w:t>
      </w:r>
      <w:r w:rsidR="00CF4CE7" w:rsidRPr="00F20336">
        <w:rPr>
          <w:sz w:val="32"/>
          <w:szCs w:val="32"/>
        </w:rPr>
        <w:t xml:space="preserve">ật: </w:t>
      </w:r>
      <w:r w:rsidR="004C76EC">
        <w:rPr>
          <w:sz w:val="32"/>
          <w:szCs w:val="32"/>
        </w:rPr>
        <w:t>12/01/2022</w:t>
      </w:r>
    </w:p>
    <w:p w14:paraId="255CDC57" w14:textId="50138598" w:rsidR="00F20336" w:rsidRPr="00F20336" w:rsidRDefault="00B15473" w:rsidP="00B15473">
      <w:pPr>
        <w:pStyle w:val="HeadingBig"/>
        <w:tabs>
          <w:tab w:val="left" w:pos="1560"/>
        </w:tabs>
        <w:jc w:val="left"/>
        <w:rPr>
          <w:sz w:val="32"/>
          <w:szCs w:val="32"/>
        </w:rPr>
      </w:pPr>
      <w:r>
        <w:rPr>
          <w:sz w:val="32"/>
          <w:szCs w:val="32"/>
        </w:rPr>
        <w:tab/>
      </w:r>
      <w:r w:rsidR="00F20336" w:rsidRPr="00F20336">
        <w:rPr>
          <w:sz w:val="32"/>
          <w:szCs w:val="32"/>
        </w:rPr>
        <w:t xml:space="preserve">Submitted </w:t>
      </w:r>
      <w:r w:rsidR="00F20336" w:rsidRPr="00F20336">
        <w:rPr>
          <w:color w:val="000000"/>
          <w:sz w:val="32"/>
          <w:szCs w:val="32"/>
        </w:rPr>
        <w:t xml:space="preserve">By: </w:t>
      </w:r>
      <w:r w:rsidR="004C76EC">
        <w:rPr>
          <w:color w:val="000000"/>
          <w:sz w:val="32"/>
          <w:szCs w:val="32"/>
        </w:rPr>
        <w:t>Nguyễn Văn Tuấn</w:t>
      </w:r>
    </w:p>
    <w:p w14:paraId="767DB1B2" w14:textId="6DEE8C2D" w:rsidR="00CF4CE7" w:rsidRPr="00F20336" w:rsidRDefault="00B15473" w:rsidP="00B15473">
      <w:pPr>
        <w:pStyle w:val="HeadingBig"/>
        <w:tabs>
          <w:tab w:val="left" w:pos="1560"/>
        </w:tabs>
        <w:jc w:val="left"/>
        <w:rPr>
          <w:sz w:val="32"/>
          <w:szCs w:val="32"/>
        </w:rPr>
      </w:pPr>
      <w:r>
        <w:rPr>
          <w:sz w:val="32"/>
          <w:szCs w:val="32"/>
        </w:rPr>
        <w:tab/>
      </w:r>
      <w:r w:rsidR="00CF4CE7" w:rsidRPr="00F20336">
        <w:rPr>
          <w:sz w:val="32"/>
          <w:szCs w:val="32"/>
        </w:rPr>
        <w:t>Version:</w:t>
      </w:r>
      <w:r w:rsidR="004C76EC">
        <w:rPr>
          <w:sz w:val="32"/>
          <w:szCs w:val="32"/>
        </w:rPr>
        <w:t xml:space="preserve"> </w:t>
      </w:r>
      <w:r w:rsidR="004C76EC">
        <w:rPr>
          <w:sz w:val="32"/>
          <w:szCs w:val="32"/>
        </w:rPr>
        <w:tab/>
        <w:t>1</w:t>
      </w:r>
      <w:r w:rsidR="00503521">
        <w:rPr>
          <w:sz w:val="32"/>
          <w:szCs w:val="32"/>
        </w:rPr>
        <w:t>.</w:t>
      </w:r>
      <w:r w:rsidR="00D1642D">
        <w:rPr>
          <w:sz w:val="32"/>
          <w:szCs w:val="32"/>
        </w:rPr>
        <w:t>1</w:t>
      </w:r>
    </w:p>
    <w:p w14:paraId="4F16ED6D" w14:textId="77777777" w:rsidR="00147CB0" w:rsidRPr="00F20336" w:rsidRDefault="00147CB0" w:rsidP="00B15473">
      <w:pPr>
        <w:tabs>
          <w:tab w:val="left" w:pos="1560"/>
        </w:tabs>
        <w:rPr>
          <w:rFonts w:ascii="Times New Roman" w:hAnsi="Times New Roman"/>
          <w:sz w:val="32"/>
          <w:szCs w:val="32"/>
        </w:rPr>
      </w:pPr>
    </w:p>
    <w:p w14:paraId="3D9F60DD" w14:textId="77777777" w:rsidR="00147CB0" w:rsidRPr="009710D4" w:rsidRDefault="00147CB0" w:rsidP="00AB0C43">
      <w:pPr>
        <w:jc w:val="center"/>
        <w:rPr>
          <w:rFonts w:ascii="Times New Roman" w:hAnsi="Times New Roman"/>
          <w:sz w:val="24"/>
          <w:szCs w:val="24"/>
        </w:rPr>
      </w:pPr>
    </w:p>
    <w:p w14:paraId="2653D833" w14:textId="77777777" w:rsidR="00147CB0" w:rsidRDefault="00147CB0" w:rsidP="00AB0C43">
      <w:pPr>
        <w:jc w:val="center"/>
        <w:rPr>
          <w:rFonts w:ascii="Times New Roman" w:hAnsi="Times New Roman"/>
          <w:sz w:val="24"/>
          <w:szCs w:val="24"/>
        </w:rPr>
      </w:pPr>
    </w:p>
    <w:p w14:paraId="7999F52A" w14:textId="77777777" w:rsidR="00AB0C43" w:rsidRDefault="00AB0C43" w:rsidP="00AB0C43">
      <w:pPr>
        <w:jc w:val="center"/>
        <w:rPr>
          <w:rFonts w:ascii="Times New Roman" w:hAnsi="Times New Roman"/>
          <w:sz w:val="24"/>
          <w:szCs w:val="24"/>
        </w:rPr>
      </w:pPr>
    </w:p>
    <w:p w14:paraId="225F47E4" w14:textId="77777777" w:rsidR="00AB0C43" w:rsidRDefault="00AB0C43" w:rsidP="00AB0C43">
      <w:pPr>
        <w:jc w:val="center"/>
        <w:rPr>
          <w:rFonts w:ascii="Times New Roman" w:hAnsi="Times New Roman"/>
          <w:sz w:val="24"/>
          <w:szCs w:val="24"/>
        </w:rPr>
      </w:pPr>
    </w:p>
    <w:p w14:paraId="3C55C494" w14:textId="77777777" w:rsidR="00AB0C43" w:rsidRDefault="00AB0C43" w:rsidP="00AB0C43">
      <w:pPr>
        <w:jc w:val="center"/>
        <w:rPr>
          <w:rFonts w:ascii="Times New Roman" w:hAnsi="Times New Roman"/>
          <w:sz w:val="24"/>
          <w:szCs w:val="24"/>
        </w:rPr>
      </w:pPr>
    </w:p>
    <w:p w14:paraId="416337EF" w14:textId="77777777" w:rsidR="00AB0C43" w:rsidRDefault="00AB0C43" w:rsidP="00AB0C43">
      <w:pPr>
        <w:jc w:val="center"/>
        <w:rPr>
          <w:rFonts w:ascii="Times New Roman" w:hAnsi="Times New Roman"/>
          <w:sz w:val="24"/>
          <w:szCs w:val="24"/>
        </w:rPr>
      </w:pPr>
    </w:p>
    <w:p w14:paraId="1665A152" w14:textId="77777777" w:rsidR="00AB0C43" w:rsidRDefault="00AB0C43" w:rsidP="00AB0C43">
      <w:pPr>
        <w:jc w:val="center"/>
        <w:rPr>
          <w:rFonts w:ascii="Times New Roman" w:hAnsi="Times New Roman"/>
          <w:sz w:val="24"/>
          <w:szCs w:val="24"/>
        </w:rPr>
      </w:pPr>
    </w:p>
    <w:p w14:paraId="53EA83EE" w14:textId="77777777" w:rsidR="00AB0C43" w:rsidRDefault="00AB0C43" w:rsidP="00AB0C43">
      <w:pPr>
        <w:jc w:val="center"/>
        <w:rPr>
          <w:rFonts w:ascii="Times New Roman" w:hAnsi="Times New Roman"/>
          <w:sz w:val="24"/>
          <w:szCs w:val="24"/>
        </w:rPr>
      </w:pPr>
    </w:p>
    <w:p w14:paraId="66D423B1" w14:textId="77777777" w:rsidR="00AB0C43" w:rsidRDefault="00AB0C43" w:rsidP="00AB0C43">
      <w:pPr>
        <w:jc w:val="center"/>
        <w:rPr>
          <w:rFonts w:ascii="Times New Roman" w:hAnsi="Times New Roman"/>
          <w:sz w:val="24"/>
          <w:szCs w:val="24"/>
        </w:rPr>
      </w:pPr>
    </w:p>
    <w:p w14:paraId="736A1C28" w14:textId="77777777" w:rsidR="00147CB0" w:rsidRPr="009710D4" w:rsidRDefault="00147CB0" w:rsidP="00147CB0">
      <w:pPr>
        <w:rPr>
          <w:rFonts w:ascii="Times New Roman" w:hAnsi="Times New Roman"/>
          <w:sz w:val="24"/>
          <w:szCs w:val="24"/>
        </w:rPr>
      </w:pPr>
      <w:r w:rsidRPr="009710D4">
        <w:rPr>
          <w:rFonts w:ascii="Times New Roman" w:hAnsi="Times New Roman"/>
          <w:sz w:val="24"/>
          <w:szCs w:val="24"/>
        </w:rPr>
        <w:tab/>
      </w:r>
      <w:r w:rsidRPr="009710D4">
        <w:rPr>
          <w:rFonts w:ascii="Times New Roman" w:hAnsi="Times New Roman"/>
          <w:sz w:val="24"/>
          <w:szCs w:val="24"/>
        </w:rPr>
        <w:tab/>
      </w:r>
    </w:p>
    <w:p w14:paraId="48C72916" w14:textId="77777777" w:rsidR="00147CB0" w:rsidRPr="009710D4" w:rsidRDefault="00147CB0" w:rsidP="00147CB0">
      <w:pPr>
        <w:rPr>
          <w:rFonts w:ascii="Times New Roman" w:hAnsi="Times New Roman"/>
          <w:sz w:val="24"/>
          <w:szCs w:val="24"/>
        </w:rPr>
      </w:pPr>
    </w:p>
    <w:p w14:paraId="1B8002E4" w14:textId="77777777" w:rsidR="00147CB0" w:rsidRPr="009710D4" w:rsidRDefault="00147CB0" w:rsidP="00147CB0">
      <w:pPr>
        <w:rPr>
          <w:rFonts w:ascii="Times New Roman" w:hAnsi="Times New Roman"/>
          <w:sz w:val="24"/>
          <w:szCs w:val="24"/>
        </w:rPr>
      </w:pPr>
    </w:p>
    <w:p w14:paraId="18FBACC3" w14:textId="77777777" w:rsidR="00147CB0" w:rsidRPr="00E06A4F" w:rsidRDefault="00147CB0" w:rsidP="002E3528">
      <w:pPr>
        <w:pStyle w:val="11"/>
        <w:rPr>
          <w:lang w:val="vi-VN"/>
        </w:rPr>
      </w:pPr>
      <w:bookmarkStart w:id="2" w:name="OLE_LINK7"/>
      <w:bookmarkStart w:id="3" w:name="OLE_LINK8"/>
      <w:r w:rsidRPr="00E06A4F">
        <w:rPr>
          <w:lang w:val="vi-VN"/>
        </w:rPr>
        <w:lastRenderedPageBreak/>
        <w:t>BẢN GHI NHẬN THAY ĐỔI TÀI LIỆU</w:t>
      </w:r>
      <w:bookmarkEnd w:id="2"/>
      <w:bookmarkEnd w:id="3"/>
    </w:p>
    <w:tbl>
      <w:tblPr>
        <w:tblW w:w="8975"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413"/>
        <w:gridCol w:w="1462"/>
        <w:gridCol w:w="1283"/>
        <w:gridCol w:w="3492"/>
        <w:gridCol w:w="1325"/>
      </w:tblGrid>
      <w:tr w:rsidR="00483199" w:rsidRPr="009710D4" w14:paraId="00119BED" w14:textId="77777777" w:rsidTr="00D1642D">
        <w:trPr>
          <w:jc w:val="center"/>
        </w:trPr>
        <w:tc>
          <w:tcPr>
            <w:tcW w:w="1413" w:type="dxa"/>
            <w:shd w:val="pct10" w:color="auto" w:fill="FFFFFF"/>
          </w:tcPr>
          <w:p w14:paraId="0A1F76B5" w14:textId="77777777" w:rsidR="00483199" w:rsidRPr="002E3528" w:rsidRDefault="00483199" w:rsidP="002E3528">
            <w:pPr>
              <w:pStyle w:val="Bang"/>
              <w:jc w:val="center"/>
              <w:rPr>
                <w:rFonts w:ascii="Times New Roman" w:hAnsi="Times New Roman" w:cs="Times New Roman"/>
                <w:b/>
                <w:sz w:val="24"/>
                <w:szCs w:val="24"/>
              </w:rPr>
            </w:pPr>
            <w:bookmarkStart w:id="4" w:name="OLE_LINK3"/>
            <w:bookmarkStart w:id="5" w:name="OLE_LINK4"/>
            <w:r w:rsidRPr="002E3528">
              <w:rPr>
                <w:rFonts w:ascii="Times New Roman" w:hAnsi="Times New Roman" w:cs="Times New Roman"/>
                <w:b/>
                <w:sz w:val="24"/>
                <w:szCs w:val="24"/>
              </w:rPr>
              <w:t>Ngày thay đổi</w:t>
            </w:r>
          </w:p>
        </w:tc>
        <w:tc>
          <w:tcPr>
            <w:tcW w:w="1462" w:type="dxa"/>
            <w:shd w:val="pct10" w:color="auto" w:fill="FFFFFF"/>
          </w:tcPr>
          <w:p w14:paraId="7419A444" w14:textId="77777777" w:rsidR="00483199" w:rsidRPr="002E3528" w:rsidRDefault="00483199" w:rsidP="002E3528">
            <w:pPr>
              <w:pStyle w:val="Bang"/>
              <w:jc w:val="center"/>
              <w:rPr>
                <w:rFonts w:ascii="Times New Roman" w:hAnsi="Times New Roman" w:cs="Times New Roman"/>
                <w:b/>
                <w:sz w:val="24"/>
                <w:szCs w:val="24"/>
              </w:rPr>
            </w:pPr>
            <w:r w:rsidRPr="002E3528">
              <w:rPr>
                <w:rFonts w:ascii="Times New Roman" w:hAnsi="Times New Roman" w:cs="Times New Roman"/>
                <w:b/>
                <w:sz w:val="24"/>
                <w:szCs w:val="24"/>
              </w:rPr>
              <w:t>Vị trí thay đổi</w:t>
            </w:r>
          </w:p>
        </w:tc>
        <w:tc>
          <w:tcPr>
            <w:tcW w:w="1283" w:type="dxa"/>
            <w:shd w:val="pct10" w:color="auto" w:fill="FFFFFF"/>
          </w:tcPr>
          <w:p w14:paraId="16BFAC7B" w14:textId="77777777" w:rsidR="00483199" w:rsidRPr="002E3528" w:rsidRDefault="00483199" w:rsidP="002E3528">
            <w:pPr>
              <w:pStyle w:val="Bang"/>
              <w:jc w:val="center"/>
              <w:rPr>
                <w:rFonts w:ascii="Times New Roman" w:hAnsi="Times New Roman" w:cs="Times New Roman"/>
                <w:b/>
                <w:sz w:val="24"/>
                <w:szCs w:val="24"/>
              </w:rPr>
            </w:pPr>
            <w:r w:rsidRPr="002E3528">
              <w:rPr>
                <w:rFonts w:ascii="Times New Roman" w:hAnsi="Times New Roman" w:cs="Times New Roman"/>
                <w:b/>
                <w:sz w:val="24"/>
                <w:szCs w:val="24"/>
              </w:rPr>
              <w:t>Phiên bản cũ</w:t>
            </w:r>
          </w:p>
        </w:tc>
        <w:tc>
          <w:tcPr>
            <w:tcW w:w="3492" w:type="dxa"/>
            <w:shd w:val="pct10" w:color="auto" w:fill="FFFFFF"/>
          </w:tcPr>
          <w:p w14:paraId="5248B430" w14:textId="77777777" w:rsidR="00483199" w:rsidRPr="002E3528" w:rsidRDefault="00483199" w:rsidP="002E3528">
            <w:pPr>
              <w:pStyle w:val="Bang"/>
              <w:jc w:val="center"/>
              <w:rPr>
                <w:rFonts w:ascii="Times New Roman" w:hAnsi="Times New Roman" w:cs="Times New Roman"/>
                <w:b/>
                <w:sz w:val="24"/>
                <w:szCs w:val="24"/>
              </w:rPr>
            </w:pPr>
            <w:r w:rsidRPr="002E3528">
              <w:rPr>
                <w:rFonts w:ascii="Times New Roman" w:hAnsi="Times New Roman" w:cs="Times New Roman"/>
                <w:b/>
                <w:sz w:val="24"/>
                <w:szCs w:val="24"/>
              </w:rPr>
              <w:t>Mô tả thay đổi</w:t>
            </w:r>
          </w:p>
        </w:tc>
        <w:tc>
          <w:tcPr>
            <w:tcW w:w="1325" w:type="dxa"/>
            <w:shd w:val="pct10" w:color="auto" w:fill="FFFFFF"/>
          </w:tcPr>
          <w:p w14:paraId="4A35768B" w14:textId="77777777" w:rsidR="00483199" w:rsidRPr="002E3528" w:rsidRDefault="00483199" w:rsidP="002E3528">
            <w:pPr>
              <w:pStyle w:val="Bang"/>
              <w:jc w:val="center"/>
              <w:rPr>
                <w:rFonts w:ascii="Times New Roman" w:hAnsi="Times New Roman" w:cs="Times New Roman"/>
                <w:b/>
                <w:sz w:val="24"/>
                <w:szCs w:val="24"/>
              </w:rPr>
            </w:pPr>
            <w:r w:rsidRPr="002E3528">
              <w:rPr>
                <w:rFonts w:ascii="Times New Roman" w:hAnsi="Times New Roman" w:cs="Times New Roman"/>
                <w:b/>
                <w:sz w:val="24"/>
                <w:szCs w:val="24"/>
              </w:rPr>
              <w:t>Phiên bản mới</w:t>
            </w:r>
          </w:p>
        </w:tc>
      </w:tr>
      <w:tr w:rsidR="00483199" w:rsidRPr="009710D4" w14:paraId="395DA18C" w14:textId="77777777" w:rsidTr="00D1642D">
        <w:trPr>
          <w:jc w:val="center"/>
        </w:trPr>
        <w:tc>
          <w:tcPr>
            <w:tcW w:w="1413" w:type="dxa"/>
          </w:tcPr>
          <w:p w14:paraId="3E977604" w14:textId="3022B3E6" w:rsidR="00483199" w:rsidRPr="009710D4" w:rsidRDefault="00D1642D" w:rsidP="005A0597">
            <w:pPr>
              <w:pStyle w:val="Bang"/>
              <w:rPr>
                <w:rFonts w:ascii="Times New Roman" w:hAnsi="Times New Roman" w:cs="Times New Roman"/>
                <w:sz w:val="24"/>
                <w:szCs w:val="24"/>
              </w:rPr>
            </w:pPr>
            <w:r>
              <w:rPr>
                <w:rFonts w:ascii="Times New Roman" w:hAnsi="Times New Roman" w:cs="Times New Roman"/>
                <w:sz w:val="24"/>
                <w:szCs w:val="24"/>
              </w:rPr>
              <w:t>18/1/2022</w:t>
            </w:r>
          </w:p>
        </w:tc>
        <w:tc>
          <w:tcPr>
            <w:tcW w:w="1462" w:type="dxa"/>
          </w:tcPr>
          <w:p w14:paraId="7223D08B" w14:textId="6304617A" w:rsidR="00483199" w:rsidRDefault="00D1642D" w:rsidP="00D1642D">
            <w:pPr>
              <w:pStyle w:val="Bang"/>
              <w:numPr>
                <w:ilvl w:val="1"/>
                <w:numId w:val="15"/>
              </w:numPr>
              <w:rPr>
                <w:rFonts w:ascii="Times New Roman" w:hAnsi="Times New Roman" w:cs="Times New Roman"/>
                <w:sz w:val="24"/>
                <w:szCs w:val="24"/>
              </w:rPr>
            </w:pPr>
            <w:r>
              <w:rPr>
                <w:rFonts w:ascii="Times New Roman" w:hAnsi="Times New Roman" w:cs="Times New Roman"/>
                <w:sz w:val="24"/>
                <w:szCs w:val="24"/>
              </w:rPr>
              <w:t>Mục đich</w:t>
            </w:r>
          </w:p>
          <w:p w14:paraId="539743A8" w14:textId="188A41C1" w:rsidR="00D1642D" w:rsidRPr="009710D4" w:rsidRDefault="00D1642D" w:rsidP="00D1642D">
            <w:pPr>
              <w:pStyle w:val="Bang"/>
              <w:rPr>
                <w:rFonts w:ascii="Times New Roman" w:hAnsi="Times New Roman" w:cs="Times New Roman"/>
                <w:sz w:val="24"/>
                <w:szCs w:val="24"/>
              </w:rPr>
            </w:pPr>
            <w:r>
              <w:rPr>
                <w:rFonts w:ascii="Times New Roman" w:hAnsi="Times New Roman" w:cs="Times New Roman"/>
                <w:sz w:val="24"/>
                <w:szCs w:val="24"/>
              </w:rPr>
              <w:t>3 Phạm vi kiểm thử</w:t>
            </w:r>
          </w:p>
        </w:tc>
        <w:tc>
          <w:tcPr>
            <w:tcW w:w="1283" w:type="dxa"/>
          </w:tcPr>
          <w:p w14:paraId="6D0B6117" w14:textId="11D7A772" w:rsidR="00483199" w:rsidRPr="009710D4" w:rsidRDefault="00D1642D" w:rsidP="005A0597">
            <w:pPr>
              <w:pStyle w:val="Bang"/>
              <w:rPr>
                <w:rFonts w:ascii="Times New Roman" w:hAnsi="Times New Roman" w:cs="Times New Roman"/>
                <w:sz w:val="24"/>
                <w:szCs w:val="24"/>
              </w:rPr>
            </w:pPr>
            <w:r>
              <w:rPr>
                <w:rFonts w:ascii="Times New Roman" w:hAnsi="Times New Roman" w:cs="Times New Roman"/>
                <w:sz w:val="24"/>
                <w:szCs w:val="24"/>
              </w:rPr>
              <w:t>1.0</w:t>
            </w:r>
          </w:p>
        </w:tc>
        <w:tc>
          <w:tcPr>
            <w:tcW w:w="3492" w:type="dxa"/>
          </w:tcPr>
          <w:p w14:paraId="41D2CFCA" w14:textId="77777777" w:rsidR="00483199" w:rsidRDefault="00D1642D" w:rsidP="005A0597">
            <w:pPr>
              <w:pStyle w:val="Bang"/>
              <w:rPr>
                <w:rFonts w:ascii="Times New Roman" w:hAnsi="Times New Roman" w:cs="Times New Roman"/>
                <w:sz w:val="24"/>
                <w:szCs w:val="24"/>
              </w:rPr>
            </w:pPr>
            <w:r>
              <w:rPr>
                <w:rFonts w:ascii="Times New Roman" w:hAnsi="Times New Roman" w:cs="Times New Roman"/>
                <w:sz w:val="24"/>
                <w:szCs w:val="24"/>
              </w:rPr>
              <w:t>Thêm phần mục đích đang thiếu ở phiên bản trước</w:t>
            </w:r>
          </w:p>
          <w:p w14:paraId="6898A01F" w14:textId="4EACCF74" w:rsidR="00D1642D" w:rsidRPr="009710D4" w:rsidRDefault="00D1642D" w:rsidP="005A0597">
            <w:pPr>
              <w:pStyle w:val="Bang"/>
              <w:rPr>
                <w:rFonts w:ascii="Times New Roman" w:hAnsi="Times New Roman" w:cs="Times New Roman"/>
                <w:sz w:val="24"/>
                <w:szCs w:val="24"/>
              </w:rPr>
            </w:pPr>
            <w:r>
              <w:rPr>
                <w:rFonts w:ascii="Times New Roman" w:hAnsi="Times New Roman" w:cs="Times New Roman"/>
                <w:sz w:val="24"/>
                <w:szCs w:val="24"/>
              </w:rPr>
              <w:t>Thêm phạm vi kiểm thử đang thiếu ở phiên bản trước</w:t>
            </w:r>
          </w:p>
        </w:tc>
        <w:tc>
          <w:tcPr>
            <w:tcW w:w="1325" w:type="dxa"/>
          </w:tcPr>
          <w:p w14:paraId="4243AD56" w14:textId="55993EE8" w:rsidR="00483199" w:rsidRPr="009710D4" w:rsidRDefault="00D1642D" w:rsidP="005A0597">
            <w:pPr>
              <w:pStyle w:val="Bang"/>
              <w:rPr>
                <w:rFonts w:ascii="Times New Roman" w:hAnsi="Times New Roman" w:cs="Times New Roman"/>
                <w:sz w:val="24"/>
                <w:szCs w:val="24"/>
              </w:rPr>
            </w:pPr>
            <w:r>
              <w:rPr>
                <w:rFonts w:ascii="Times New Roman" w:hAnsi="Times New Roman" w:cs="Times New Roman"/>
                <w:sz w:val="24"/>
                <w:szCs w:val="24"/>
              </w:rPr>
              <w:t>1.1</w:t>
            </w:r>
          </w:p>
        </w:tc>
      </w:tr>
      <w:tr w:rsidR="00483199" w:rsidRPr="009710D4" w14:paraId="143797EE" w14:textId="77777777" w:rsidTr="00D1642D">
        <w:trPr>
          <w:jc w:val="center"/>
        </w:trPr>
        <w:tc>
          <w:tcPr>
            <w:tcW w:w="1413" w:type="dxa"/>
          </w:tcPr>
          <w:p w14:paraId="580B4183" w14:textId="77777777" w:rsidR="00483199" w:rsidRPr="009710D4" w:rsidRDefault="00483199" w:rsidP="005A0597">
            <w:pPr>
              <w:pStyle w:val="Bang"/>
              <w:rPr>
                <w:rFonts w:ascii="Times New Roman" w:hAnsi="Times New Roman" w:cs="Times New Roman"/>
                <w:sz w:val="24"/>
                <w:szCs w:val="24"/>
              </w:rPr>
            </w:pPr>
          </w:p>
        </w:tc>
        <w:tc>
          <w:tcPr>
            <w:tcW w:w="1462" w:type="dxa"/>
          </w:tcPr>
          <w:p w14:paraId="42DD2DA2" w14:textId="77777777" w:rsidR="00483199" w:rsidRPr="009710D4" w:rsidRDefault="00483199" w:rsidP="005A0597">
            <w:pPr>
              <w:pStyle w:val="Bang"/>
              <w:rPr>
                <w:rFonts w:ascii="Times New Roman" w:hAnsi="Times New Roman" w:cs="Times New Roman"/>
                <w:sz w:val="24"/>
                <w:szCs w:val="24"/>
              </w:rPr>
            </w:pPr>
          </w:p>
        </w:tc>
        <w:tc>
          <w:tcPr>
            <w:tcW w:w="1283" w:type="dxa"/>
          </w:tcPr>
          <w:p w14:paraId="3A2C8109" w14:textId="77777777" w:rsidR="00483199" w:rsidRPr="009710D4" w:rsidRDefault="00483199" w:rsidP="005A0597">
            <w:pPr>
              <w:pStyle w:val="Bang"/>
              <w:rPr>
                <w:rFonts w:ascii="Times New Roman" w:hAnsi="Times New Roman" w:cs="Times New Roman"/>
                <w:sz w:val="24"/>
                <w:szCs w:val="24"/>
              </w:rPr>
            </w:pPr>
          </w:p>
        </w:tc>
        <w:tc>
          <w:tcPr>
            <w:tcW w:w="3492" w:type="dxa"/>
          </w:tcPr>
          <w:p w14:paraId="585F004C" w14:textId="77777777" w:rsidR="00483199" w:rsidRPr="009710D4" w:rsidRDefault="00483199" w:rsidP="005A0597">
            <w:pPr>
              <w:pStyle w:val="Bang"/>
              <w:rPr>
                <w:rFonts w:ascii="Times New Roman" w:hAnsi="Times New Roman" w:cs="Times New Roman"/>
                <w:sz w:val="24"/>
                <w:szCs w:val="24"/>
              </w:rPr>
            </w:pPr>
          </w:p>
        </w:tc>
        <w:tc>
          <w:tcPr>
            <w:tcW w:w="1325" w:type="dxa"/>
          </w:tcPr>
          <w:p w14:paraId="4F9B4F21" w14:textId="77777777" w:rsidR="00483199" w:rsidRPr="009710D4" w:rsidRDefault="00483199" w:rsidP="005A0597">
            <w:pPr>
              <w:pStyle w:val="Bang"/>
              <w:rPr>
                <w:rFonts w:ascii="Times New Roman" w:hAnsi="Times New Roman" w:cs="Times New Roman"/>
                <w:sz w:val="24"/>
                <w:szCs w:val="24"/>
              </w:rPr>
            </w:pPr>
          </w:p>
        </w:tc>
      </w:tr>
      <w:tr w:rsidR="00483199" w:rsidRPr="009710D4" w14:paraId="20961EB2" w14:textId="77777777" w:rsidTr="00D1642D">
        <w:trPr>
          <w:jc w:val="center"/>
        </w:trPr>
        <w:tc>
          <w:tcPr>
            <w:tcW w:w="1413" w:type="dxa"/>
          </w:tcPr>
          <w:p w14:paraId="33CC515D" w14:textId="77777777" w:rsidR="00483199" w:rsidRPr="009710D4" w:rsidRDefault="00483199" w:rsidP="005A0597">
            <w:pPr>
              <w:pStyle w:val="Bang"/>
              <w:rPr>
                <w:rFonts w:ascii="Times New Roman" w:hAnsi="Times New Roman" w:cs="Times New Roman"/>
                <w:sz w:val="24"/>
                <w:szCs w:val="24"/>
              </w:rPr>
            </w:pPr>
          </w:p>
        </w:tc>
        <w:tc>
          <w:tcPr>
            <w:tcW w:w="1462" w:type="dxa"/>
          </w:tcPr>
          <w:p w14:paraId="405A36B3" w14:textId="77777777" w:rsidR="00483199" w:rsidRPr="009710D4" w:rsidRDefault="00483199" w:rsidP="005A0597">
            <w:pPr>
              <w:pStyle w:val="Bang"/>
              <w:rPr>
                <w:rFonts w:ascii="Times New Roman" w:hAnsi="Times New Roman" w:cs="Times New Roman"/>
                <w:sz w:val="24"/>
                <w:szCs w:val="24"/>
              </w:rPr>
            </w:pPr>
          </w:p>
        </w:tc>
        <w:tc>
          <w:tcPr>
            <w:tcW w:w="1283" w:type="dxa"/>
          </w:tcPr>
          <w:p w14:paraId="5FF149AA" w14:textId="77777777" w:rsidR="00483199" w:rsidRPr="009710D4" w:rsidRDefault="00483199" w:rsidP="005A0597">
            <w:pPr>
              <w:pStyle w:val="Bang"/>
              <w:rPr>
                <w:rFonts w:ascii="Times New Roman" w:hAnsi="Times New Roman" w:cs="Times New Roman"/>
                <w:sz w:val="24"/>
                <w:szCs w:val="24"/>
              </w:rPr>
            </w:pPr>
          </w:p>
        </w:tc>
        <w:tc>
          <w:tcPr>
            <w:tcW w:w="3492" w:type="dxa"/>
          </w:tcPr>
          <w:p w14:paraId="46A3FA64" w14:textId="77777777" w:rsidR="00483199" w:rsidRPr="009710D4" w:rsidRDefault="00483199" w:rsidP="005A0597">
            <w:pPr>
              <w:pStyle w:val="Bang"/>
              <w:rPr>
                <w:rFonts w:ascii="Times New Roman" w:hAnsi="Times New Roman" w:cs="Times New Roman"/>
                <w:sz w:val="24"/>
                <w:szCs w:val="24"/>
              </w:rPr>
            </w:pPr>
          </w:p>
        </w:tc>
        <w:tc>
          <w:tcPr>
            <w:tcW w:w="1325" w:type="dxa"/>
          </w:tcPr>
          <w:p w14:paraId="1BC99CEE" w14:textId="77777777" w:rsidR="00483199" w:rsidRPr="009710D4" w:rsidRDefault="00483199" w:rsidP="005A0597">
            <w:pPr>
              <w:pStyle w:val="Bang"/>
              <w:rPr>
                <w:rFonts w:ascii="Times New Roman" w:hAnsi="Times New Roman" w:cs="Times New Roman"/>
                <w:sz w:val="24"/>
                <w:szCs w:val="24"/>
              </w:rPr>
            </w:pPr>
          </w:p>
        </w:tc>
      </w:tr>
      <w:tr w:rsidR="00483199" w:rsidRPr="009710D4" w14:paraId="59B0EB8B" w14:textId="77777777" w:rsidTr="00D1642D">
        <w:trPr>
          <w:jc w:val="center"/>
        </w:trPr>
        <w:tc>
          <w:tcPr>
            <w:tcW w:w="1413" w:type="dxa"/>
          </w:tcPr>
          <w:p w14:paraId="3A244A09" w14:textId="77777777" w:rsidR="00483199" w:rsidRPr="009710D4" w:rsidRDefault="00483199" w:rsidP="005A0597">
            <w:pPr>
              <w:pStyle w:val="Bang"/>
              <w:rPr>
                <w:rFonts w:ascii="Times New Roman" w:hAnsi="Times New Roman" w:cs="Times New Roman"/>
                <w:sz w:val="24"/>
                <w:szCs w:val="24"/>
              </w:rPr>
            </w:pPr>
          </w:p>
        </w:tc>
        <w:tc>
          <w:tcPr>
            <w:tcW w:w="1462" w:type="dxa"/>
          </w:tcPr>
          <w:p w14:paraId="1D391E07" w14:textId="77777777" w:rsidR="00483199" w:rsidRPr="009710D4" w:rsidRDefault="00483199" w:rsidP="005A0597">
            <w:pPr>
              <w:pStyle w:val="Bang"/>
              <w:rPr>
                <w:rFonts w:ascii="Times New Roman" w:hAnsi="Times New Roman" w:cs="Times New Roman"/>
                <w:sz w:val="24"/>
                <w:szCs w:val="24"/>
              </w:rPr>
            </w:pPr>
          </w:p>
        </w:tc>
        <w:tc>
          <w:tcPr>
            <w:tcW w:w="1283" w:type="dxa"/>
          </w:tcPr>
          <w:p w14:paraId="3341B574" w14:textId="77777777" w:rsidR="00483199" w:rsidRPr="009710D4" w:rsidRDefault="00483199" w:rsidP="005A0597">
            <w:pPr>
              <w:pStyle w:val="Bang"/>
              <w:rPr>
                <w:rFonts w:ascii="Times New Roman" w:hAnsi="Times New Roman" w:cs="Times New Roman"/>
                <w:sz w:val="24"/>
                <w:szCs w:val="24"/>
              </w:rPr>
            </w:pPr>
          </w:p>
        </w:tc>
        <w:tc>
          <w:tcPr>
            <w:tcW w:w="3492" w:type="dxa"/>
          </w:tcPr>
          <w:p w14:paraId="7ADB04D8" w14:textId="77777777" w:rsidR="00483199" w:rsidRPr="009710D4" w:rsidRDefault="00483199" w:rsidP="005A0597">
            <w:pPr>
              <w:pStyle w:val="Bang"/>
              <w:rPr>
                <w:rFonts w:ascii="Times New Roman" w:hAnsi="Times New Roman" w:cs="Times New Roman"/>
                <w:sz w:val="24"/>
                <w:szCs w:val="24"/>
              </w:rPr>
            </w:pPr>
          </w:p>
        </w:tc>
        <w:tc>
          <w:tcPr>
            <w:tcW w:w="1325" w:type="dxa"/>
          </w:tcPr>
          <w:p w14:paraId="3F55CD47" w14:textId="77777777" w:rsidR="00483199" w:rsidRPr="009710D4" w:rsidRDefault="00483199" w:rsidP="005A0597">
            <w:pPr>
              <w:pStyle w:val="Bang"/>
              <w:rPr>
                <w:rFonts w:ascii="Times New Roman" w:hAnsi="Times New Roman" w:cs="Times New Roman"/>
                <w:sz w:val="24"/>
                <w:szCs w:val="24"/>
              </w:rPr>
            </w:pPr>
          </w:p>
        </w:tc>
      </w:tr>
      <w:tr w:rsidR="00483199" w:rsidRPr="009710D4" w14:paraId="4BF5F769" w14:textId="77777777" w:rsidTr="00D1642D">
        <w:trPr>
          <w:jc w:val="center"/>
        </w:trPr>
        <w:tc>
          <w:tcPr>
            <w:tcW w:w="1413" w:type="dxa"/>
          </w:tcPr>
          <w:p w14:paraId="734909A9" w14:textId="77777777" w:rsidR="00483199" w:rsidRPr="009710D4" w:rsidRDefault="00483199" w:rsidP="005A0597">
            <w:pPr>
              <w:pStyle w:val="Bang"/>
              <w:rPr>
                <w:rFonts w:ascii="Times New Roman" w:hAnsi="Times New Roman" w:cs="Times New Roman"/>
                <w:sz w:val="24"/>
                <w:szCs w:val="24"/>
              </w:rPr>
            </w:pPr>
          </w:p>
        </w:tc>
        <w:tc>
          <w:tcPr>
            <w:tcW w:w="1462" w:type="dxa"/>
          </w:tcPr>
          <w:p w14:paraId="54049440" w14:textId="77777777" w:rsidR="00483199" w:rsidRPr="009710D4" w:rsidRDefault="00483199" w:rsidP="005A0597">
            <w:pPr>
              <w:pStyle w:val="Bang"/>
              <w:rPr>
                <w:rFonts w:ascii="Times New Roman" w:hAnsi="Times New Roman" w:cs="Times New Roman"/>
                <w:sz w:val="24"/>
                <w:szCs w:val="24"/>
              </w:rPr>
            </w:pPr>
          </w:p>
        </w:tc>
        <w:tc>
          <w:tcPr>
            <w:tcW w:w="1283" w:type="dxa"/>
          </w:tcPr>
          <w:p w14:paraId="4EB83ED4" w14:textId="77777777" w:rsidR="00483199" w:rsidRPr="009710D4" w:rsidRDefault="00483199" w:rsidP="005A0597">
            <w:pPr>
              <w:pStyle w:val="Bang"/>
              <w:rPr>
                <w:rFonts w:ascii="Times New Roman" w:hAnsi="Times New Roman" w:cs="Times New Roman"/>
                <w:sz w:val="24"/>
                <w:szCs w:val="24"/>
              </w:rPr>
            </w:pPr>
          </w:p>
        </w:tc>
        <w:tc>
          <w:tcPr>
            <w:tcW w:w="3492" w:type="dxa"/>
          </w:tcPr>
          <w:p w14:paraId="0D4F3438" w14:textId="77777777" w:rsidR="00483199" w:rsidRPr="009710D4" w:rsidRDefault="00483199" w:rsidP="005A0597">
            <w:pPr>
              <w:pStyle w:val="Bang"/>
              <w:rPr>
                <w:rFonts w:ascii="Times New Roman" w:hAnsi="Times New Roman" w:cs="Times New Roman"/>
                <w:sz w:val="24"/>
                <w:szCs w:val="24"/>
              </w:rPr>
            </w:pPr>
          </w:p>
        </w:tc>
        <w:tc>
          <w:tcPr>
            <w:tcW w:w="1325" w:type="dxa"/>
          </w:tcPr>
          <w:p w14:paraId="3292FCB8" w14:textId="77777777" w:rsidR="00483199" w:rsidRPr="009710D4" w:rsidRDefault="00483199" w:rsidP="005A0597">
            <w:pPr>
              <w:pStyle w:val="Bang"/>
              <w:rPr>
                <w:rFonts w:ascii="Times New Roman" w:hAnsi="Times New Roman" w:cs="Times New Roman"/>
                <w:sz w:val="24"/>
                <w:szCs w:val="24"/>
              </w:rPr>
            </w:pPr>
          </w:p>
        </w:tc>
      </w:tr>
      <w:tr w:rsidR="00483199" w:rsidRPr="009710D4" w14:paraId="6B767E86" w14:textId="77777777" w:rsidTr="00D1642D">
        <w:trPr>
          <w:jc w:val="center"/>
        </w:trPr>
        <w:tc>
          <w:tcPr>
            <w:tcW w:w="1413" w:type="dxa"/>
          </w:tcPr>
          <w:p w14:paraId="36214572" w14:textId="77777777" w:rsidR="00483199" w:rsidRPr="009710D4" w:rsidRDefault="00483199" w:rsidP="005A0597">
            <w:pPr>
              <w:pStyle w:val="Bang"/>
              <w:rPr>
                <w:rFonts w:ascii="Times New Roman" w:hAnsi="Times New Roman" w:cs="Times New Roman"/>
                <w:sz w:val="24"/>
                <w:szCs w:val="24"/>
              </w:rPr>
            </w:pPr>
          </w:p>
        </w:tc>
        <w:tc>
          <w:tcPr>
            <w:tcW w:w="1462" w:type="dxa"/>
          </w:tcPr>
          <w:p w14:paraId="3571F923" w14:textId="77777777" w:rsidR="00483199" w:rsidRPr="009710D4" w:rsidRDefault="00483199" w:rsidP="005A0597">
            <w:pPr>
              <w:pStyle w:val="Bang"/>
              <w:rPr>
                <w:rFonts w:ascii="Times New Roman" w:hAnsi="Times New Roman" w:cs="Times New Roman"/>
                <w:sz w:val="24"/>
                <w:szCs w:val="24"/>
              </w:rPr>
            </w:pPr>
          </w:p>
        </w:tc>
        <w:tc>
          <w:tcPr>
            <w:tcW w:w="1283" w:type="dxa"/>
          </w:tcPr>
          <w:p w14:paraId="706F7B92" w14:textId="77777777" w:rsidR="00483199" w:rsidRPr="009710D4" w:rsidRDefault="00483199" w:rsidP="005A0597">
            <w:pPr>
              <w:pStyle w:val="Bang"/>
              <w:rPr>
                <w:rFonts w:ascii="Times New Roman" w:hAnsi="Times New Roman" w:cs="Times New Roman"/>
                <w:sz w:val="24"/>
                <w:szCs w:val="24"/>
              </w:rPr>
            </w:pPr>
          </w:p>
        </w:tc>
        <w:tc>
          <w:tcPr>
            <w:tcW w:w="3492" w:type="dxa"/>
          </w:tcPr>
          <w:p w14:paraId="7FE4714B" w14:textId="77777777" w:rsidR="00483199" w:rsidRPr="009710D4" w:rsidRDefault="00483199" w:rsidP="005A0597">
            <w:pPr>
              <w:pStyle w:val="Bang"/>
              <w:rPr>
                <w:rFonts w:ascii="Times New Roman" w:hAnsi="Times New Roman" w:cs="Times New Roman"/>
                <w:sz w:val="24"/>
                <w:szCs w:val="24"/>
              </w:rPr>
            </w:pPr>
          </w:p>
        </w:tc>
        <w:tc>
          <w:tcPr>
            <w:tcW w:w="1325" w:type="dxa"/>
          </w:tcPr>
          <w:p w14:paraId="79DB41C1" w14:textId="77777777" w:rsidR="00483199" w:rsidRPr="009710D4" w:rsidRDefault="00483199" w:rsidP="005A0597">
            <w:pPr>
              <w:pStyle w:val="Bang"/>
              <w:rPr>
                <w:rFonts w:ascii="Times New Roman" w:hAnsi="Times New Roman" w:cs="Times New Roman"/>
                <w:sz w:val="24"/>
                <w:szCs w:val="24"/>
              </w:rPr>
            </w:pPr>
          </w:p>
        </w:tc>
      </w:tr>
      <w:tr w:rsidR="00483199" w:rsidRPr="009710D4" w14:paraId="70684530" w14:textId="77777777" w:rsidTr="00D1642D">
        <w:trPr>
          <w:jc w:val="center"/>
        </w:trPr>
        <w:tc>
          <w:tcPr>
            <w:tcW w:w="1413" w:type="dxa"/>
          </w:tcPr>
          <w:p w14:paraId="3BE0CCCC" w14:textId="77777777" w:rsidR="00483199" w:rsidRPr="009710D4" w:rsidRDefault="00483199" w:rsidP="005A0597">
            <w:pPr>
              <w:pStyle w:val="Bang"/>
              <w:rPr>
                <w:rFonts w:ascii="Times New Roman" w:hAnsi="Times New Roman" w:cs="Times New Roman"/>
                <w:sz w:val="24"/>
                <w:szCs w:val="24"/>
              </w:rPr>
            </w:pPr>
          </w:p>
        </w:tc>
        <w:tc>
          <w:tcPr>
            <w:tcW w:w="1462" w:type="dxa"/>
          </w:tcPr>
          <w:p w14:paraId="3A1D7A2A" w14:textId="77777777" w:rsidR="00483199" w:rsidRPr="009710D4" w:rsidRDefault="00483199" w:rsidP="005A0597">
            <w:pPr>
              <w:pStyle w:val="Bang"/>
              <w:rPr>
                <w:rFonts w:ascii="Times New Roman" w:hAnsi="Times New Roman" w:cs="Times New Roman"/>
                <w:sz w:val="24"/>
                <w:szCs w:val="24"/>
              </w:rPr>
            </w:pPr>
          </w:p>
        </w:tc>
        <w:tc>
          <w:tcPr>
            <w:tcW w:w="1283" w:type="dxa"/>
          </w:tcPr>
          <w:p w14:paraId="17E45EBF" w14:textId="77777777" w:rsidR="00483199" w:rsidRPr="009710D4" w:rsidRDefault="00483199" w:rsidP="005A0597">
            <w:pPr>
              <w:pStyle w:val="Bang"/>
              <w:rPr>
                <w:rFonts w:ascii="Times New Roman" w:hAnsi="Times New Roman" w:cs="Times New Roman"/>
                <w:sz w:val="24"/>
                <w:szCs w:val="24"/>
              </w:rPr>
            </w:pPr>
          </w:p>
        </w:tc>
        <w:tc>
          <w:tcPr>
            <w:tcW w:w="3492" w:type="dxa"/>
          </w:tcPr>
          <w:p w14:paraId="2F1395C9" w14:textId="77777777" w:rsidR="00483199" w:rsidRPr="009710D4" w:rsidRDefault="00483199" w:rsidP="005A0597">
            <w:pPr>
              <w:pStyle w:val="Bang"/>
              <w:rPr>
                <w:rFonts w:ascii="Times New Roman" w:hAnsi="Times New Roman" w:cs="Times New Roman"/>
                <w:sz w:val="24"/>
                <w:szCs w:val="24"/>
              </w:rPr>
            </w:pPr>
          </w:p>
        </w:tc>
        <w:tc>
          <w:tcPr>
            <w:tcW w:w="1325" w:type="dxa"/>
          </w:tcPr>
          <w:p w14:paraId="1D66160A" w14:textId="77777777" w:rsidR="00483199" w:rsidRPr="009710D4" w:rsidRDefault="00483199" w:rsidP="005A0597">
            <w:pPr>
              <w:pStyle w:val="Bang"/>
              <w:rPr>
                <w:rFonts w:ascii="Times New Roman" w:hAnsi="Times New Roman" w:cs="Times New Roman"/>
                <w:sz w:val="24"/>
                <w:szCs w:val="24"/>
              </w:rPr>
            </w:pPr>
          </w:p>
        </w:tc>
      </w:tr>
      <w:tr w:rsidR="00483199" w:rsidRPr="009710D4" w14:paraId="0BB9BC65" w14:textId="77777777" w:rsidTr="00D1642D">
        <w:trPr>
          <w:jc w:val="center"/>
        </w:trPr>
        <w:tc>
          <w:tcPr>
            <w:tcW w:w="1413" w:type="dxa"/>
          </w:tcPr>
          <w:p w14:paraId="6B332E2F" w14:textId="77777777" w:rsidR="00483199" w:rsidRPr="009710D4" w:rsidRDefault="00483199" w:rsidP="005A0597">
            <w:pPr>
              <w:pStyle w:val="Bang"/>
              <w:rPr>
                <w:rFonts w:ascii="Times New Roman" w:hAnsi="Times New Roman" w:cs="Times New Roman"/>
                <w:sz w:val="24"/>
                <w:szCs w:val="24"/>
              </w:rPr>
            </w:pPr>
          </w:p>
        </w:tc>
        <w:tc>
          <w:tcPr>
            <w:tcW w:w="1462" w:type="dxa"/>
          </w:tcPr>
          <w:p w14:paraId="257FA2B5" w14:textId="77777777" w:rsidR="00483199" w:rsidRPr="009710D4" w:rsidRDefault="00483199" w:rsidP="005A0597">
            <w:pPr>
              <w:pStyle w:val="Bang"/>
              <w:rPr>
                <w:rFonts w:ascii="Times New Roman" w:hAnsi="Times New Roman" w:cs="Times New Roman"/>
                <w:sz w:val="24"/>
                <w:szCs w:val="24"/>
              </w:rPr>
            </w:pPr>
          </w:p>
        </w:tc>
        <w:tc>
          <w:tcPr>
            <w:tcW w:w="1283" w:type="dxa"/>
          </w:tcPr>
          <w:p w14:paraId="2C91C74E" w14:textId="77777777" w:rsidR="00483199" w:rsidRPr="009710D4" w:rsidRDefault="00483199" w:rsidP="005A0597">
            <w:pPr>
              <w:pStyle w:val="Bang"/>
              <w:rPr>
                <w:rFonts w:ascii="Times New Roman" w:hAnsi="Times New Roman" w:cs="Times New Roman"/>
                <w:sz w:val="24"/>
                <w:szCs w:val="24"/>
              </w:rPr>
            </w:pPr>
          </w:p>
        </w:tc>
        <w:tc>
          <w:tcPr>
            <w:tcW w:w="3492" w:type="dxa"/>
          </w:tcPr>
          <w:p w14:paraId="6F97D519" w14:textId="77777777" w:rsidR="00483199" w:rsidRPr="009710D4" w:rsidRDefault="00483199" w:rsidP="005A0597">
            <w:pPr>
              <w:pStyle w:val="Bang"/>
              <w:rPr>
                <w:rFonts w:ascii="Times New Roman" w:hAnsi="Times New Roman" w:cs="Times New Roman"/>
                <w:sz w:val="24"/>
                <w:szCs w:val="24"/>
              </w:rPr>
            </w:pPr>
          </w:p>
        </w:tc>
        <w:tc>
          <w:tcPr>
            <w:tcW w:w="1325" w:type="dxa"/>
          </w:tcPr>
          <w:p w14:paraId="2ED71126" w14:textId="77777777" w:rsidR="00483199" w:rsidRPr="009710D4" w:rsidRDefault="00483199" w:rsidP="005A0597">
            <w:pPr>
              <w:pStyle w:val="Bang"/>
              <w:rPr>
                <w:rFonts w:ascii="Times New Roman" w:hAnsi="Times New Roman" w:cs="Times New Roman"/>
                <w:sz w:val="24"/>
                <w:szCs w:val="24"/>
              </w:rPr>
            </w:pPr>
          </w:p>
        </w:tc>
      </w:tr>
      <w:tr w:rsidR="00483199" w:rsidRPr="009710D4" w14:paraId="2E0EF849" w14:textId="77777777" w:rsidTr="00D1642D">
        <w:trPr>
          <w:jc w:val="center"/>
        </w:trPr>
        <w:tc>
          <w:tcPr>
            <w:tcW w:w="1413" w:type="dxa"/>
          </w:tcPr>
          <w:p w14:paraId="6F7D1D25" w14:textId="77777777" w:rsidR="00483199" w:rsidRPr="009710D4" w:rsidRDefault="00483199" w:rsidP="005A0597">
            <w:pPr>
              <w:pStyle w:val="Bang"/>
              <w:rPr>
                <w:rFonts w:ascii="Times New Roman" w:hAnsi="Times New Roman" w:cs="Times New Roman"/>
                <w:sz w:val="24"/>
                <w:szCs w:val="24"/>
              </w:rPr>
            </w:pPr>
          </w:p>
        </w:tc>
        <w:tc>
          <w:tcPr>
            <w:tcW w:w="1462" w:type="dxa"/>
          </w:tcPr>
          <w:p w14:paraId="2DD405F6" w14:textId="77777777" w:rsidR="00483199" w:rsidRPr="009710D4" w:rsidRDefault="00483199" w:rsidP="005A0597">
            <w:pPr>
              <w:pStyle w:val="Bang"/>
              <w:rPr>
                <w:rFonts w:ascii="Times New Roman" w:hAnsi="Times New Roman" w:cs="Times New Roman"/>
                <w:sz w:val="24"/>
                <w:szCs w:val="24"/>
              </w:rPr>
            </w:pPr>
          </w:p>
        </w:tc>
        <w:tc>
          <w:tcPr>
            <w:tcW w:w="1283" w:type="dxa"/>
          </w:tcPr>
          <w:p w14:paraId="39F56909" w14:textId="77777777" w:rsidR="00483199" w:rsidRPr="009710D4" w:rsidRDefault="00483199" w:rsidP="005A0597">
            <w:pPr>
              <w:pStyle w:val="Bang"/>
              <w:rPr>
                <w:rFonts w:ascii="Times New Roman" w:hAnsi="Times New Roman" w:cs="Times New Roman"/>
                <w:sz w:val="24"/>
                <w:szCs w:val="24"/>
              </w:rPr>
            </w:pPr>
          </w:p>
        </w:tc>
        <w:tc>
          <w:tcPr>
            <w:tcW w:w="3492" w:type="dxa"/>
          </w:tcPr>
          <w:p w14:paraId="16CB60BA" w14:textId="77777777" w:rsidR="00483199" w:rsidRPr="009710D4" w:rsidRDefault="00483199" w:rsidP="005A0597">
            <w:pPr>
              <w:pStyle w:val="Bang"/>
              <w:rPr>
                <w:rFonts w:ascii="Times New Roman" w:hAnsi="Times New Roman" w:cs="Times New Roman"/>
                <w:sz w:val="24"/>
                <w:szCs w:val="24"/>
              </w:rPr>
            </w:pPr>
          </w:p>
        </w:tc>
        <w:tc>
          <w:tcPr>
            <w:tcW w:w="1325" w:type="dxa"/>
          </w:tcPr>
          <w:p w14:paraId="134A8CF9" w14:textId="77777777" w:rsidR="00483199" w:rsidRPr="009710D4" w:rsidRDefault="00483199" w:rsidP="005A0597">
            <w:pPr>
              <w:pStyle w:val="Bang"/>
              <w:rPr>
                <w:rFonts w:ascii="Times New Roman" w:hAnsi="Times New Roman" w:cs="Times New Roman"/>
                <w:sz w:val="24"/>
                <w:szCs w:val="24"/>
              </w:rPr>
            </w:pPr>
          </w:p>
        </w:tc>
      </w:tr>
      <w:tr w:rsidR="00483199" w:rsidRPr="009710D4" w14:paraId="4DBC08DC" w14:textId="77777777" w:rsidTr="00D1642D">
        <w:trPr>
          <w:jc w:val="center"/>
        </w:trPr>
        <w:tc>
          <w:tcPr>
            <w:tcW w:w="1413" w:type="dxa"/>
          </w:tcPr>
          <w:p w14:paraId="0F57DB78" w14:textId="77777777" w:rsidR="00483199" w:rsidRPr="009710D4" w:rsidRDefault="00483199" w:rsidP="005A0597">
            <w:pPr>
              <w:pStyle w:val="Bang"/>
              <w:rPr>
                <w:rFonts w:ascii="Times New Roman" w:hAnsi="Times New Roman" w:cs="Times New Roman"/>
                <w:sz w:val="24"/>
                <w:szCs w:val="24"/>
              </w:rPr>
            </w:pPr>
          </w:p>
        </w:tc>
        <w:tc>
          <w:tcPr>
            <w:tcW w:w="1462" w:type="dxa"/>
          </w:tcPr>
          <w:p w14:paraId="388B40FE" w14:textId="77777777" w:rsidR="00483199" w:rsidRPr="009710D4" w:rsidRDefault="00483199" w:rsidP="005A0597">
            <w:pPr>
              <w:pStyle w:val="Bang"/>
              <w:rPr>
                <w:rFonts w:ascii="Times New Roman" w:hAnsi="Times New Roman" w:cs="Times New Roman"/>
                <w:sz w:val="24"/>
                <w:szCs w:val="24"/>
              </w:rPr>
            </w:pPr>
          </w:p>
        </w:tc>
        <w:tc>
          <w:tcPr>
            <w:tcW w:w="1283" w:type="dxa"/>
          </w:tcPr>
          <w:p w14:paraId="5149252B" w14:textId="77777777" w:rsidR="00483199" w:rsidRPr="009710D4" w:rsidRDefault="00483199" w:rsidP="005A0597">
            <w:pPr>
              <w:pStyle w:val="Bang"/>
              <w:rPr>
                <w:rFonts w:ascii="Times New Roman" w:hAnsi="Times New Roman" w:cs="Times New Roman"/>
                <w:sz w:val="24"/>
                <w:szCs w:val="24"/>
              </w:rPr>
            </w:pPr>
          </w:p>
        </w:tc>
        <w:tc>
          <w:tcPr>
            <w:tcW w:w="3492" w:type="dxa"/>
          </w:tcPr>
          <w:p w14:paraId="7E23B4BD" w14:textId="77777777" w:rsidR="00483199" w:rsidRPr="009710D4" w:rsidRDefault="00483199" w:rsidP="005A0597">
            <w:pPr>
              <w:pStyle w:val="Bang"/>
              <w:rPr>
                <w:rFonts w:ascii="Times New Roman" w:hAnsi="Times New Roman" w:cs="Times New Roman"/>
                <w:sz w:val="24"/>
                <w:szCs w:val="24"/>
              </w:rPr>
            </w:pPr>
          </w:p>
        </w:tc>
        <w:tc>
          <w:tcPr>
            <w:tcW w:w="1325" w:type="dxa"/>
          </w:tcPr>
          <w:p w14:paraId="3AD9B9DC" w14:textId="77777777" w:rsidR="00483199" w:rsidRPr="009710D4" w:rsidRDefault="00483199" w:rsidP="005A0597">
            <w:pPr>
              <w:pStyle w:val="Bang"/>
              <w:rPr>
                <w:rFonts w:ascii="Times New Roman" w:hAnsi="Times New Roman" w:cs="Times New Roman"/>
                <w:sz w:val="24"/>
                <w:szCs w:val="24"/>
              </w:rPr>
            </w:pPr>
          </w:p>
        </w:tc>
      </w:tr>
      <w:tr w:rsidR="00483199" w:rsidRPr="009710D4" w14:paraId="664225C3" w14:textId="77777777" w:rsidTr="00D1642D">
        <w:trPr>
          <w:jc w:val="center"/>
        </w:trPr>
        <w:tc>
          <w:tcPr>
            <w:tcW w:w="1413" w:type="dxa"/>
          </w:tcPr>
          <w:p w14:paraId="41ACB4E4" w14:textId="77777777" w:rsidR="00483199" w:rsidRPr="009710D4" w:rsidRDefault="00483199" w:rsidP="005A0597">
            <w:pPr>
              <w:pStyle w:val="Bang"/>
              <w:rPr>
                <w:rFonts w:ascii="Times New Roman" w:hAnsi="Times New Roman" w:cs="Times New Roman"/>
                <w:sz w:val="24"/>
                <w:szCs w:val="24"/>
              </w:rPr>
            </w:pPr>
          </w:p>
        </w:tc>
        <w:tc>
          <w:tcPr>
            <w:tcW w:w="1462" w:type="dxa"/>
          </w:tcPr>
          <w:p w14:paraId="19A467EC" w14:textId="77777777" w:rsidR="00483199" w:rsidRPr="009710D4" w:rsidRDefault="00483199" w:rsidP="005A0597">
            <w:pPr>
              <w:pStyle w:val="Bang"/>
              <w:rPr>
                <w:rFonts w:ascii="Times New Roman" w:hAnsi="Times New Roman" w:cs="Times New Roman"/>
                <w:sz w:val="24"/>
                <w:szCs w:val="24"/>
              </w:rPr>
            </w:pPr>
          </w:p>
        </w:tc>
        <w:tc>
          <w:tcPr>
            <w:tcW w:w="1283" w:type="dxa"/>
          </w:tcPr>
          <w:p w14:paraId="53337B16" w14:textId="77777777" w:rsidR="00483199" w:rsidRPr="009710D4" w:rsidRDefault="00483199" w:rsidP="005A0597">
            <w:pPr>
              <w:pStyle w:val="Bang"/>
              <w:rPr>
                <w:rFonts w:ascii="Times New Roman" w:hAnsi="Times New Roman" w:cs="Times New Roman"/>
                <w:sz w:val="24"/>
                <w:szCs w:val="24"/>
              </w:rPr>
            </w:pPr>
          </w:p>
        </w:tc>
        <w:tc>
          <w:tcPr>
            <w:tcW w:w="3492" w:type="dxa"/>
          </w:tcPr>
          <w:p w14:paraId="7905D73A" w14:textId="77777777" w:rsidR="00483199" w:rsidRPr="009710D4" w:rsidRDefault="00483199" w:rsidP="005A0597">
            <w:pPr>
              <w:pStyle w:val="Bang"/>
              <w:rPr>
                <w:rFonts w:ascii="Times New Roman" w:hAnsi="Times New Roman" w:cs="Times New Roman"/>
                <w:sz w:val="24"/>
                <w:szCs w:val="24"/>
              </w:rPr>
            </w:pPr>
          </w:p>
        </w:tc>
        <w:tc>
          <w:tcPr>
            <w:tcW w:w="1325" w:type="dxa"/>
          </w:tcPr>
          <w:p w14:paraId="701EBCE9" w14:textId="77777777" w:rsidR="00483199" w:rsidRPr="009710D4" w:rsidRDefault="00483199" w:rsidP="005A0597">
            <w:pPr>
              <w:pStyle w:val="Bang"/>
              <w:rPr>
                <w:rFonts w:ascii="Times New Roman" w:hAnsi="Times New Roman" w:cs="Times New Roman"/>
                <w:sz w:val="24"/>
                <w:szCs w:val="24"/>
              </w:rPr>
            </w:pPr>
          </w:p>
        </w:tc>
      </w:tr>
      <w:tr w:rsidR="00483199" w:rsidRPr="009710D4" w14:paraId="77CC1CF6" w14:textId="77777777" w:rsidTr="00D1642D">
        <w:trPr>
          <w:jc w:val="center"/>
        </w:trPr>
        <w:tc>
          <w:tcPr>
            <w:tcW w:w="1413" w:type="dxa"/>
          </w:tcPr>
          <w:p w14:paraId="12AF9211" w14:textId="77777777" w:rsidR="00483199" w:rsidRPr="009710D4" w:rsidRDefault="00483199" w:rsidP="005A0597">
            <w:pPr>
              <w:pStyle w:val="Bang"/>
              <w:rPr>
                <w:rFonts w:ascii="Times New Roman" w:hAnsi="Times New Roman" w:cs="Times New Roman"/>
                <w:sz w:val="24"/>
                <w:szCs w:val="24"/>
              </w:rPr>
            </w:pPr>
          </w:p>
        </w:tc>
        <w:tc>
          <w:tcPr>
            <w:tcW w:w="1462" w:type="dxa"/>
          </w:tcPr>
          <w:p w14:paraId="7483630D" w14:textId="77777777" w:rsidR="00483199" w:rsidRPr="009710D4" w:rsidRDefault="00483199" w:rsidP="005A0597">
            <w:pPr>
              <w:pStyle w:val="Bang"/>
              <w:rPr>
                <w:rFonts w:ascii="Times New Roman" w:hAnsi="Times New Roman" w:cs="Times New Roman"/>
                <w:sz w:val="24"/>
                <w:szCs w:val="24"/>
              </w:rPr>
            </w:pPr>
          </w:p>
        </w:tc>
        <w:tc>
          <w:tcPr>
            <w:tcW w:w="1283" w:type="dxa"/>
          </w:tcPr>
          <w:p w14:paraId="6F7BD17F" w14:textId="77777777" w:rsidR="00483199" w:rsidRPr="009710D4" w:rsidRDefault="00483199" w:rsidP="005A0597">
            <w:pPr>
              <w:pStyle w:val="Bang"/>
              <w:rPr>
                <w:rFonts w:ascii="Times New Roman" w:hAnsi="Times New Roman" w:cs="Times New Roman"/>
                <w:sz w:val="24"/>
                <w:szCs w:val="24"/>
              </w:rPr>
            </w:pPr>
          </w:p>
        </w:tc>
        <w:tc>
          <w:tcPr>
            <w:tcW w:w="3492" w:type="dxa"/>
          </w:tcPr>
          <w:p w14:paraId="7C20E500" w14:textId="77777777" w:rsidR="00483199" w:rsidRPr="009710D4" w:rsidRDefault="00483199" w:rsidP="005A0597">
            <w:pPr>
              <w:pStyle w:val="Bang"/>
              <w:rPr>
                <w:rFonts w:ascii="Times New Roman" w:hAnsi="Times New Roman" w:cs="Times New Roman"/>
                <w:sz w:val="24"/>
                <w:szCs w:val="24"/>
              </w:rPr>
            </w:pPr>
          </w:p>
        </w:tc>
        <w:tc>
          <w:tcPr>
            <w:tcW w:w="1325" w:type="dxa"/>
          </w:tcPr>
          <w:p w14:paraId="14FE388C" w14:textId="77777777" w:rsidR="00483199" w:rsidRPr="009710D4" w:rsidRDefault="00483199" w:rsidP="005A0597">
            <w:pPr>
              <w:pStyle w:val="Bang"/>
              <w:rPr>
                <w:rFonts w:ascii="Times New Roman" w:hAnsi="Times New Roman" w:cs="Times New Roman"/>
                <w:sz w:val="24"/>
                <w:szCs w:val="24"/>
              </w:rPr>
            </w:pPr>
          </w:p>
        </w:tc>
      </w:tr>
      <w:tr w:rsidR="00483199" w:rsidRPr="009710D4" w14:paraId="2C5A857F" w14:textId="77777777" w:rsidTr="00D1642D">
        <w:trPr>
          <w:jc w:val="center"/>
        </w:trPr>
        <w:tc>
          <w:tcPr>
            <w:tcW w:w="1413" w:type="dxa"/>
          </w:tcPr>
          <w:p w14:paraId="6C7FFBDB" w14:textId="77777777" w:rsidR="00483199" w:rsidRPr="009710D4" w:rsidRDefault="00483199" w:rsidP="005A0597">
            <w:pPr>
              <w:pStyle w:val="Bang"/>
              <w:rPr>
                <w:rFonts w:ascii="Times New Roman" w:hAnsi="Times New Roman" w:cs="Times New Roman"/>
                <w:sz w:val="24"/>
                <w:szCs w:val="24"/>
              </w:rPr>
            </w:pPr>
          </w:p>
        </w:tc>
        <w:tc>
          <w:tcPr>
            <w:tcW w:w="1462" w:type="dxa"/>
          </w:tcPr>
          <w:p w14:paraId="04EDEF62" w14:textId="77777777" w:rsidR="00483199" w:rsidRPr="009710D4" w:rsidRDefault="00483199" w:rsidP="005A0597">
            <w:pPr>
              <w:pStyle w:val="Bang"/>
              <w:rPr>
                <w:rFonts w:ascii="Times New Roman" w:hAnsi="Times New Roman" w:cs="Times New Roman"/>
                <w:sz w:val="24"/>
                <w:szCs w:val="24"/>
              </w:rPr>
            </w:pPr>
          </w:p>
        </w:tc>
        <w:tc>
          <w:tcPr>
            <w:tcW w:w="1283" w:type="dxa"/>
          </w:tcPr>
          <w:p w14:paraId="37052897" w14:textId="77777777" w:rsidR="00483199" w:rsidRPr="009710D4" w:rsidRDefault="00483199" w:rsidP="005A0597">
            <w:pPr>
              <w:pStyle w:val="Bang"/>
              <w:rPr>
                <w:rFonts w:ascii="Times New Roman" w:hAnsi="Times New Roman" w:cs="Times New Roman"/>
                <w:sz w:val="24"/>
                <w:szCs w:val="24"/>
              </w:rPr>
            </w:pPr>
          </w:p>
        </w:tc>
        <w:tc>
          <w:tcPr>
            <w:tcW w:w="3492" w:type="dxa"/>
          </w:tcPr>
          <w:p w14:paraId="5BF30637" w14:textId="77777777" w:rsidR="00483199" w:rsidRPr="009710D4" w:rsidRDefault="00483199" w:rsidP="005A0597">
            <w:pPr>
              <w:pStyle w:val="Bang"/>
              <w:rPr>
                <w:rFonts w:ascii="Times New Roman" w:hAnsi="Times New Roman" w:cs="Times New Roman"/>
                <w:sz w:val="24"/>
                <w:szCs w:val="24"/>
              </w:rPr>
            </w:pPr>
          </w:p>
        </w:tc>
        <w:tc>
          <w:tcPr>
            <w:tcW w:w="1325" w:type="dxa"/>
          </w:tcPr>
          <w:p w14:paraId="15425243" w14:textId="77777777" w:rsidR="00483199" w:rsidRPr="009710D4" w:rsidRDefault="00483199" w:rsidP="005A0597">
            <w:pPr>
              <w:pStyle w:val="Bang"/>
              <w:rPr>
                <w:rFonts w:ascii="Times New Roman" w:hAnsi="Times New Roman" w:cs="Times New Roman"/>
                <w:sz w:val="24"/>
                <w:szCs w:val="24"/>
              </w:rPr>
            </w:pPr>
          </w:p>
        </w:tc>
      </w:tr>
      <w:tr w:rsidR="00483199" w:rsidRPr="009710D4" w14:paraId="4315D6F1" w14:textId="77777777" w:rsidTr="00D1642D">
        <w:trPr>
          <w:jc w:val="center"/>
        </w:trPr>
        <w:tc>
          <w:tcPr>
            <w:tcW w:w="1413" w:type="dxa"/>
          </w:tcPr>
          <w:p w14:paraId="27C0129C" w14:textId="77777777" w:rsidR="00483199" w:rsidRPr="009710D4" w:rsidRDefault="00483199" w:rsidP="005A0597">
            <w:pPr>
              <w:pStyle w:val="Bang"/>
              <w:rPr>
                <w:rFonts w:ascii="Times New Roman" w:hAnsi="Times New Roman" w:cs="Times New Roman"/>
                <w:sz w:val="24"/>
                <w:szCs w:val="24"/>
              </w:rPr>
            </w:pPr>
          </w:p>
        </w:tc>
        <w:tc>
          <w:tcPr>
            <w:tcW w:w="1462" w:type="dxa"/>
          </w:tcPr>
          <w:p w14:paraId="0E96AA5D" w14:textId="77777777" w:rsidR="00483199" w:rsidRPr="009710D4" w:rsidRDefault="00483199" w:rsidP="005A0597">
            <w:pPr>
              <w:pStyle w:val="Bang"/>
              <w:rPr>
                <w:rFonts w:ascii="Times New Roman" w:hAnsi="Times New Roman" w:cs="Times New Roman"/>
                <w:sz w:val="24"/>
                <w:szCs w:val="24"/>
              </w:rPr>
            </w:pPr>
          </w:p>
        </w:tc>
        <w:tc>
          <w:tcPr>
            <w:tcW w:w="1283" w:type="dxa"/>
          </w:tcPr>
          <w:p w14:paraId="45127465" w14:textId="77777777" w:rsidR="00483199" w:rsidRPr="009710D4" w:rsidRDefault="00483199" w:rsidP="005A0597">
            <w:pPr>
              <w:pStyle w:val="Bang"/>
              <w:rPr>
                <w:rFonts w:ascii="Times New Roman" w:hAnsi="Times New Roman" w:cs="Times New Roman"/>
                <w:sz w:val="24"/>
                <w:szCs w:val="24"/>
              </w:rPr>
            </w:pPr>
          </w:p>
        </w:tc>
        <w:tc>
          <w:tcPr>
            <w:tcW w:w="3492" w:type="dxa"/>
          </w:tcPr>
          <w:p w14:paraId="700832E3" w14:textId="77777777" w:rsidR="00483199" w:rsidRPr="009710D4" w:rsidRDefault="00483199" w:rsidP="005A0597">
            <w:pPr>
              <w:pStyle w:val="Bang"/>
              <w:rPr>
                <w:rFonts w:ascii="Times New Roman" w:hAnsi="Times New Roman" w:cs="Times New Roman"/>
                <w:sz w:val="24"/>
                <w:szCs w:val="24"/>
              </w:rPr>
            </w:pPr>
          </w:p>
        </w:tc>
        <w:tc>
          <w:tcPr>
            <w:tcW w:w="1325" w:type="dxa"/>
          </w:tcPr>
          <w:p w14:paraId="05951366" w14:textId="77777777" w:rsidR="00483199" w:rsidRPr="009710D4" w:rsidRDefault="00483199" w:rsidP="005A0597">
            <w:pPr>
              <w:pStyle w:val="Bang"/>
              <w:rPr>
                <w:rFonts w:ascii="Times New Roman" w:hAnsi="Times New Roman" w:cs="Times New Roman"/>
                <w:sz w:val="24"/>
                <w:szCs w:val="24"/>
              </w:rPr>
            </w:pPr>
          </w:p>
        </w:tc>
      </w:tr>
      <w:tr w:rsidR="00483199" w:rsidRPr="009710D4" w14:paraId="51E18673" w14:textId="77777777" w:rsidTr="00D1642D">
        <w:trPr>
          <w:jc w:val="center"/>
        </w:trPr>
        <w:tc>
          <w:tcPr>
            <w:tcW w:w="1413" w:type="dxa"/>
          </w:tcPr>
          <w:p w14:paraId="37E3BFCE" w14:textId="77777777" w:rsidR="00483199" w:rsidRPr="009710D4" w:rsidRDefault="00483199" w:rsidP="005A0597">
            <w:pPr>
              <w:pStyle w:val="Bang"/>
              <w:rPr>
                <w:rFonts w:ascii="Times New Roman" w:hAnsi="Times New Roman" w:cs="Times New Roman"/>
                <w:sz w:val="24"/>
                <w:szCs w:val="24"/>
              </w:rPr>
            </w:pPr>
          </w:p>
        </w:tc>
        <w:tc>
          <w:tcPr>
            <w:tcW w:w="1462" w:type="dxa"/>
          </w:tcPr>
          <w:p w14:paraId="37421D06" w14:textId="77777777" w:rsidR="00483199" w:rsidRPr="009710D4" w:rsidRDefault="00483199" w:rsidP="005A0597">
            <w:pPr>
              <w:pStyle w:val="Bang"/>
              <w:rPr>
                <w:rFonts w:ascii="Times New Roman" w:hAnsi="Times New Roman" w:cs="Times New Roman"/>
                <w:sz w:val="24"/>
                <w:szCs w:val="24"/>
              </w:rPr>
            </w:pPr>
          </w:p>
        </w:tc>
        <w:tc>
          <w:tcPr>
            <w:tcW w:w="1283" w:type="dxa"/>
          </w:tcPr>
          <w:p w14:paraId="7E604B30" w14:textId="77777777" w:rsidR="00483199" w:rsidRPr="009710D4" w:rsidRDefault="00483199" w:rsidP="005A0597">
            <w:pPr>
              <w:pStyle w:val="Bang"/>
              <w:rPr>
                <w:rFonts w:ascii="Times New Roman" w:hAnsi="Times New Roman" w:cs="Times New Roman"/>
                <w:sz w:val="24"/>
                <w:szCs w:val="24"/>
              </w:rPr>
            </w:pPr>
          </w:p>
        </w:tc>
        <w:tc>
          <w:tcPr>
            <w:tcW w:w="3492" w:type="dxa"/>
          </w:tcPr>
          <w:p w14:paraId="4F3172BD" w14:textId="77777777" w:rsidR="00483199" w:rsidRPr="009710D4" w:rsidRDefault="00483199" w:rsidP="005A0597">
            <w:pPr>
              <w:pStyle w:val="Bang"/>
              <w:rPr>
                <w:rFonts w:ascii="Times New Roman" w:hAnsi="Times New Roman" w:cs="Times New Roman"/>
                <w:sz w:val="24"/>
                <w:szCs w:val="24"/>
              </w:rPr>
            </w:pPr>
          </w:p>
        </w:tc>
        <w:tc>
          <w:tcPr>
            <w:tcW w:w="1325" w:type="dxa"/>
          </w:tcPr>
          <w:p w14:paraId="370B91B4" w14:textId="77777777" w:rsidR="00483199" w:rsidRPr="009710D4" w:rsidRDefault="00483199" w:rsidP="005A0597">
            <w:pPr>
              <w:pStyle w:val="Bang"/>
              <w:rPr>
                <w:rFonts w:ascii="Times New Roman" w:hAnsi="Times New Roman" w:cs="Times New Roman"/>
                <w:sz w:val="24"/>
                <w:szCs w:val="24"/>
              </w:rPr>
            </w:pPr>
          </w:p>
        </w:tc>
      </w:tr>
      <w:tr w:rsidR="00483199" w:rsidRPr="009710D4" w14:paraId="6D69CAD3" w14:textId="77777777" w:rsidTr="00D1642D">
        <w:trPr>
          <w:jc w:val="center"/>
        </w:trPr>
        <w:tc>
          <w:tcPr>
            <w:tcW w:w="1413" w:type="dxa"/>
          </w:tcPr>
          <w:p w14:paraId="53EFBE5F" w14:textId="77777777" w:rsidR="00483199" w:rsidRPr="009710D4" w:rsidRDefault="00483199" w:rsidP="005A0597">
            <w:pPr>
              <w:pStyle w:val="Bang"/>
              <w:rPr>
                <w:rFonts w:ascii="Times New Roman" w:hAnsi="Times New Roman" w:cs="Times New Roman"/>
                <w:sz w:val="24"/>
                <w:szCs w:val="24"/>
              </w:rPr>
            </w:pPr>
          </w:p>
        </w:tc>
        <w:tc>
          <w:tcPr>
            <w:tcW w:w="1462" w:type="dxa"/>
          </w:tcPr>
          <w:p w14:paraId="2F671F20" w14:textId="77777777" w:rsidR="00483199" w:rsidRPr="009710D4" w:rsidRDefault="00483199" w:rsidP="005A0597">
            <w:pPr>
              <w:pStyle w:val="Bang"/>
              <w:rPr>
                <w:rFonts w:ascii="Times New Roman" w:hAnsi="Times New Roman" w:cs="Times New Roman"/>
                <w:sz w:val="24"/>
                <w:szCs w:val="24"/>
              </w:rPr>
            </w:pPr>
          </w:p>
        </w:tc>
        <w:tc>
          <w:tcPr>
            <w:tcW w:w="1283" w:type="dxa"/>
          </w:tcPr>
          <w:p w14:paraId="2221D596" w14:textId="77777777" w:rsidR="00483199" w:rsidRPr="009710D4" w:rsidRDefault="00483199" w:rsidP="005A0597">
            <w:pPr>
              <w:pStyle w:val="Bang"/>
              <w:rPr>
                <w:rFonts w:ascii="Times New Roman" w:hAnsi="Times New Roman" w:cs="Times New Roman"/>
                <w:sz w:val="24"/>
                <w:szCs w:val="24"/>
              </w:rPr>
            </w:pPr>
          </w:p>
        </w:tc>
        <w:tc>
          <w:tcPr>
            <w:tcW w:w="3492" w:type="dxa"/>
          </w:tcPr>
          <w:p w14:paraId="070B8F7F" w14:textId="77777777" w:rsidR="00483199" w:rsidRPr="009710D4" w:rsidRDefault="00483199" w:rsidP="005A0597">
            <w:pPr>
              <w:pStyle w:val="Bang"/>
              <w:rPr>
                <w:rFonts w:ascii="Times New Roman" w:hAnsi="Times New Roman" w:cs="Times New Roman"/>
                <w:sz w:val="24"/>
                <w:szCs w:val="24"/>
              </w:rPr>
            </w:pPr>
          </w:p>
        </w:tc>
        <w:tc>
          <w:tcPr>
            <w:tcW w:w="1325" w:type="dxa"/>
          </w:tcPr>
          <w:p w14:paraId="618CB0DC" w14:textId="77777777" w:rsidR="00483199" w:rsidRPr="009710D4" w:rsidRDefault="00483199" w:rsidP="005A0597">
            <w:pPr>
              <w:pStyle w:val="Bang"/>
              <w:rPr>
                <w:rFonts w:ascii="Times New Roman" w:hAnsi="Times New Roman" w:cs="Times New Roman"/>
                <w:sz w:val="24"/>
                <w:szCs w:val="24"/>
              </w:rPr>
            </w:pPr>
          </w:p>
        </w:tc>
      </w:tr>
      <w:tr w:rsidR="00483199" w:rsidRPr="009710D4" w14:paraId="0A56EE4C" w14:textId="77777777" w:rsidTr="00D1642D">
        <w:trPr>
          <w:jc w:val="center"/>
        </w:trPr>
        <w:tc>
          <w:tcPr>
            <w:tcW w:w="1413" w:type="dxa"/>
          </w:tcPr>
          <w:p w14:paraId="0E96F7DE" w14:textId="77777777" w:rsidR="00483199" w:rsidRPr="009710D4" w:rsidRDefault="00483199" w:rsidP="005A0597">
            <w:pPr>
              <w:pStyle w:val="Bang"/>
              <w:rPr>
                <w:rFonts w:ascii="Times New Roman" w:hAnsi="Times New Roman" w:cs="Times New Roman"/>
                <w:sz w:val="24"/>
                <w:szCs w:val="24"/>
              </w:rPr>
            </w:pPr>
          </w:p>
        </w:tc>
        <w:tc>
          <w:tcPr>
            <w:tcW w:w="1462" w:type="dxa"/>
          </w:tcPr>
          <w:p w14:paraId="50AFB2D3" w14:textId="77777777" w:rsidR="00483199" w:rsidRPr="009710D4" w:rsidRDefault="00483199" w:rsidP="005A0597">
            <w:pPr>
              <w:pStyle w:val="Bang"/>
              <w:rPr>
                <w:rFonts w:ascii="Times New Roman" w:hAnsi="Times New Roman" w:cs="Times New Roman"/>
                <w:sz w:val="24"/>
                <w:szCs w:val="24"/>
              </w:rPr>
            </w:pPr>
          </w:p>
        </w:tc>
        <w:tc>
          <w:tcPr>
            <w:tcW w:w="1283" w:type="dxa"/>
          </w:tcPr>
          <w:p w14:paraId="7F6C24D0" w14:textId="77777777" w:rsidR="00483199" w:rsidRPr="009710D4" w:rsidRDefault="00483199" w:rsidP="005A0597">
            <w:pPr>
              <w:pStyle w:val="Bang"/>
              <w:rPr>
                <w:rFonts w:ascii="Times New Roman" w:hAnsi="Times New Roman" w:cs="Times New Roman"/>
                <w:sz w:val="24"/>
                <w:szCs w:val="24"/>
              </w:rPr>
            </w:pPr>
          </w:p>
        </w:tc>
        <w:tc>
          <w:tcPr>
            <w:tcW w:w="3492" w:type="dxa"/>
          </w:tcPr>
          <w:p w14:paraId="72CD296F" w14:textId="77777777" w:rsidR="00483199" w:rsidRPr="009710D4" w:rsidRDefault="00483199" w:rsidP="005A0597">
            <w:pPr>
              <w:pStyle w:val="Bang"/>
              <w:rPr>
                <w:rFonts w:ascii="Times New Roman" w:hAnsi="Times New Roman" w:cs="Times New Roman"/>
                <w:sz w:val="24"/>
                <w:szCs w:val="24"/>
              </w:rPr>
            </w:pPr>
          </w:p>
        </w:tc>
        <w:tc>
          <w:tcPr>
            <w:tcW w:w="1325" w:type="dxa"/>
          </w:tcPr>
          <w:p w14:paraId="43BB7A7D" w14:textId="77777777" w:rsidR="00483199" w:rsidRPr="009710D4" w:rsidRDefault="00483199" w:rsidP="005A0597">
            <w:pPr>
              <w:pStyle w:val="Bang"/>
              <w:rPr>
                <w:rFonts w:ascii="Times New Roman" w:hAnsi="Times New Roman" w:cs="Times New Roman"/>
                <w:sz w:val="24"/>
                <w:szCs w:val="24"/>
              </w:rPr>
            </w:pPr>
          </w:p>
        </w:tc>
      </w:tr>
      <w:tr w:rsidR="00483199" w:rsidRPr="009710D4" w14:paraId="20122C04" w14:textId="77777777" w:rsidTr="00D1642D">
        <w:trPr>
          <w:jc w:val="center"/>
        </w:trPr>
        <w:tc>
          <w:tcPr>
            <w:tcW w:w="1413" w:type="dxa"/>
          </w:tcPr>
          <w:p w14:paraId="440087C4" w14:textId="77777777" w:rsidR="00483199" w:rsidRPr="009710D4" w:rsidRDefault="00483199" w:rsidP="005A0597">
            <w:pPr>
              <w:pStyle w:val="Bang"/>
              <w:rPr>
                <w:rFonts w:ascii="Times New Roman" w:hAnsi="Times New Roman" w:cs="Times New Roman"/>
                <w:sz w:val="24"/>
                <w:szCs w:val="24"/>
              </w:rPr>
            </w:pPr>
          </w:p>
        </w:tc>
        <w:tc>
          <w:tcPr>
            <w:tcW w:w="1462" w:type="dxa"/>
          </w:tcPr>
          <w:p w14:paraId="63653FD8" w14:textId="77777777" w:rsidR="00483199" w:rsidRPr="009710D4" w:rsidRDefault="00483199" w:rsidP="005A0597">
            <w:pPr>
              <w:pStyle w:val="Bang"/>
              <w:rPr>
                <w:rFonts w:ascii="Times New Roman" w:hAnsi="Times New Roman" w:cs="Times New Roman"/>
                <w:sz w:val="24"/>
                <w:szCs w:val="24"/>
              </w:rPr>
            </w:pPr>
          </w:p>
        </w:tc>
        <w:tc>
          <w:tcPr>
            <w:tcW w:w="1283" w:type="dxa"/>
          </w:tcPr>
          <w:p w14:paraId="3E4F32E9" w14:textId="77777777" w:rsidR="00483199" w:rsidRPr="009710D4" w:rsidRDefault="00483199" w:rsidP="005A0597">
            <w:pPr>
              <w:pStyle w:val="Bang"/>
              <w:rPr>
                <w:rFonts w:ascii="Times New Roman" w:hAnsi="Times New Roman" w:cs="Times New Roman"/>
                <w:sz w:val="24"/>
                <w:szCs w:val="24"/>
              </w:rPr>
            </w:pPr>
          </w:p>
        </w:tc>
        <w:tc>
          <w:tcPr>
            <w:tcW w:w="3492" w:type="dxa"/>
          </w:tcPr>
          <w:p w14:paraId="7F60EEA1" w14:textId="77777777" w:rsidR="00483199" w:rsidRPr="009710D4" w:rsidRDefault="00483199" w:rsidP="005A0597">
            <w:pPr>
              <w:pStyle w:val="Bang"/>
              <w:rPr>
                <w:rFonts w:ascii="Times New Roman" w:hAnsi="Times New Roman" w:cs="Times New Roman"/>
                <w:sz w:val="24"/>
                <w:szCs w:val="24"/>
              </w:rPr>
            </w:pPr>
          </w:p>
        </w:tc>
        <w:tc>
          <w:tcPr>
            <w:tcW w:w="1325" w:type="dxa"/>
          </w:tcPr>
          <w:p w14:paraId="44AF9C76" w14:textId="77777777" w:rsidR="00483199" w:rsidRPr="009710D4" w:rsidRDefault="00483199" w:rsidP="005A0597">
            <w:pPr>
              <w:pStyle w:val="Bang"/>
              <w:rPr>
                <w:rFonts w:ascii="Times New Roman" w:hAnsi="Times New Roman" w:cs="Times New Roman"/>
                <w:sz w:val="24"/>
                <w:szCs w:val="24"/>
              </w:rPr>
            </w:pPr>
          </w:p>
        </w:tc>
      </w:tr>
      <w:tr w:rsidR="00483199" w:rsidRPr="009710D4" w14:paraId="745B7C34" w14:textId="77777777" w:rsidTr="00D1642D">
        <w:trPr>
          <w:jc w:val="center"/>
        </w:trPr>
        <w:tc>
          <w:tcPr>
            <w:tcW w:w="1413" w:type="dxa"/>
          </w:tcPr>
          <w:p w14:paraId="742F646D" w14:textId="77777777" w:rsidR="00483199" w:rsidRPr="009710D4" w:rsidRDefault="00483199" w:rsidP="005A0597">
            <w:pPr>
              <w:pStyle w:val="Bang"/>
              <w:rPr>
                <w:rFonts w:ascii="Times New Roman" w:hAnsi="Times New Roman" w:cs="Times New Roman"/>
                <w:sz w:val="24"/>
                <w:szCs w:val="24"/>
              </w:rPr>
            </w:pPr>
          </w:p>
        </w:tc>
        <w:tc>
          <w:tcPr>
            <w:tcW w:w="1462" w:type="dxa"/>
          </w:tcPr>
          <w:p w14:paraId="592C94AB" w14:textId="77777777" w:rsidR="00483199" w:rsidRPr="009710D4" w:rsidRDefault="00483199" w:rsidP="005A0597">
            <w:pPr>
              <w:pStyle w:val="Bang"/>
              <w:rPr>
                <w:rFonts w:ascii="Times New Roman" w:hAnsi="Times New Roman" w:cs="Times New Roman"/>
                <w:sz w:val="24"/>
                <w:szCs w:val="24"/>
              </w:rPr>
            </w:pPr>
          </w:p>
        </w:tc>
        <w:tc>
          <w:tcPr>
            <w:tcW w:w="1283" w:type="dxa"/>
          </w:tcPr>
          <w:p w14:paraId="1E5053B1" w14:textId="77777777" w:rsidR="00483199" w:rsidRPr="009710D4" w:rsidRDefault="00483199" w:rsidP="005A0597">
            <w:pPr>
              <w:pStyle w:val="Bang"/>
              <w:rPr>
                <w:rFonts w:ascii="Times New Roman" w:hAnsi="Times New Roman" w:cs="Times New Roman"/>
                <w:sz w:val="24"/>
                <w:szCs w:val="24"/>
              </w:rPr>
            </w:pPr>
          </w:p>
        </w:tc>
        <w:tc>
          <w:tcPr>
            <w:tcW w:w="3492" w:type="dxa"/>
          </w:tcPr>
          <w:p w14:paraId="0AA7728A" w14:textId="77777777" w:rsidR="00483199" w:rsidRPr="009710D4" w:rsidRDefault="00483199" w:rsidP="005A0597">
            <w:pPr>
              <w:pStyle w:val="Bang"/>
              <w:rPr>
                <w:rFonts w:ascii="Times New Roman" w:hAnsi="Times New Roman" w:cs="Times New Roman"/>
                <w:sz w:val="24"/>
                <w:szCs w:val="24"/>
              </w:rPr>
            </w:pPr>
          </w:p>
        </w:tc>
        <w:tc>
          <w:tcPr>
            <w:tcW w:w="1325" w:type="dxa"/>
          </w:tcPr>
          <w:p w14:paraId="54E1C550" w14:textId="77777777" w:rsidR="00483199" w:rsidRPr="009710D4" w:rsidRDefault="00483199" w:rsidP="005A0597">
            <w:pPr>
              <w:pStyle w:val="Bang"/>
              <w:rPr>
                <w:rFonts w:ascii="Times New Roman" w:hAnsi="Times New Roman" w:cs="Times New Roman"/>
                <w:sz w:val="24"/>
                <w:szCs w:val="24"/>
              </w:rPr>
            </w:pPr>
          </w:p>
        </w:tc>
      </w:tr>
      <w:tr w:rsidR="00483199" w:rsidRPr="009710D4" w14:paraId="1F5CB913" w14:textId="77777777" w:rsidTr="00D1642D">
        <w:trPr>
          <w:jc w:val="center"/>
        </w:trPr>
        <w:tc>
          <w:tcPr>
            <w:tcW w:w="1413" w:type="dxa"/>
          </w:tcPr>
          <w:p w14:paraId="74B8D78A" w14:textId="77777777" w:rsidR="00483199" w:rsidRPr="009710D4" w:rsidRDefault="00483199" w:rsidP="005A0597">
            <w:pPr>
              <w:pStyle w:val="Bang"/>
              <w:rPr>
                <w:rFonts w:ascii="Times New Roman" w:hAnsi="Times New Roman" w:cs="Times New Roman"/>
                <w:sz w:val="24"/>
                <w:szCs w:val="24"/>
              </w:rPr>
            </w:pPr>
          </w:p>
        </w:tc>
        <w:tc>
          <w:tcPr>
            <w:tcW w:w="1462" w:type="dxa"/>
          </w:tcPr>
          <w:p w14:paraId="7231C4B0" w14:textId="77777777" w:rsidR="00483199" w:rsidRPr="009710D4" w:rsidRDefault="00483199" w:rsidP="005A0597">
            <w:pPr>
              <w:pStyle w:val="Bang"/>
              <w:rPr>
                <w:rFonts w:ascii="Times New Roman" w:hAnsi="Times New Roman" w:cs="Times New Roman"/>
                <w:sz w:val="24"/>
                <w:szCs w:val="24"/>
              </w:rPr>
            </w:pPr>
          </w:p>
        </w:tc>
        <w:tc>
          <w:tcPr>
            <w:tcW w:w="1283" w:type="dxa"/>
          </w:tcPr>
          <w:p w14:paraId="7A538201" w14:textId="77777777" w:rsidR="00483199" w:rsidRPr="009710D4" w:rsidRDefault="00483199" w:rsidP="005A0597">
            <w:pPr>
              <w:pStyle w:val="Bang"/>
              <w:rPr>
                <w:rFonts w:ascii="Times New Roman" w:hAnsi="Times New Roman" w:cs="Times New Roman"/>
                <w:sz w:val="24"/>
                <w:szCs w:val="24"/>
              </w:rPr>
            </w:pPr>
          </w:p>
        </w:tc>
        <w:tc>
          <w:tcPr>
            <w:tcW w:w="3492" w:type="dxa"/>
          </w:tcPr>
          <w:p w14:paraId="70AF5A1E" w14:textId="77777777" w:rsidR="00483199" w:rsidRPr="009710D4" w:rsidRDefault="00483199" w:rsidP="005A0597">
            <w:pPr>
              <w:pStyle w:val="Bang"/>
              <w:rPr>
                <w:rFonts w:ascii="Times New Roman" w:hAnsi="Times New Roman" w:cs="Times New Roman"/>
                <w:sz w:val="24"/>
                <w:szCs w:val="24"/>
              </w:rPr>
            </w:pPr>
          </w:p>
        </w:tc>
        <w:tc>
          <w:tcPr>
            <w:tcW w:w="1325" w:type="dxa"/>
          </w:tcPr>
          <w:p w14:paraId="1221378C" w14:textId="77777777" w:rsidR="00483199" w:rsidRPr="009710D4" w:rsidRDefault="00483199" w:rsidP="005A0597">
            <w:pPr>
              <w:pStyle w:val="Bang"/>
              <w:rPr>
                <w:rFonts w:ascii="Times New Roman" w:hAnsi="Times New Roman" w:cs="Times New Roman"/>
                <w:sz w:val="24"/>
                <w:szCs w:val="24"/>
              </w:rPr>
            </w:pPr>
          </w:p>
        </w:tc>
      </w:tr>
      <w:tr w:rsidR="00483199" w:rsidRPr="009710D4" w14:paraId="7E291214" w14:textId="77777777" w:rsidTr="00D1642D">
        <w:trPr>
          <w:jc w:val="center"/>
        </w:trPr>
        <w:tc>
          <w:tcPr>
            <w:tcW w:w="1413" w:type="dxa"/>
          </w:tcPr>
          <w:p w14:paraId="4334BEC1" w14:textId="77777777" w:rsidR="00483199" w:rsidRPr="009710D4" w:rsidRDefault="00483199" w:rsidP="005A0597">
            <w:pPr>
              <w:pStyle w:val="Bang"/>
              <w:rPr>
                <w:rFonts w:ascii="Times New Roman" w:hAnsi="Times New Roman" w:cs="Times New Roman"/>
                <w:sz w:val="24"/>
                <w:szCs w:val="24"/>
              </w:rPr>
            </w:pPr>
          </w:p>
        </w:tc>
        <w:tc>
          <w:tcPr>
            <w:tcW w:w="1462" w:type="dxa"/>
          </w:tcPr>
          <w:p w14:paraId="5986DC6F" w14:textId="77777777" w:rsidR="00483199" w:rsidRPr="009710D4" w:rsidRDefault="00483199" w:rsidP="005A0597">
            <w:pPr>
              <w:pStyle w:val="Bang"/>
              <w:rPr>
                <w:rFonts w:ascii="Times New Roman" w:hAnsi="Times New Roman" w:cs="Times New Roman"/>
                <w:sz w:val="24"/>
                <w:szCs w:val="24"/>
              </w:rPr>
            </w:pPr>
          </w:p>
        </w:tc>
        <w:tc>
          <w:tcPr>
            <w:tcW w:w="1283" w:type="dxa"/>
          </w:tcPr>
          <w:p w14:paraId="25C384DD" w14:textId="77777777" w:rsidR="00483199" w:rsidRPr="009710D4" w:rsidRDefault="00483199" w:rsidP="005A0597">
            <w:pPr>
              <w:pStyle w:val="Bang"/>
              <w:rPr>
                <w:rFonts w:ascii="Times New Roman" w:hAnsi="Times New Roman" w:cs="Times New Roman"/>
                <w:sz w:val="24"/>
                <w:szCs w:val="24"/>
              </w:rPr>
            </w:pPr>
          </w:p>
        </w:tc>
        <w:tc>
          <w:tcPr>
            <w:tcW w:w="3492" w:type="dxa"/>
          </w:tcPr>
          <w:p w14:paraId="58CCD366" w14:textId="77777777" w:rsidR="00483199" w:rsidRPr="009710D4" w:rsidRDefault="00483199" w:rsidP="005A0597">
            <w:pPr>
              <w:pStyle w:val="Bang"/>
              <w:rPr>
                <w:rFonts w:ascii="Times New Roman" w:hAnsi="Times New Roman" w:cs="Times New Roman"/>
                <w:sz w:val="24"/>
                <w:szCs w:val="24"/>
              </w:rPr>
            </w:pPr>
          </w:p>
        </w:tc>
        <w:tc>
          <w:tcPr>
            <w:tcW w:w="1325" w:type="dxa"/>
          </w:tcPr>
          <w:p w14:paraId="44D6C3F9" w14:textId="77777777" w:rsidR="00483199" w:rsidRPr="009710D4" w:rsidRDefault="00483199" w:rsidP="005A0597">
            <w:pPr>
              <w:pStyle w:val="Bang"/>
              <w:rPr>
                <w:rFonts w:ascii="Times New Roman" w:hAnsi="Times New Roman" w:cs="Times New Roman"/>
                <w:sz w:val="24"/>
                <w:szCs w:val="24"/>
              </w:rPr>
            </w:pPr>
          </w:p>
        </w:tc>
      </w:tr>
      <w:tr w:rsidR="00483199" w:rsidRPr="009710D4" w14:paraId="4AC7BA01" w14:textId="77777777" w:rsidTr="00D1642D">
        <w:trPr>
          <w:jc w:val="center"/>
        </w:trPr>
        <w:tc>
          <w:tcPr>
            <w:tcW w:w="1413" w:type="dxa"/>
          </w:tcPr>
          <w:p w14:paraId="08A77551" w14:textId="77777777" w:rsidR="00483199" w:rsidRPr="009710D4" w:rsidRDefault="00483199" w:rsidP="005A0597">
            <w:pPr>
              <w:pStyle w:val="Bang"/>
              <w:rPr>
                <w:rFonts w:ascii="Times New Roman" w:hAnsi="Times New Roman" w:cs="Times New Roman"/>
                <w:sz w:val="24"/>
                <w:szCs w:val="24"/>
              </w:rPr>
            </w:pPr>
          </w:p>
        </w:tc>
        <w:tc>
          <w:tcPr>
            <w:tcW w:w="1462" w:type="dxa"/>
          </w:tcPr>
          <w:p w14:paraId="1B4C5535" w14:textId="77777777" w:rsidR="00483199" w:rsidRPr="009710D4" w:rsidRDefault="00483199" w:rsidP="005A0597">
            <w:pPr>
              <w:pStyle w:val="Bang"/>
              <w:rPr>
                <w:rFonts w:ascii="Times New Roman" w:hAnsi="Times New Roman" w:cs="Times New Roman"/>
                <w:sz w:val="24"/>
                <w:szCs w:val="24"/>
              </w:rPr>
            </w:pPr>
          </w:p>
        </w:tc>
        <w:tc>
          <w:tcPr>
            <w:tcW w:w="1283" w:type="dxa"/>
          </w:tcPr>
          <w:p w14:paraId="5A6D8F3F" w14:textId="77777777" w:rsidR="00483199" w:rsidRPr="009710D4" w:rsidRDefault="00483199" w:rsidP="005A0597">
            <w:pPr>
              <w:pStyle w:val="Bang"/>
              <w:rPr>
                <w:rFonts w:ascii="Times New Roman" w:hAnsi="Times New Roman" w:cs="Times New Roman"/>
                <w:sz w:val="24"/>
                <w:szCs w:val="24"/>
              </w:rPr>
            </w:pPr>
          </w:p>
        </w:tc>
        <w:tc>
          <w:tcPr>
            <w:tcW w:w="3492" w:type="dxa"/>
          </w:tcPr>
          <w:p w14:paraId="381D382F" w14:textId="77777777" w:rsidR="00483199" w:rsidRPr="009710D4" w:rsidRDefault="00483199" w:rsidP="005A0597">
            <w:pPr>
              <w:pStyle w:val="Bang"/>
              <w:rPr>
                <w:rFonts w:ascii="Times New Roman" w:hAnsi="Times New Roman" w:cs="Times New Roman"/>
                <w:sz w:val="24"/>
                <w:szCs w:val="24"/>
              </w:rPr>
            </w:pPr>
          </w:p>
        </w:tc>
        <w:tc>
          <w:tcPr>
            <w:tcW w:w="1325" w:type="dxa"/>
          </w:tcPr>
          <w:p w14:paraId="540123D0" w14:textId="77777777" w:rsidR="00483199" w:rsidRPr="009710D4" w:rsidRDefault="00483199" w:rsidP="005A0597">
            <w:pPr>
              <w:pStyle w:val="Bang"/>
              <w:rPr>
                <w:rFonts w:ascii="Times New Roman" w:hAnsi="Times New Roman" w:cs="Times New Roman"/>
                <w:sz w:val="24"/>
                <w:szCs w:val="24"/>
              </w:rPr>
            </w:pPr>
          </w:p>
        </w:tc>
      </w:tr>
      <w:bookmarkEnd w:id="4"/>
      <w:bookmarkEnd w:id="5"/>
    </w:tbl>
    <w:p w14:paraId="6B37913A" w14:textId="77777777" w:rsidR="00147CB0" w:rsidRPr="009710D4" w:rsidRDefault="00147CB0" w:rsidP="00147CB0">
      <w:pPr>
        <w:rPr>
          <w:rFonts w:ascii="Times New Roman" w:hAnsi="Times New Roman"/>
          <w:sz w:val="24"/>
          <w:szCs w:val="24"/>
        </w:rPr>
      </w:pPr>
    </w:p>
    <w:p w14:paraId="4DCB483E" w14:textId="77777777" w:rsidR="007D792B" w:rsidRPr="007D792B" w:rsidRDefault="007D792B" w:rsidP="007D792B">
      <w:pPr>
        <w:rPr>
          <w:rFonts w:ascii="Times New Roman" w:hAnsi="Times New Roman"/>
          <w:sz w:val="24"/>
          <w:szCs w:val="24"/>
        </w:rPr>
      </w:pPr>
    </w:p>
    <w:p w14:paraId="0A9F5B34" w14:textId="77777777" w:rsidR="007D792B" w:rsidRPr="007D792B" w:rsidRDefault="007D792B" w:rsidP="007D792B">
      <w:pPr>
        <w:rPr>
          <w:rFonts w:ascii="Times New Roman" w:hAnsi="Times New Roman"/>
          <w:sz w:val="24"/>
          <w:szCs w:val="24"/>
        </w:rPr>
      </w:pPr>
    </w:p>
    <w:p w14:paraId="1E7A83DA" w14:textId="77777777" w:rsidR="007D792B" w:rsidRPr="007D792B" w:rsidRDefault="007D792B" w:rsidP="007D792B">
      <w:pPr>
        <w:rPr>
          <w:rFonts w:ascii="Times New Roman" w:hAnsi="Times New Roman"/>
          <w:sz w:val="24"/>
          <w:szCs w:val="24"/>
        </w:rPr>
      </w:pPr>
    </w:p>
    <w:p w14:paraId="5D21113E" w14:textId="77777777" w:rsidR="007D792B" w:rsidRDefault="007D792B" w:rsidP="007D792B">
      <w:pPr>
        <w:rPr>
          <w:rFonts w:ascii="Times New Roman" w:hAnsi="Times New Roman"/>
          <w:sz w:val="24"/>
          <w:szCs w:val="24"/>
        </w:rPr>
      </w:pPr>
    </w:p>
    <w:p w14:paraId="589F6990" w14:textId="77777777" w:rsidR="007D792B" w:rsidRPr="007D792B" w:rsidRDefault="007D792B" w:rsidP="007D792B">
      <w:pPr>
        <w:rPr>
          <w:rFonts w:ascii="Times New Roman" w:hAnsi="Times New Roman"/>
          <w:sz w:val="24"/>
          <w:szCs w:val="24"/>
        </w:rPr>
      </w:pPr>
    </w:p>
    <w:p w14:paraId="1DCAABEA" w14:textId="77777777" w:rsidR="00147CB0" w:rsidRPr="009710D4" w:rsidRDefault="00147CB0" w:rsidP="00686218">
      <w:pPr>
        <w:pStyle w:val="11"/>
        <w:rPr>
          <w:snapToGrid/>
        </w:rPr>
      </w:pPr>
      <w:r w:rsidRPr="009710D4">
        <w:rPr>
          <w:snapToGrid/>
        </w:rPr>
        <w:lastRenderedPageBreak/>
        <w:t>MỤC LỤC</w:t>
      </w:r>
    </w:p>
    <w:bookmarkStart w:id="6" w:name="_Toc463083793"/>
    <w:bookmarkStart w:id="7" w:name="_Toc465677963"/>
    <w:bookmarkStart w:id="8" w:name="_Toc467738735"/>
    <w:bookmarkStart w:id="9" w:name="_Toc446234547"/>
    <w:bookmarkStart w:id="10" w:name="_Toc467738720"/>
    <w:bookmarkEnd w:id="0"/>
    <w:bookmarkEnd w:id="1"/>
    <w:p w14:paraId="45B46B70" w14:textId="3D7546DC" w:rsidR="009F2586" w:rsidRDefault="005A0597">
      <w:pPr>
        <w:pStyle w:val="TOC1"/>
        <w:rPr>
          <w:rFonts w:asciiTheme="minorHAnsi" w:eastAsiaTheme="minorEastAsia" w:hAnsiTheme="minorHAnsi" w:cstheme="minorBidi"/>
          <w:b w:val="0"/>
          <w:sz w:val="22"/>
          <w:szCs w:val="22"/>
        </w:rPr>
      </w:pPr>
      <w:r w:rsidRPr="00E06A4F">
        <w:rPr>
          <w:rStyle w:val="Hyperlink"/>
          <w:rFonts w:ascii="Times New Roman" w:hAnsi="Times New Roman"/>
          <w:bCs/>
          <w:caps/>
          <w:szCs w:val="26"/>
        </w:rPr>
        <w:fldChar w:fldCharType="begin"/>
      </w:r>
      <w:r w:rsidRPr="00E06A4F">
        <w:rPr>
          <w:rStyle w:val="Hyperlink"/>
          <w:rFonts w:ascii="Times New Roman" w:hAnsi="Times New Roman"/>
          <w:bCs/>
          <w:caps/>
          <w:szCs w:val="26"/>
        </w:rPr>
        <w:instrText xml:space="preserve"> TOC \h \z \t "1,1,2,2,3,3" </w:instrText>
      </w:r>
      <w:r w:rsidRPr="00E06A4F">
        <w:rPr>
          <w:rStyle w:val="Hyperlink"/>
          <w:rFonts w:ascii="Times New Roman" w:hAnsi="Times New Roman"/>
          <w:bCs/>
          <w:caps/>
          <w:szCs w:val="26"/>
        </w:rPr>
        <w:fldChar w:fldCharType="separate"/>
      </w:r>
      <w:hyperlink w:anchor="_Toc49698091" w:history="1">
        <w:r w:rsidR="009F2586" w:rsidRPr="00E25C2A">
          <w:rPr>
            <w:rStyle w:val="Hyperlink"/>
          </w:rPr>
          <w:t>1. Giới thiệu</w:t>
        </w:r>
        <w:r w:rsidR="009F2586">
          <w:rPr>
            <w:webHidden/>
          </w:rPr>
          <w:tab/>
        </w:r>
        <w:r w:rsidR="009F2586">
          <w:rPr>
            <w:webHidden/>
          </w:rPr>
          <w:fldChar w:fldCharType="begin"/>
        </w:r>
        <w:r w:rsidR="009F2586">
          <w:rPr>
            <w:webHidden/>
          </w:rPr>
          <w:instrText xml:space="preserve"> PAGEREF _Toc49698091 \h </w:instrText>
        </w:r>
        <w:r w:rsidR="009F2586">
          <w:rPr>
            <w:webHidden/>
          </w:rPr>
        </w:r>
        <w:r w:rsidR="009F2586">
          <w:rPr>
            <w:webHidden/>
          </w:rPr>
          <w:fldChar w:fldCharType="separate"/>
        </w:r>
        <w:r w:rsidR="009F2586">
          <w:rPr>
            <w:webHidden/>
          </w:rPr>
          <w:t>4</w:t>
        </w:r>
        <w:r w:rsidR="009F2586">
          <w:rPr>
            <w:webHidden/>
          </w:rPr>
          <w:fldChar w:fldCharType="end"/>
        </w:r>
      </w:hyperlink>
    </w:p>
    <w:p w14:paraId="358A81AD" w14:textId="65FF4F49" w:rsidR="009F2586" w:rsidRDefault="00541A20">
      <w:pPr>
        <w:pStyle w:val="TOC2"/>
        <w:rPr>
          <w:rFonts w:asciiTheme="minorHAnsi" w:eastAsiaTheme="minorEastAsia" w:hAnsiTheme="minorHAnsi" w:cstheme="minorBidi"/>
          <w:b w:val="0"/>
          <w:bCs w:val="0"/>
          <w:i w:val="0"/>
          <w:iCs w:val="0"/>
          <w:sz w:val="22"/>
          <w:szCs w:val="22"/>
        </w:rPr>
      </w:pPr>
      <w:hyperlink w:anchor="_Toc49698092" w:history="1">
        <w:r w:rsidR="009F2586" w:rsidRPr="00E25C2A">
          <w:rPr>
            <w:rStyle w:val="Hyperlink"/>
          </w:rPr>
          <w:t>1.1. Mục đích</w:t>
        </w:r>
        <w:r w:rsidR="009F2586">
          <w:rPr>
            <w:webHidden/>
          </w:rPr>
          <w:tab/>
        </w:r>
        <w:r w:rsidR="009F2586">
          <w:rPr>
            <w:webHidden/>
          </w:rPr>
          <w:fldChar w:fldCharType="begin"/>
        </w:r>
        <w:r w:rsidR="009F2586">
          <w:rPr>
            <w:webHidden/>
          </w:rPr>
          <w:instrText xml:space="preserve"> PAGEREF _Toc49698092 \h </w:instrText>
        </w:r>
        <w:r w:rsidR="009F2586">
          <w:rPr>
            <w:webHidden/>
          </w:rPr>
        </w:r>
        <w:r w:rsidR="009F2586">
          <w:rPr>
            <w:webHidden/>
          </w:rPr>
          <w:fldChar w:fldCharType="separate"/>
        </w:r>
        <w:r w:rsidR="009F2586">
          <w:rPr>
            <w:webHidden/>
          </w:rPr>
          <w:t>4</w:t>
        </w:r>
        <w:r w:rsidR="009F2586">
          <w:rPr>
            <w:webHidden/>
          </w:rPr>
          <w:fldChar w:fldCharType="end"/>
        </w:r>
      </w:hyperlink>
    </w:p>
    <w:p w14:paraId="1D9DA975" w14:textId="44240888" w:rsidR="009F2586" w:rsidRDefault="00541A20">
      <w:pPr>
        <w:pStyle w:val="TOC2"/>
        <w:rPr>
          <w:rFonts w:asciiTheme="minorHAnsi" w:eastAsiaTheme="minorEastAsia" w:hAnsiTheme="minorHAnsi" w:cstheme="minorBidi"/>
          <w:b w:val="0"/>
          <w:bCs w:val="0"/>
          <w:i w:val="0"/>
          <w:iCs w:val="0"/>
          <w:sz w:val="22"/>
          <w:szCs w:val="22"/>
        </w:rPr>
      </w:pPr>
      <w:hyperlink w:anchor="_Toc49698093" w:history="1">
        <w:r w:rsidR="009F2586" w:rsidRPr="00E25C2A">
          <w:rPr>
            <w:rStyle w:val="Hyperlink"/>
          </w:rPr>
          <w:t>1.2. Tổng quan</w:t>
        </w:r>
        <w:r w:rsidR="009F2586">
          <w:rPr>
            <w:webHidden/>
          </w:rPr>
          <w:tab/>
        </w:r>
        <w:r w:rsidR="009F2586">
          <w:rPr>
            <w:webHidden/>
          </w:rPr>
          <w:fldChar w:fldCharType="begin"/>
        </w:r>
        <w:r w:rsidR="009F2586">
          <w:rPr>
            <w:webHidden/>
          </w:rPr>
          <w:instrText xml:space="preserve"> PAGEREF _Toc49698093 \h </w:instrText>
        </w:r>
        <w:r w:rsidR="009F2586">
          <w:rPr>
            <w:webHidden/>
          </w:rPr>
        </w:r>
        <w:r w:rsidR="009F2586">
          <w:rPr>
            <w:webHidden/>
          </w:rPr>
          <w:fldChar w:fldCharType="separate"/>
        </w:r>
        <w:r w:rsidR="009F2586">
          <w:rPr>
            <w:webHidden/>
          </w:rPr>
          <w:t>4</w:t>
        </w:r>
        <w:r w:rsidR="009F2586">
          <w:rPr>
            <w:webHidden/>
          </w:rPr>
          <w:fldChar w:fldCharType="end"/>
        </w:r>
      </w:hyperlink>
    </w:p>
    <w:p w14:paraId="447ABEA7" w14:textId="74148E52" w:rsidR="009F2586" w:rsidRDefault="00541A20">
      <w:pPr>
        <w:pStyle w:val="TOC2"/>
        <w:rPr>
          <w:rFonts w:asciiTheme="minorHAnsi" w:eastAsiaTheme="minorEastAsia" w:hAnsiTheme="minorHAnsi" w:cstheme="minorBidi"/>
          <w:b w:val="0"/>
          <w:bCs w:val="0"/>
          <w:i w:val="0"/>
          <w:iCs w:val="0"/>
          <w:sz w:val="22"/>
          <w:szCs w:val="22"/>
        </w:rPr>
      </w:pPr>
      <w:hyperlink w:anchor="_Toc49698094" w:history="1">
        <w:r w:rsidR="009F2586" w:rsidRPr="00E25C2A">
          <w:rPr>
            <w:rStyle w:val="Hyperlink"/>
          </w:rPr>
          <w:t>1.3. Tài liệu liên quan</w:t>
        </w:r>
        <w:r w:rsidR="009F2586">
          <w:rPr>
            <w:webHidden/>
          </w:rPr>
          <w:tab/>
        </w:r>
        <w:r w:rsidR="009F2586">
          <w:rPr>
            <w:webHidden/>
          </w:rPr>
          <w:fldChar w:fldCharType="begin"/>
        </w:r>
        <w:r w:rsidR="009F2586">
          <w:rPr>
            <w:webHidden/>
          </w:rPr>
          <w:instrText xml:space="preserve"> PAGEREF _Toc49698094 \h </w:instrText>
        </w:r>
        <w:r w:rsidR="009F2586">
          <w:rPr>
            <w:webHidden/>
          </w:rPr>
        </w:r>
        <w:r w:rsidR="009F2586">
          <w:rPr>
            <w:webHidden/>
          </w:rPr>
          <w:fldChar w:fldCharType="separate"/>
        </w:r>
        <w:r w:rsidR="009F2586">
          <w:rPr>
            <w:webHidden/>
          </w:rPr>
          <w:t>4</w:t>
        </w:r>
        <w:r w:rsidR="009F2586">
          <w:rPr>
            <w:webHidden/>
          </w:rPr>
          <w:fldChar w:fldCharType="end"/>
        </w:r>
      </w:hyperlink>
    </w:p>
    <w:p w14:paraId="33F0DBA5" w14:textId="1D2E24BE" w:rsidR="009F2586" w:rsidRDefault="00541A20">
      <w:pPr>
        <w:pStyle w:val="TOC2"/>
        <w:rPr>
          <w:rFonts w:asciiTheme="minorHAnsi" w:eastAsiaTheme="minorEastAsia" w:hAnsiTheme="minorHAnsi" w:cstheme="minorBidi"/>
          <w:b w:val="0"/>
          <w:bCs w:val="0"/>
          <w:i w:val="0"/>
          <w:iCs w:val="0"/>
          <w:sz w:val="22"/>
          <w:szCs w:val="22"/>
        </w:rPr>
      </w:pPr>
      <w:hyperlink w:anchor="_Toc49698095" w:history="1">
        <w:r w:rsidR="009F2586" w:rsidRPr="00E25C2A">
          <w:rPr>
            <w:rStyle w:val="Hyperlink"/>
          </w:rPr>
          <w:t>1.4. Liệt kê các rủi ro</w:t>
        </w:r>
        <w:r w:rsidR="009F2586">
          <w:rPr>
            <w:webHidden/>
          </w:rPr>
          <w:tab/>
        </w:r>
        <w:r w:rsidR="009F2586">
          <w:rPr>
            <w:webHidden/>
          </w:rPr>
          <w:fldChar w:fldCharType="begin"/>
        </w:r>
        <w:r w:rsidR="009F2586">
          <w:rPr>
            <w:webHidden/>
          </w:rPr>
          <w:instrText xml:space="preserve"> PAGEREF _Toc49698095 \h </w:instrText>
        </w:r>
        <w:r w:rsidR="009F2586">
          <w:rPr>
            <w:webHidden/>
          </w:rPr>
        </w:r>
        <w:r w:rsidR="009F2586">
          <w:rPr>
            <w:webHidden/>
          </w:rPr>
          <w:fldChar w:fldCharType="separate"/>
        </w:r>
        <w:r w:rsidR="009F2586">
          <w:rPr>
            <w:webHidden/>
          </w:rPr>
          <w:t>4</w:t>
        </w:r>
        <w:r w:rsidR="009F2586">
          <w:rPr>
            <w:webHidden/>
          </w:rPr>
          <w:fldChar w:fldCharType="end"/>
        </w:r>
      </w:hyperlink>
    </w:p>
    <w:p w14:paraId="3A270DA7" w14:textId="4E4BC0C2" w:rsidR="009F2586" w:rsidRDefault="00541A20">
      <w:pPr>
        <w:pStyle w:val="TOC1"/>
        <w:rPr>
          <w:rFonts w:asciiTheme="minorHAnsi" w:eastAsiaTheme="minorEastAsia" w:hAnsiTheme="minorHAnsi" w:cstheme="minorBidi"/>
          <w:b w:val="0"/>
          <w:sz w:val="22"/>
          <w:szCs w:val="22"/>
        </w:rPr>
      </w:pPr>
      <w:hyperlink w:anchor="_Toc49698096" w:history="1">
        <w:r w:rsidR="009F2586" w:rsidRPr="00E25C2A">
          <w:rPr>
            <w:rStyle w:val="Hyperlink"/>
          </w:rPr>
          <w:t>2. Tài nguyên</w:t>
        </w:r>
        <w:r w:rsidR="009F2586">
          <w:rPr>
            <w:webHidden/>
          </w:rPr>
          <w:tab/>
        </w:r>
        <w:r w:rsidR="009F2586">
          <w:rPr>
            <w:webHidden/>
          </w:rPr>
          <w:fldChar w:fldCharType="begin"/>
        </w:r>
        <w:r w:rsidR="009F2586">
          <w:rPr>
            <w:webHidden/>
          </w:rPr>
          <w:instrText xml:space="preserve"> PAGEREF _Toc49698096 \h </w:instrText>
        </w:r>
        <w:r w:rsidR="009F2586">
          <w:rPr>
            <w:webHidden/>
          </w:rPr>
        </w:r>
        <w:r w:rsidR="009F2586">
          <w:rPr>
            <w:webHidden/>
          </w:rPr>
          <w:fldChar w:fldCharType="separate"/>
        </w:r>
        <w:r w:rsidR="009F2586">
          <w:rPr>
            <w:webHidden/>
          </w:rPr>
          <w:t>5</w:t>
        </w:r>
        <w:r w:rsidR="009F2586">
          <w:rPr>
            <w:webHidden/>
          </w:rPr>
          <w:fldChar w:fldCharType="end"/>
        </w:r>
      </w:hyperlink>
    </w:p>
    <w:p w14:paraId="074388CD" w14:textId="32E89016" w:rsidR="009F2586" w:rsidRDefault="00541A20">
      <w:pPr>
        <w:pStyle w:val="TOC2"/>
        <w:rPr>
          <w:rFonts w:asciiTheme="minorHAnsi" w:eastAsiaTheme="minorEastAsia" w:hAnsiTheme="minorHAnsi" w:cstheme="minorBidi"/>
          <w:b w:val="0"/>
          <w:bCs w:val="0"/>
          <w:i w:val="0"/>
          <w:iCs w:val="0"/>
          <w:sz w:val="22"/>
          <w:szCs w:val="22"/>
        </w:rPr>
      </w:pPr>
      <w:hyperlink w:anchor="_Toc49698097" w:history="1">
        <w:r w:rsidR="009F2586" w:rsidRPr="00E25C2A">
          <w:rPr>
            <w:rStyle w:val="Hyperlink"/>
          </w:rPr>
          <w:t>2.1. Nhân lực</w:t>
        </w:r>
        <w:r w:rsidR="009F2586">
          <w:rPr>
            <w:webHidden/>
          </w:rPr>
          <w:tab/>
        </w:r>
        <w:r w:rsidR="009F2586">
          <w:rPr>
            <w:webHidden/>
          </w:rPr>
          <w:fldChar w:fldCharType="begin"/>
        </w:r>
        <w:r w:rsidR="009F2586">
          <w:rPr>
            <w:webHidden/>
          </w:rPr>
          <w:instrText xml:space="preserve"> PAGEREF _Toc49698097 \h </w:instrText>
        </w:r>
        <w:r w:rsidR="009F2586">
          <w:rPr>
            <w:webHidden/>
          </w:rPr>
        </w:r>
        <w:r w:rsidR="009F2586">
          <w:rPr>
            <w:webHidden/>
          </w:rPr>
          <w:fldChar w:fldCharType="separate"/>
        </w:r>
        <w:r w:rsidR="009F2586">
          <w:rPr>
            <w:webHidden/>
          </w:rPr>
          <w:t>5</w:t>
        </w:r>
        <w:r w:rsidR="009F2586">
          <w:rPr>
            <w:webHidden/>
          </w:rPr>
          <w:fldChar w:fldCharType="end"/>
        </w:r>
      </w:hyperlink>
    </w:p>
    <w:p w14:paraId="44E3DEBD" w14:textId="43E0CEF4" w:rsidR="009F2586" w:rsidRDefault="00541A20">
      <w:pPr>
        <w:pStyle w:val="TOC2"/>
        <w:rPr>
          <w:rFonts w:asciiTheme="minorHAnsi" w:eastAsiaTheme="minorEastAsia" w:hAnsiTheme="minorHAnsi" w:cstheme="minorBidi"/>
          <w:b w:val="0"/>
          <w:bCs w:val="0"/>
          <w:i w:val="0"/>
          <w:iCs w:val="0"/>
          <w:sz w:val="22"/>
          <w:szCs w:val="22"/>
        </w:rPr>
      </w:pPr>
      <w:hyperlink w:anchor="_Toc49698098" w:history="1">
        <w:r w:rsidR="009F2586" w:rsidRPr="00E25C2A">
          <w:rPr>
            <w:rStyle w:val="Hyperlink"/>
          </w:rPr>
          <w:t>2.2. Phần cứng</w:t>
        </w:r>
        <w:r w:rsidR="009F2586">
          <w:rPr>
            <w:webHidden/>
          </w:rPr>
          <w:tab/>
        </w:r>
        <w:r w:rsidR="009F2586">
          <w:rPr>
            <w:webHidden/>
          </w:rPr>
          <w:fldChar w:fldCharType="begin"/>
        </w:r>
        <w:r w:rsidR="009F2586">
          <w:rPr>
            <w:webHidden/>
          </w:rPr>
          <w:instrText xml:space="preserve"> PAGEREF _Toc49698098 \h </w:instrText>
        </w:r>
        <w:r w:rsidR="009F2586">
          <w:rPr>
            <w:webHidden/>
          </w:rPr>
        </w:r>
        <w:r w:rsidR="009F2586">
          <w:rPr>
            <w:webHidden/>
          </w:rPr>
          <w:fldChar w:fldCharType="separate"/>
        </w:r>
        <w:r w:rsidR="009F2586">
          <w:rPr>
            <w:webHidden/>
          </w:rPr>
          <w:t>5</w:t>
        </w:r>
        <w:r w:rsidR="009F2586">
          <w:rPr>
            <w:webHidden/>
          </w:rPr>
          <w:fldChar w:fldCharType="end"/>
        </w:r>
      </w:hyperlink>
    </w:p>
    <w:p w14:paraId="74E4D053" w14:textId="01E07F95" w:rsidR="009F2586" w:rsidRDefault="00541A20">
      <w:pPr>
        <w:pStyle w:val="TOC2"/>
        <w:rPr>
          <w:rFonts w:asciiTheme="minorHAnsi" w:eastAsiaTheme="minorEastAsia" w:hAnsiTheme="minorHAnsi" w:cstheme="minorBidi"/>
          <w:b w:val="0"/>
          <w:bCs w:val="0"/>
          <w:i w:val="0"/>
          <w:iCs w:val="0"/>
          <w:sz w:val="22"/>
          <w:szCs w:val="22"/>
        </w:rPr>
      </w:pPr>
      <w:hyperlink w:anchor="_Toc49698099" w:history="1">
        <w:r w:rsidR="009F2586" w:rsidRPr="00E25C2A">
          <w:rPr>
            <w:rStyle w:val="Hyperlink"/>
          </w:rPr>
          <w:t>2.3. Phần mềm</w:t>
        </w:r>
        <w:r w:rsidR="009F2586">
          <w:rPr>
            <w:webHidden/>
          </w:rPr>
          <w:tab/>
        </w:r>
        <w:r w:rsidR="009F2586">
          <w:rPr>
            <w:webHidden/>
          </w:rPr>
          <w:fldChar w:fldCharType="begin"/>
        </w:r>
        <w:r w:rsidR="009F2586">
          <w:rPr>
            <w:webHidden/>
          </w:rPr>
          <w:instrText xml:space="preserve"> PAGEREF _Toc49698099 \h </w:instrText>
        </w:r>
        <w:r w:rsidR="009F2586">
          <w:rPr>
            <w:webHidden/>
          </w:rPr>
        </w:r>
        <w:r w:rsidR="009F2586">
          <w:rPr>
            <w:webHidden/>
          </w:rPr>
          <w:fldChar w:fldCharType="separate"/>
        </w:r>
        <w:r w:rsidR="009F2586">
          <w:rPr>
            <w:webHidden/>
          </w:rPr>
          <w:t>6</w:t>
        </w:r>
        <w:r w:rsidR="009F2586">
          <w:rPr>
            <w:webHidden/>
          </w:rPr>
          <w:fldChar w:fldCharType="end"/>
        </w:r>
      </w:hyperlink>
    </w:p>
    <w:p w14:paraId="0918EDED" w14:textId="1CC17D23" w:rsidR="009F2586" w:rsidRDefault="00541A20">
      <w:pPr>
        <w:pStyle w:val="TOC2"/>
        <w:rPr>
          <w:rFonts w:asciiTheme="minorHAnsi" w:eastAsiaTheme="minorEastAsia" w:hAnsiTheme="minorHAnsi" w:cstheme="minorBidi"/>
          <w:b w:val="0"/>
          <w:bCs w:val="0"/>
          <w:i w:val="0"/>
          <w:iCs w:val="0"/>
          <w:sz w:val="22"/>
          <w:szCs w:val="22"/>
        </w:rPr>
      </w:pPr>
      <w:hyperlink w:anchor="_Toc49698100" w:history="1">
        <w:r w:rsidR="009F2586" w:rsidRPr="00E25C2A">
          <w:rPr>
            <w:rStyle w:val="Hyperlink"/>
          </w:rPr>
          <w:t>2.4. Công cụ kiểm thử</w:t>
        </w:r>
        <w:r w:rsidR="009F2586">
          <w:rPr>
            <w:webHidden/>
          </w:rPr>
          <w:tab/>
        </w:r>
        <w:r w:rsidR="009F2586">
          <w:rPr>
            <w:webHidden/>
          </w:rPr>
          <w:fldChar w:fldCharType="begin"/>
        </w:r>
        <w:r w:rsidR="009F2586">
          <w:rPr>
            <w:webHidden/>
          </w:rPr>
          <w:instrText xml:space="preserve"> PAGEREF _Toc49698100 \h </w:instrText>
        </w:r>
        <w:r w:rsidR="009F2586">
          <w:rPr>
            <w:webHidden/>
          </w:rPr>
        </w:r>
        <w:r w:rsidR="009F2586">
          <w:rPr>
            <w:webHidden/>
          </w:rPr>
          <w:fldChar w:fldCharType="separate"/>
        </w:r>
        <w:r w:rsidR="009F2586">
          <w:rPr>
            <w:webHidden/>
          </w:rPr>
          <w:t>6</w:t>
        </w:r>
        <w:r w:rsidR="009F2586">
          <w:rPr>
            <w:webHidden/>
          </w:rPr>
          <w:fldChar w:fldCharType="end"/>
        </w:r>
      </w:hyperlink>
    </w:p>
    <w:p w14:paraId="1C6C549F" w14:textId="3951A68E" w:rsidR="009F2586" w:rsidRDefault="00541A20">
      <w:pPr>
        <w:pStyle w:val="TOC1"/>
        <w:rPr>
          <w:rFonts w:asciiTheme="minorHAnsi" w:eastAsiaTheme="minorEastAsia" w:hAnsiTheme="minorHAnsi" w:cstheme="minorBidi"/>
          <w:b w:val="0"/>
          <w:sz w:val="22"/>
          <w:szCs w:val="22"/>
        </w:rPr>
      </w:pPr>
      <w:hyperlink w:anchor="_Toc49698101" w:history="1">
        <w:r w:rsidR="009F2586" w:rsidRPr="00E25C2A">
          <w:rPr>
            <w:rStyle w:val="Hyperlink"/>
          </w:rPr>
          <w:t>3. Phạm vi kiểm thử</w:t>
        </w:r>
        <w:r w:rsidR="009F2586">
          <w:rPr>
            <w:webHidden/>
          </w:rPr>
          <w:tab/>
        </w:r>
        <w:r w:rsidR="009F2586">
          <w:rPr>
            <w:webHidden/>
          </w:rPr>
          <w:fldChar w:fldCharType="begin"/>
        </w:r>
        <w:r w:rsidR="009F2586">
          <w:rPr>
            <w:webHidden/>
          </w:rPr>
          <w:instrText xml:space="preserve"> PAGEREF _Toc49698101 \h </w:instrText>
        </w:r>
        <w:r w:rsidR="009F2586">
          <w:rPr>
            <w:webHidden/>
          </w:rPr>
        </w:r>
        <w:r w:rsidR="009F2586">
          <w:rPr>
            <w:webHidden/>
          </w:rPr>
          <w:fldChar w:fldCharType="separate"/>
        </w:r>
        <w:r w:rsidR="009F2586">
          <w:rPr>
            <w:webHidden/>
          </w:rPr>
          <w:t>6</w:t>
        </w:r>
        <w:r w:rsidR="009F2586">
          <w:rPr>
            <w:webHidden/>
          </w:rPr>
          <w:fldChar w:fldCharType="end"/>
        </w:r>
      </w:hyperlink>
    </w:p>
    <w:p w14:paraId="02F72218" w14:textId="02D593DA" w:rsidR="009F2586" w:rsidRDefault="00541A20">
      <w:pPr>
        <w:pStyle w:val="TOC1"/>
        <w:rPr>
          <w:rFonts w:asciiTheme="minorHAnsi" w:eastAsiaTheme="minorEastAsia" w:hAnsiTheme="minorHAnsi" w:cstheme="minorBidi"/>
          <w:b w:val="0"/>
          <w:sz w:val="22"/>
          <w:szCs w:val="22"/>
        </w:rPr>
      </w:pPr>
      <w:hyperlink w:anchor="_Toc49698102" w:history="1">
        <w:r w:rsidR="009F2586" w:rsidRPr="00E25C2A">
          <w:rPr>
            <w:rStyle w:val="Hyperlink"/>
          </w:rPr>
          <w:t>4. Lịch trình thực hiện</w:t>
        </w:r>
        <w:r w:rsidR="009F2586">
          <w:rPr>
            <w:webHidden/>
          </w:rPr>
          <w:tab/>
        </w:r>
        <w:r w:rsidR="009F2586">
          <w:rPr>
            <w:webHidden/>
          </w:rPr>
          <w:fldChar w:fldCharType="begin"/>
        </w:r>
        <w:r w:rsidR="009F2586">
          <w:rPr>
            <w:webHidden/>
          </w:rPr>
          <w:instrText xml:space="preserve"> PAGEREF _Toc49698102 \h </w:instrText>
        </w:r>
        <w:r w:rsidR="009F2586">
          <w:rPr>
            <w:webHidden/>
          </w:rPr>
        </w:r>
        <w:r w:rsidR="009F2586">
          <w:rPr>
            <w:webHidden/>
          </w:rPr>
          <w:fldChar w:fldCharType="separate"/>
        </w:r>
        <w:r w:rsidR="009F2586">
          <w:rPr>
            <w:webHidden/>
          </w:rPr>
          <w:t>7</w:t>
        </w:r>
        <w:r w:rsidR="009F2586">
          <w:rPr>
            <w:webHidden/>
          </w:rPr>
          <w:fldChar w:fldCharType="end"/>
        </w:r>
      </w:hyperlink>
    </w:p>
    <w:p w14:paraId="5DE3AD63" w14:textId="03B4B7ED" w:rsidR="009F2586" w:rsidRDefault="00541A20">
      <w:pPr>
        <w:pStyle w:val="TOC1"/>
        <w:rPr>
          <w:rFonts w:asciiTheme="minorHAnsi" w:eastAsiaTheme="minorEastAsia" w:hAnsiTheme="minorHAnsi" w:cstheme="minorBidi"/>
          <w:b w:val="0"/>
          <w:sz w:val="22"/>
          <w:szCs w:val="22"/>
        </w:rPr>
      </w:pPr>
      <w:hyperlink w:anchor="_Toc49698103" w:history="1">
        <w:r w:rsidR="009F2586" w:rsidRPr="00E25C2A">
          <w:rPr>
            <w:rStyle w:val="Hyperlink"/>
          </w:rPr>
          <w:t>5. Các sản phẩm</w:t>
        </w:r>
        <w:r w:rsidR="009F2586">
          <w:rPr>
            <w:webHidden/>
          </w:rPr>
          <w:tab/>
        </w:r>
        <w:r w:rsidR="009F2586">
          <w:rPr>
            <w:webHidden/>
          </w:rPr>
          <w:fldChar w:fldCharType="begin"/>
        </w:r>
        <w:r w:rsidR="009F2586">
          <w:rPr>
            <w:webHidden/>
          </w:rPr>
          <w:instrText xml:space="preserve"> PAGEREF _Toc49698103 \h </w:instrText>
        </w:r>
        <w:r w:rsidR="009F2586">
          <w:rPr>
            <w:webHidden/>
          </w:rPr>
        </w:r>
        <w:r w:rsidR="009F2586">
          <w:rPr>
            <w:webHidden/>
          </w:rPr>
          <w:fldChar w:fldCharType="separate"/>
        </w:r>
        <w:r w:rsidR="009F2586">
          <w:rPr>
            <w:webHidden/>
          </w:rPr>
          <w:t>7</w:t>
        </w:r>
        <w:r w:rsidR="009F2586">
          <w:rPr>
            <w:webHidden/>
          </w:rPr>
          <w:fldChar w:fldCharType="end"/>
        </w:r>
      </w:hyperlink>
    </w:p>
    <w:p w14:paraId="3C87F980" w14:textId="216BF576" w:rsidR="00147CB0" w:rsidRPr="00E06A4F" w:rsidRDefault="005A0597" w:rsidP="00E06A4F">
      <w:pPr>
        <w:spacing w:line="312" w:lineRule="auto"/>
        <w:jc w:val="both"/>
        <w:rPr>
          <w:rStyle w:val="Hyperlink"/>
          <w:rFonts w:ascii="Times New Roman" w:hAnsi="Times New Roman"/>
          <w:b/>
          <w:bCs/>
          <w:caps/>
          <w:noProof/>
          <w:sz w:val="26"/>
          <w:szCs w:val="26"/>
        </w:rPr>
      </w:pPr>
      <w:r w:rsidRPr="00E06A4F">
        <w:rPr>
          <w:rStyle w:val="Hyperlink"/>
          <w:rFonts w:ascii="Times New Roman" w:hAnsi="Times New Roman"/>
          <w:bCs/>
          <w:caps/>
          <w:noProof/>
          <w:sz w:val="26"/>
          <w:szCs w:val="26"/>
        </w:rPr>
        <w:fldChar w:fldCharType="end"/>
      </w:r>
      <w:r w:rsidR="00147CB0" w:rsidRPr="00E06A4F">
        <w:rPr>
          <w:rStyle w:val="Hyperlink"/>
          <w:rFonts w:ascii="Times New Roman" w:hAnsi="Times New Roman"/>
          <w:b/>
          <w:bCs/>
          <w:caps/>
          <w:noProof/>
          <w:sz w:val="26"/>
          <w:szCs w:val="26"/>
        </w:rPr>
        <w:br w:type="page"/>
      </w:r>
    </w:p>
    <w:p w14:paraId="477B667C" w14:textId="77777777" w:rsidR="0098430D" w:rsidRPr="0098430D" w:rsidRDefault="0098430D" w:rsidP="0098430D">
      <w:pPr>
        <w:pStyle w:val="1"/>
      </w:pPr>
      <w:bookmarkStart w:id="11" w:name="_Toc160956423"/>
      <w:bookmarkStart w:id="12" w:name="_Toc49698091"/>
      <w:bookmarkStart w:id="13" w:name="_Toc160956424"/>
      <w:r w:rsidRPr="0098430D">
        <w:lastRenderedPageBreak/>
        <w:t>Giới thiệu</w:t>
      </w:r>
      <w:bookmarkEnd w:id="11"/>
      <w:bookmarkEnd w:id="12"/>
    </w:p>
    <w:p w14:paraId="64178BB8" w14:textId="77777777" w:rsidR="00147CB0" w:rsidRPr="0098430D" w:rsidRDefault="00147CB0" w:rsidP="0098430D">
      <w:pPr>
        <w:pStyle w:val="2"/>
      </w:pPr>
      <w:bookmarkStart w:id="14" w:name="_Toc49698092"/>
      <w:r w:rsidRPr="0098430D">
        <w:t>Mục đích</w:t>
      </w:r>
      <w:bookmarkEnd w:id="13"/>
      <w:bookmarkEnd w:id="14"/>
    </w:p>
    <w:p w14:paraId="77D121A9" w14:textId="60F3657D" w:rsidR="00AD1F0A" w:rsidRDefault="00AD1F0A" w:rsidP="00AD1F0A">
      <w:pPr>
        <w:pStyle w:val="nd1"/>
      </w:pPr>
      <w:r>
        <w:t>Xác định thông tin cơ bản về dự án và các thành phần chức năng được kiểm thử  và không được kiểm thử. Liệt kê những yêu cầu cho việc kiểm thử. Những chiến lược kiểm  thử nên được sử dụng. Ước lượng yêu cầu về tài nguyên và chi phí cho việc kiểm thử. Những tài liệu được lập sau kho hoàn thành việc kiểm thử</w:t>
      </w:r>
    </w:p>
    <w:p w14:paraId="67A4FA6D" w14:textId="77777777" w:rsidR="00AD1F0A" w:rsidRPr="00351005" w:rsidRDefault="00AD1F0A" w:rsidP="00AD1F0A">
      <w:pPr>
        <w:pStyle w:val="nd3"/>
        <w:numPr>
          <w:ilvl w:val="0"/>
          <w:numId w:val="0"/>
        </w:numPr>
        <w:ind w:left="1134"/>
      </w:pPr>
    </w:p>
    <w:p w14:paraId="2A4C1875" w14:textId="2385018B" w:rsidR="00147CB0" w:rsidRDefault="00FA1DDE" w:rsidP="0098430D">
      <w:pPr>
        <w:pStyle w:val="2"/>
      </w:pPr>
      <w:bookmarkStart w:id="15" w:name="_Toc49698093"/>
      <w:r>
        <w:t>Tổng quan</w:t>
      </w:r>
      <w:bookmarkEnd w:id="15"/>
    </w:p>
    <w:p w14:paraId="4098FF59" w14:textId="668D5AE2" w:rsidR="00ED4BCA" w:rsidRPr="009710D4" w:rsidRDefault="00ED4BCA" w:rsidP="00ED4BCA">
      <w:pPr>
        <w:pStyle w:val="nd1"/>
      </w:pPr>
      <w:r w:rsidRPr="00ED4BCA">
        <w:t>Ngày nay, các thiệt bị công nghệ điện tử đã trở nên vô cùng quen thuộc với đời sống  mọi người. Để phục vụ cho nhu cầu liên lạc, làm việc , giải trí… thì chiếc smart phone, laptop là tối cần thiết. Thị trường buôn bán các thiệt bị công nghệ vì thế mà cũng trở nên màu mỡ, sôi động hơn bao giờ hết. Electro là một cửa hàng chuyên cung cấp các thiệt bị công nghệ điện tử mới ra mắt thị trường, với giá cả cạnh tranh, chế độ hậu mãi tốt kèm nhiều chương trình khuyễn mãi hấp dẫn. Để giới thiệu về cửa hàng, thông tin về các sản phẩm, chương tình khuyến mãi, chính sách…đến với mọi người thì một website thương mại điện tử là thích hợp hơn bao giờ hết.</w:t>
      </w:r>
    </w:p>
    <w:p w14:paraId="02DE9934" w14:textId="1059BE9C" w:rsidR="00147CB0" w:rsidRDefault="00147CB0" w:rsidP="0098430D">
      <w:pPr>
        <w:pStyle w:val="2"/>
      </w:pPr>
      <w:bookmarkStart w:id="16" w:name="_Toc160956426"/>
      <w:bookmarkStart w:id="17" w:name="_Toc49698094"/>
      <w:bookmarkStart w:id="18" w:name="_Toc516633379"/>
      <w:r w:rsidRPr="009710D4">
        <w:t>Tài liệu liên quan</w:t>
      </w:r>
      <w:bookmarkEnd w:id="16"/>
      <w:bookmarkEnd w:id="17"/>
    </w:p>
    <w:p w14:paraId="5DF20DC8" w14:textId="14842517" w:rsidR="00E60F2B" w:rsidRPr="009710D4" w:rsidRDefault="00E60F2B" w:rsidP="00E60F2B">
      <w:pPr>
        <w:pStyle w:val="nd1"/>
      </w:pPr>
      <w:r>
        <w:t>Liệt kê các tài liệu sử dụng cho việc</w:t>
      </w:r>
      <w:r w:rsidR="00DD17CF">
        <w:t xml:space="preserve"> lập kế hoạch test (</w:t>
      </w:r>
      <w:r w:rsidR="00DD17CF" w:rsidRPr="00D24947">
        <w:rPr>
          <w:i/>
          <w:iCs/>
          <w:color w:val="0070C0"/>
        </w:rPr>
        <w:t xml:space="preserve">bao gồm </w:t>
      </w:r>
      <w:r w:rsidR="00D556BD" w:rsidRPr="00D24947">
        <w:rPr>
          <w:i/>
          <w:iCs/>
          <w:color w:val="0070C0"/>
        </w:rPr>
        <w:t>cả tài liệu hướng dẫn việc xây dựng test plan</w:t>
      </w:r>
      <w:r w:rsidR="00DD17CF">
        <w:t>)</w:t>
      </w:r>
    </w:p>
    <w:tbl>
      <w:tblPr>
        <w:tblW w:w="782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2782"/>
        <w:gridCol w:w="2602"/>
        <w:gridCol w:w="1590"/>
      </w:tblGrid>
      <w:tr w:rsidR="00147CB0" w:rsidRPr="009E1C4E" w14:paraId="2F58D036" w14:textId="77777777" w:rsidTr="00052276">
        <w:tc>
          <w:tcPr>
            <w:tcW w:w="850" w:type="dxa"/>
            <w:shd w:val="pct5" w:color="auto" w:fill="FFFFFF"/>
          </w:tcPr>
          <w:p w14:paraId="30A80F2C" w14:textId="77777777" w:rsidR="00147CB0" w:rsidRPr="009E1C4E" w:rsidRDefault="00147CB0" w:rsidP="005A0597">
            <w:pPr>
              <w:pStyle w:val="Bang"/>
              <w:jc w:val="center"/>
              <w:rPr>
                <w:rFonts w:ascii="Times New Roman" w:hAnsi="Times New Roman" w:cs="Times New Roman"/>
                <w:b/>
                <w:sz w:val="26"/>
                <w:szCs w:val="24"/>
              </w:rPr>
            </w:pPr>
            <w:r w:rsidRPr="009E1C4E">
              <w:rPr>
                <w:rFonts w:ascii="Times New Roman" w:hAnsi="Times New Roman" w:cs="Times New Roman"/>
                <w:b/>
                <w:sz w:val="26"/>
                <w:szCs w:val="24"/>
              </w:rPr>
              <w:t>STT</w:t>
            </w:r>
          </w:p>
        </w:tc>
        <w:tc>
          <w:tcPr>
            <w:tcW w:w="2782" w:type="dxa"/>
            <w:shd w:val="pct5" w:color="auto" w:fill="FFFFFF"/>
          </w:tcPr>
          <w:p w14:paraId="3A5AD611" w14:textId="77777777" w:rsidR="00147CB0" w:rsidRPr="009E1C4E" w:rsidRDefault="00147CB0" w:rsidP="005A0597">
            <w:pPr>
              <w:pStyle w:val="Bang"/>
              <w:jc w:val="center"/>
              <w:rPr>
                <w:rFonts w:ascii="Times New Roman" w:hAnsi="Times New Roman" w:cs="Times New Roman"/>
                <w:b/>
                <w:sz w:val="26"/>
                <w:szCs w:val="24"/>
              </w:rPr>
            </w:pPr>
            <w:r w:rsidRPr="009E1C4E">
              <w:rPr>
                <w:rFonts w:ascii="Times New Roman" w:hAnsi="Times New Roman" w:cs="Times New Roman"/>
                <w:b/>
                <w:sz w:val="26"/>
                <w:szCs w:val="24"/>
              </w:rPr>
              <w:t>Tên tài liệu</w:t>
            </w:r>
          </w:p>
        </w:tc>
        <w:tc>
          <w:tcPr>
            <w:tcW w:w="2602" w:type="dxa"/>
            <w:shd w:val="pct5" w:color="auto" w:fill="FFFFFF"/>
          </w:tcPr>
          <w:p w14:paraId="49D314CE" w14:textId="77777777" w:rsidR="00147CB0" w:rsidRPr="009E1C4E" w:rsidRDefault="00147CB0" w:rsidP="005A0597">
            <w:pPr>
              <w:pStyle w:val="Bang"/>
              <w:jc w:val="center"/>
              <w:rPr>
                <w:rFonts w:ascii="Times New Roman" w:hAnsi="Times New Roman" w:cs="Times New Roman"/>
                <w:b/>
                <w:sz w:val="26"/>
                <w:szCs w:val="24"/>
              </w:rPr>
            </w:pPr>
            <w:r w:rsidRPr="009E1C4E">
              <w:rPr>
                <w:rFonts w:ascii="Times New Roman" w:hAnsi="Times New Roman" w:cs="Times New Roman"/>
                <w:b/>
                <w:sz w:val="26"/>
                <w:szCs w:val="24"/>
              </w:rPr>
              <w:t>Nguồn</w:t>
            </w:r>
          </w:p>
        </w:tc>
        <w:tc>
          <w:tcPr>
            <w:tcW w:w="1590" w:type="dxa"/>
            <w:shd w:val="pct5" w:color="auto" w:fill="FFFFFF"/>
          </w:tcPr>
          <w:p w14:paraId="41D1F961" w14:textId="77777777" w:rsidR="00147CB0" w:rsidRPr="009E1C4E" w:rsidRDefault="00147CB0" w:rsidP="005A0597">
            <w:pPr>
              <w:pStyle w:val="Bang"/>
              <w:jc w:val="center"/>
              <w:rPr>
                <w:rFonts w:ascii="Times New Roman" w:hAnsi="Times New Roman" w:cs="Times New Roman"/>
                <w:b/>
                <w:sz w:val="26"/>
                <w:szCs w:val="24"/>
              </w:rPr>
            </w:pPr>
            <w:r w:rsidRPr="009E1C4E">
              <w:rPr>
                <w:rFonts w:ascii="Times New Roman" w:hAnsi="Times New Roman" w:cs="Times New Roman"/>
                <w:b/>
                <w:sz w:val="26"/>
                <w:szCs w:val="24"/>
              </w:rPr>
              <w:t>Ghi chú</w:t>
            </w:r>
          </w:p>
        </w:tc>
      </w:tr>
      <w:tr w:rsidR="00147CB0" w:rsidRPr="009710D4" w14:paraId="30F41E37" w14:textId="77777777" w:rsidTr="00052276">
        <w:tc>
          <w:tcPr>
            <w:tcW w:w="850" w:type="dxa"/>
          </w:tcPr>
          <w:p w14:paraId="7D387683" w14:textId="77777777" w:rsidR="00147CB0" w:rsidRPr="009E1C4E" w:rsidRDefault="00147CB0" w:rsidP="005A0597">
            <w:pPr>
              <w:pStyle w:val="Bang"/>
              <w:rPr>
                <w:rFonts w:ascii="Times New Roman" w:hAnsi="Times New Roman" w:cs="Times New Roman"/>
                <w:sz w:val="26"/>
                <w:szCs w:val="24"/>
              </w:rPr>
            </w:pPr>
            <w:r w:rsidRPr="009E1C4E">
              <w:rPr>
                <w:rFonts w:ascii="Times New Roman" w:hAnsi="Times New Roman" w:cs="Times New Roman"/>
                <w:sz w:val="26"/>
                <w:szCs w:val="24"/>
              </w:rPr>
              <w:t>1</w:t>
            </w:r>
          </w:p>
        </w:tc>
        <w:tc>
          <w:tcPr>
            <w:tcW w:w="2782" w:type="dxa"/>
          </w:tcPr>
          <w:p w14:paraId="7A278A0E" w14:textId="481AE16B" w:rsidR="00147CB0" w:rsidRPr="009E1C4E" w:rsidRDefault="00ED4BCA" w:rsidP="005A0597">
            <w:pPr>
              <w:pStyle w:val="Bang"/>
              <w:rPr>
                <w:rFonts w:ascii="Times New Roman" w:hAnsi="Times New Roman" w:cs="Times New Roman"/>
                <w:sz w:val="26"/>
                <w:szCs w:val="24"/>
              </w:rPr>
            </w:pPr>
            <w:r>
              <w:rPr>
                <w:rFonts w:ascii="Times New Roman" w:hAnsi="Times New Roman" w:cs="Times New Roman"/>
                <w:sz w:val="26"/>
                <w:szCs w:val="24"/>
              </w:rPr>
              <w:t>Phân tích hệ thống</w:t>
            </w:r>
          </w:p>
        </w:tc>
        <w:tc>
          <w:tcPr>
            <w:tcW w:w="2602" w:type="dxa"/>
          </w:tcPr>
          <w:p w14:paraId="59E82EB3" w14:textId="3D5812AA" w:rsidR="00147CB0" w:rsidRPr="009E1C4E" w:rsidRDefault="00897ECB" w:rsidP="005A0597">
            <w:pPr>
              <w:pStyle w:val="Bang"/>
              <w:rPr>
                <w:rFonts w:ascii="Times New Roman" w:hAnsi="Times New Roman" w:cs="Times New Roman"/>
                <w:sz w:val="26"/>
                <w:szCs w:val="24"/>
              </w:rPr>
            </w:pPr>
            <w:r w:rsidRPr="00897ECB">
              <w:rPr>
                <w:rFonts w:ascii="Times New Roman" w:hAnsi="Times New Roman" w:cs="Times New Roman"/>
                <w:sz w:val="26"/>
                <w:szCs w:val="24"/>
              </w:rPr>
              <w:t>https://bitly.com.vn/3mz4k7</w:t>
            </w:r>
          </w:p>
        </w:tc>
        <w:tc>
          <w:tcPr>
            <w:tcW w:w="1590" w:type="dxa"/>
          </w:tcPr>
          <w:p w14:paraId="3B546D5B" w14:textId="77777777" w:rsidR="00147CB0" w:rsidRPr="009E1C4E" w:rsidRDefault="00147CB0" w:rsidP="005A0597">
            <w:pPr>
              <w:pStyle w:val="Bang"/>
              <w:rPr>
                <w:rFonts w:ascii="Times New Roman" w:hAnsi="Times New Roman" w:cs="Times New Roman"/>
                <w:sz w:val="26"/>
                <w:szCs w:val="24"/>
              </w:rPr>
            </w:pPr>
          </w:p>
        </w:tc>
      </w:tr>
      <w:tr w:rsidR="00147CB0" w:rsidRPr="009710D4" w14:paraId="1C14258D" w14:textId="77777777" w:rsidTr="00052276">
        <w:tc>
          <w:tcPr>
            <w:tcW w:w="850" w:type="dxa"/>
          </w:tcPr>
          <w:p w14:paraId="2037FBE0" w14:textId="77777777" w:rsidR="00147CB0" w:rsidRPr="009E1C4E" w:rsidRDefault="00147CB0" w:rsidP="005A0597">
            <w:pPr>
              <w:pStyle w:val="Bang"/>
              <w:rPr>
                <w:rFonts w:ascii="Times New Roman" w:hAnsi="Times New Roman" w:cs="Times New Roman"/>
                <w:sz w:val="26"/>
                <w:szCs w:val="24"/>
              </w:rPr>
            </w:pPr>
            <w:r w:rsidRPr="009E1C4E">
              <w:rPr>
                <w:rFonts w:ascii="Times New Roman" w:hAnsi="Times New Roman" w:cs="Times New Roman"/>
                <w:sz w:val="26"/>
                <w:szCs w:val="24"/>
              </w:rPr>
              <w:t>2</w:t>
            </w:r>
          </w:p>
        </w:tc>
        <w:tc>
          <w:tcPr>
            <w:tcW w:w="2782" w:type="dxa"/>
          </w:tcPr>
          <w:p w14:paraId="1EC67653" w14:textId="35988E1C" w:rsidR="00147CB0" w:rsidRPr="009E1C4E" w:rsidRDefault="00ED4BCA" w:rsidP="005A0597">
            <w:pPr>
              <w:pStyle w:val="Bang"/>
              <w:rPr>
                <w:rFonts w:ascii="Times New Roman" w:hAnsi="Times New Roman" w:cs="Times New Roman"/>
                <w:sz w:val="26"/>
                <w:szCs w:val="24"/>
              </w:rPr>
            </w:pPr>
            <w:r>
              <w:rPr>
                <w:rFonts w:ascii="Times New Roman" w:hAnsi="Times New Roman" w:cs="Times New Roman"/>
                <w:sz w:val="26"/>
                <w:szCs w:val="24"/>
              </w:rPr>
              <w:t>Giao diện</w:t>
            </w:r>
          </w:p>
        </w:tc>
        <w:tc>
          <w:tcPr>
            <w:tcW w:w="2602" w:type="dxa"/>
          </w:tcPr>
          <w:p w14:paraId="3EB61F9A" w14:textId="23D508AB" w:rsidR="00147CB0" w:rsidRPr="009E1C4E" w:rsidRDefault="00052276" w:rsidP="005A0597">
            <w:pPr>
              <w:pStyle w:val="Bang"/>
              <w:rPr>
                <w:rFonts w:ascii="Times New Roman" w:hAnsi="Times New Roman" w:cs="Times New Roman"/>
                <w:sz w:val="26"/>
                <w:szCs w:val="24"/>
              </w:rPr>
            </w:pPr>
            <w:r w:rsidRPr="00052276">
              <w:rPr>
                <w:rFonts w:ascii="Times New Roman" w:hAnsi="Times New Roman" w:cs="Times New Roman"/>
                <w:sz w:val="26"/>
                <w:szCs w:val="24"/>
              </w:rPr>
              <w:t>https://bitly.com.vn/nbm62o</w:t>
            </w:r>
          </w:p>
        </w:tc>
        <w:tc>
          <w:tcPr>
            <w:tcW w:w="1590" w:type="dxa"/>
          </w:tcPr>
          <w:p w14:paraId="6BE71B6D" w14:textId="77777777" w:rsidR="00147CB0" w:rsidRPr="009E1C4E" w:rsidRDefault="00147CB0" w:rsidP="005A0597">
            <w:pPr>
              <w:pStyle w:val="Bang"/>
              <w:rPr>
                <w:rFonts w:ascii="Times New Roman" w:hAnsi="Times New Roman" w:cs="Times New Roman"/>
                <w:sz w:val="26"/>
                <w:szCs w:val="24"/>
              </w:rPr>
            </w:pPr>
          </w:p>
        </w:tc>
      </w:tr>
      <w:tr w:rsidR="009E1C4E" w:rsidRPr="009710D4" w14:paraId="11FE073A" w14:textId="77777777" w:rsidTr="00052276">
        <w:tc>
          <w:tcPr>
            <w:tcW w:w="850" w:type="dxa"/>
          </w:tcPr>
          <w:p w14:paraId="4BF15CED" w14:textId="77777777" w:rsidR="009E1C4E" w:rsidRPr="009E1C4E" w:rsidRDefault="009E1C4E" w:rsidP="005A0597">
            <w:pPr>
              <w:pStyle w:val="Bang"/>
              <w:rPr>
                <w:rFonts w:ascii="Times New Roman" w:hAnsi="Times New Roman" w:cs="Times New Roman"/>
                <w:sz w:val="26"/>
                <w:szCs w:val="24"/>
              </w:rPr>
            </w:pPr>
          </w:p>
        </w:tc>
        <w:tc>
          <w:tcPr>
            <w:tcW w:w="2782" w:type="dxa"/>
          </w:tcPr>
          <w:p w14:paraId="0586CD9D" w14:textId="77777777" w:rsidR="009E1C4E" w:rsidRPr="009E1C4E" w:rsidRDefault="009E1C4E" w:rsidP="005A0597">
            <w:pPr>
              <w:pStyle w:val="Bang"/>
              <w:rPr>
                <w:rFonts w:ascii="Times New Roman" w:hAnsi="Times New Roman" w:cs="Times New Roman"/>
                <w:sz w:val="26"/>
                <w:szCs w:val="24"/>
              </w:rPr>
            </w:pPr>
          </w:p>
        </w:tc>
        <w:tc>
          <w:tcPr>
            <w:tcW w:w="2602" w:type="dxa"/>
          </w:tcPr>
          <w:p w14:paraId="1F8AA786" w14:textId="77777777" w:rsidR="009E1C4E" w:rsidRPr="009E1C4E" w:rsidRDefault="009E1C4E" w:rsidP="005A0597">
            <w:pPr>
              <w:pStyle w:val="Bang"/>
              <w:rPr>
                <w:rFonts w:ascii="Times New Roman" w:hAnsi="Times New Roman" w:cs="Times New Roman"/>
                <w:sz w:val="26"/>
                <w:szCs w:val="24"/>
              </w:rPr>
            </w:pPr>
          </w:p>
        </w:tc>
        <w:tc>
          <w:tcPr>
            <w:tcW w:w="1590" w:type="dxa"/>
          </w:tcPr>
          <w:p w14:paraId="25498EF5" w14:textId="77777777" w:rsidR="009E1C4E" w:rsidRPr="009E1C4E" w:rsidRDefault="009E1C4E" w:rsidP="005A0597">
            <w:pPr>
              <w:pStyle w:val="Bang"/>
              <w:rPr>
                <w:rFonts w:ascii="Times New Roman" w:hAnsi="Times New Roman" w:cs="Times New Roman"/>
                <w:sz w:val="26"/>
                <w:szCs w:val="24"/>
              </w:rPr>
            </w:pPr>
          </w:p>
        </w:tc>
      </w:tr>
    </w:tbl>
    <w:p w14:paraId="7F565E1E" w14:textId="6A8BD15F" w:rsidR="00966810" w:rsidRDefault="00966810" w:rsidP="00966810">
      <w:pPr>
        <w:pStyle w:val="2"/>
      </w:pPr>
      <w:bookmarkStart w:id="19" w:name="_Toc49698095"/>
      <w:bookmarkStart w:id="20" w:name="_Toc160956440"/>
      <w:bookmarkStart w:id="21" w:name="_Toc324843649"/>
      <w:bookmarkStart w:id="22" w:name="_Toc324851956"/>
      <w:bookmarkStart w:id="23" w:name="_Toc324915539"/>
      <w:bookmarkStart w:id="24" w:name="_Toc433104460"/>
      <w:bookmarkStart w:id="25" w:name="_Toc456598973"/>
      <w:bookmarkEnd w:id="18"/>
      <w:r>
        <w:t>Liệt kê các rủi ro</w:t>
      </w:r>
      <w:bookmarkEnd w:id="19"/>
    </w:p>
    <w:p w14:paraId="10EC1A22" w14:textId="3A751936" w:rsidR="00966810" w:rsidRDefault="00F1651E" w:rsidP="00966810">
      <w:pPr>
        <w:pStyle w:val="nd1"/>
      </w:pPr>
      <w:r w:rsidRPr="00825F85">
        <w:t>Liệt kê các mạo hiểm/rủi ro và phương án khắc phục, phòng ngừa có thể ảnh hưởng đến việc thiết kế, phát triển và thực hiện test.</w:t>
      </w:r>
    </w:p>
    <w:p w14:paraId="3954FC6B" w14:textId="5F25EB80" w:rsidR="00271DDF" w:rsidRDefault="00271DDF" w:rsidP="00966810">
      <w:pPr>
        <w:pStyle w:val="nd1"/>
      </w:pPr>
      <w:r>
        <w:t>Ví dụ:</w:t>
      </w:r>
    </w:p>
    <w:p w14:paraId="0204BF7A" w14:textId="62B5F734" w:rsidR="0076170A" w:rsidRPr="0076170A" w:rsidRDefault="00E23520" w:rsidP="00271DDF">
      <w:pPr>
        <w:pStyle w:val="nd1"/>
        <w:numPr>
          <w:ilvl w:val="0"/>
          <w:numId w:val="13"/>
        </w:numPr>
      </w:pPr>
      <w:r>
        <w:t xml:space="preserve">Thiếu </w:t>
      </w:r>
      <w:r w:rsidR="00E30991">
        <w:t>tài nguyên</w:t>
      </w:r>
    </w:p>
    <w:p w14:paraId="0B325AD4" w14:textId="77777777" w:rsidR="0076170A" w:rsidRPr="0076170A" w:rsidRDefault="0076170A" w:rsidP="00271DDF">
      <w:pPr>
        <w:pStyle w:val="nd1"/>
        <w:numPr>
          <w:ilvl w:val="0"/>
          <w:numId w:val="13"/>
        </w:numPr>
      </w:pPr>
      <w:r w:rsidRPr="0076170A">
        <w:t>Người thực hiện không nắm rõ yêu cầu, hạn chế trong khả năng kiểm thử những tr</w:t>
      </w:r>
      <w:r w:rsidRPr="0076170A">
        <w:rPr>
          <w:lang w:val="vi-VN"/>
        </w:rPr>
        <w:t>ư</w:t>
      </w:r>
      <w:r w:rsidRPr="0076170A">
        <w:t>ờng hợp khó nh</w:t>
      </w:r>
      <w:r w:rsidRPr="0076170A">
        <w:rPr>
          <w:lang w:val="vi-VN"/>
        </w:rPr>
        <w:t>ư</w:t>
      </w:r>
      <w:r w:rsidRPr="0076170A">
        <w:t xml:space="preserve"> kiểm thử đồng thời, kiểm thử hiệu năng, kiểm thử thời gian thực, độ tin cậy, bảo mật.</w:t>
      </w:r>
    </w:p>
    <w:p w14:paraId="25D330A4" w14:textId="4CC868B0" w:rsidR="0076170A" w:rsidRDefault="0076170A" w:rsidP="00271DDF">
      <w:pPr>
        <w:pStyle w:val="nd1"/>
        <w:numPr>
          <w:ilvl w:val="0"/>
          <w:numId w:val="13"/>
        </w:numPr>
      </w:pPr>
      <w:r w:rsidRPr="0076170A">
        <w:lastRenderedPageBreak/>
        <w:t>Thời gian kiểm thử bắt đầu trễ so với kế hoạch ban đầu: do nhiều yếu tố nh</w:t>
      </w:r>
      <w:r w:rsidRPr="0076170A">
        <w:rPr>
          <w:lang w:val="vi-VN"/>
        </w:rPr>
        <w:t>ư</w:t>
      </w:r>
      <w:r w:rsidRPr="0076170A">
        <w:t xml:space="preserve"> đội ngũ lập trình bị trễ hay thay đổi yêu cầu làm trì hoãn việc kiểm thử, dẫn tới quỹ thời gian để thực hiện kiểm thử giảm xuống.</w:t>
      </w:r>
    </w:p>
    <w:p w14:paraId="74FD29CB" w14:textId="050CD9BE" w:rsidR="00271DDF" w:rsidRDefault="00271DDF" w:rsidP="00271DDF">
      <w:pPr>
        <w:pStyle w:val="nd1"/>
        <w:numPr>
          <w:ilvl w:val="0"/>
          <w:numId w:val="13"/>
        </w:numPr>
      </w:pPr>
      <w:r w:rsidRPr="00271DDF">
        <w:t>Không đủ thời gian thực hiện.</w:t>
      </w:r>
    </w:p>
    <w:p w14:paraId="4B768B35" w14:textId="77777777" w:rsidR="00271DDF" w:rsidRPr="00271DDF" w:rsidRDefault="00271DDF" w:rsidP="001E5E0C">
      <w:pPr>
        <w:pStyle w:val="nd1"/>
        <w:ind w:left="720" w:firstLine="0"/>
      </w:pPr>
    </w:p>
    <w:p w14:paraId="3F6503F3" w14:textId="5E7CA0E8" w:rsidR="0076170A" w:rsidRDefault="001E5E0C" w:rsidP="00322E3C">
      <w:pPr>
        <w:pStyle w:val="nd1"/>
        <w:ind w:left="720" w:firstLine="0"/>
      </w:pPr>
      <w:r>
        <w:t>Mức độ ảnh hưởng:</w:t>
      </w:r>
    </w:p>
    <w:tbl>
      <w:tblPr>
        <w:tblStyle w:val="TableGrid"/>
        <w:tblW w:w="8122" w:type="dxa"/>
        <w:jc w:val="center"/>
        <w:tblLook w:val="0420" w:firstRow="1" w:lastRow="0" w:firstColumn="0" w:lastColumn="0" w:noHBand="0" w:noVBand="1"/>
      </w:tblPr>
      <w:tblGrid>
        <w:gridCol w:w="2122"/>
        <w:gridCol w:w="3260"/>
        <w:gridCol w:w="2740"/>
      </w:tblGrid>
      <w:tr w:rsidR="00322E3C" w:rsidRPr="00322E3C" w14:paraId="34B8017F" w14:textId="77777777" w:rsidTr="005F695C">
        <w:trPr>
          <w:trHeight w:val="584"/>
          <w:jc w:val="center"/>
        </w:trPr>
        <w:tc>
          <w:tcPr>
            <w:tcW w:w="2122" w:type="dxa"/>
            <w:hideMark/>
          </w:tcPr>
          <w:p w14:paraId="3E4EA31F" w14:textId="77777777" w:rsidR="00322E3C" w:rsidRPr="00322E3C" w:rsidRDefault="00322E3C" w:rsidP="00A36342">
            <w:pPr>
              <w:pStyle w:val="nd1"/>
              <w:ind w:firstLine="0"/>
              <w:jc w:val="center"/>
            </w:pPr>
            <w:r w:rsidRPr="00322E3C">
              <w:rPr>
                <w:b/>
                <w:bCs/>
              </w:rPr>
              <w:t>Rủi ro</w:t>
            </w:r>
            <w:r w:rsidRPr="00322E3C">
              <w:rPr>
                <w:b/>
                <w:bCs/>
              </w:rPr>
              <w:br/>
              <w:t>(Risk)</w:t>
            </w:r>
          </w:p>
        </w:tc>
        <w:tc>
          <w:tcPr>
            <w:tcW w:w="3260" w:type="dxa"/>
            <w:hideMark/>
          </w:tcPr>
          <w:p w14:paraId="69D4A2C4" w14:textId="77777777" w:rsidR="00322E3C" w:rsidRPr="00322E3C" w:rsidRDefault="00322E3C" w:rsidP="00A36342">
            <w:pPr>
              <w:pStyle w:val="nd1"/>
              <w:ind w:firstLine="0"/>
              <w:jc w:val="center"/>
            </w:pPr>
            <w:r w:rsidRPr="00322E3C">
              <w:rPr>
                <w:b/>
                <w:bCs/>
              </w:rPr>
              <w:t>Khả năng có thể xảy ra (Probability)</w:t>
            </w:r>
          </w:p>
        </w:tc>
        <w:tc>
          <w:tcPr>
            <w:tcW w:w="2740" w:type="dxa"/>
            <w:hideMark/>
          </w:tcPr>
          <w:p w14:paraId="1D75367C" w14:textId="77777777" w:rsidR="00322E3C" w:rsidRPr="00322E3C" w:rsidRDefault="00322E3C" w:rsidP="00A36342">
            <w:pPr>
              <w:pStyle w:val="nd1"/>
              <w:ind w:firstLine="0"/>
              <w:jc w:val="center"/>
            </w:pPr>
            <w:r w:rsidRPr="00322E3C">
              <w:rPr>
                <w:b/>
                <w:bCs/>
              </w:rPr>
              <w:t>Mức độ ảnh h</w:t>
            </w:r>
            <w:r w:rsidRPr="00322E3C">
              <w:rPr>
                <w:b/>
                <w:bCs/>
                <w:lang w:val="vi-VN"/>
              </w:rPr>
              <w:t>ư</w:t>
            </w:r>
            <w:r w:rsidRPr="00322E3C">
              <w:rPr>
                <w:b/>
                <w:bCs/>
              </w:rPr>
              <w:t>ởng (Impact)</w:t>
            </w:r>
          </w:p>
        </w:tc>
      </w:tr>
      <w:tr w:rsidR="00322E3C" w:rsidRPr="00322E3C" w14:paraId="1E2648F0" w14:textId="77777777" w:rsidTr="005F695C">
        <w:trPr>
          <w:trHeight w:val="584"/>
          <w:jc w:val="center"/>
        </w:trPr>
        <w:tc>
          <w:tcPr>
            <w:tcW w:w="2122" w:type="dxa"/>
            <w:hideMark/>
          </w:tcPr>
          <w:p w14:paraId="121E45CC" w14:textId="77777777" w:rsidR="00322E3C" w:rsidRPr="00322E3C" w:rsidRDefault="00322E3C" w:rsidP="00A36342">
            <w:pPr>
              <w:pStyle w:val="nd1"/>
              <w:ind w:firstLine="0"/>
            </w:pPr>
            <w:r w:rsidRPr="00322E3C">
              <w:t>Không đủ thời gian thực hiện</w:t>
            </w:r>
          </w:p>
        </w:tc>
        <w:tc>
          <w:tcPr>
            <w:tcW w:w="3260" w:type="dxa"/>
            <w:hideMark/>
          </w:tcPr>
          <w:p w14:paraId="2E6862BA" w14:textId="77777777" w:rsidR="00322E3C" w:rsidRPr="00322E3C" w:rsidRDefault="00322E3C" w:rsidP="00A36342">
            <w:pPr>
              <w:pStyle w:val="nd1"/>
              <w:ind w:firstLine="0"/>
            </w:pPr>
            <w:r w:rsidRPr="00322E3C">
              <w:t>Thấp</w:t>
            </w:r>
          </w:p>
        </w:tc>
        <w:tc>
          <w:tcPr>
            <w:tcW w:w="2740" w:type="dxa"/>
            <w:hideMark/>
          </w:tcPr>
          <w:p w14:paraId="75A03536" w14:textId="77777777" w:rsidR="00322E3C" w:rsidRPr="00322E3C" w:rsidRDefault="00322E3C" w:rsidP="00A36342">
            <w:pPr>
              <w:pStyle w:val="nd1"/>
              <w:ind w:firstLine="0"/>
            </w:pPr>
            <w:r w:rsidRPr="00322E3C">
              <w:t>Trung bình</w:t>
            </w:r>
          </w:p>
        </w:tc>
      </w:tr>
      <w:tr w:rsidR="00322E3C" w:rsidRPr="00322E3C" w14:paraId="64B9461E" w14:textId="77777777" w:rsidTr="005F695C">
        <w:trPr>
          <w:trHeight w:val="584"/>
          <w:jc w:val="center"/>
        </w:trPr>
        <w:tc>
          <w:tcPr>
            <w:tcW w:w="2122" w:type="dxa"/>
            <w:hideMark/>
          </w:tcPr>
          <w:p w14:paraId="3DC8DD74" w14:textId="77777777" w:rsidR="00322E3C" w:rsidRPr="00322E3C" w:rsidRDefault="00322E3C" w:rsidP="00A36342">
            <w:pPr>
              <w:pStyle w:val="nd1"/>
              <w:ind w:firstLine="0"/>
            </w:pPr>
            <w:r w:rsidRPr="00322E3C">
              <w:t>Thiếu tài nguyên</w:t>
            </w:r>
          </w:p>
        </w:tc>
        <w:tc>
          <w:tcPr>
            <w:tcW w:w="3260" w:type="dxa"/>
            <w:hideMark/>
          </w:tcPr>
          <w:p w14:paraId="5DE482CE" w14:textId="77777777" w:rsidR="00322E3C" w:rsidRPr="00322E3C" w:rsidRDefault="00322E3C" w:rsidP="00A36342">
            <w:pPr>
              <w:pStyle w:val="nd1"/>
              <w:ind w:firstLine="0"/>
            </w:pPr>
            <w:r w:rsidRPr="00322E3C">
              <w:t>Cao</w:t>
            </w:r>
          </w:p>
        </w:tc>
        <w:tc>
          <w:tcPr>
            <w:tcW w:w="2740" w:type="dxa"/>
            <w:hideMark/>
          </w:tcPr>
          <w:p w14:paraId="227B069C" w14:textId="77777777" w:rsidR="00322E3C" w:rsidRPr="00322E3C" w:rsidRDefault="00322E3C" w:rsidP="00A36342">
            <w:pPr>
              <w:pStyle w:val="nd1"/>
              <w:ind w:firstLine="0"/>
            </w:pPr>
            <w:r w:rsidRPr="00322E3C">
              <w:t>Cao</w:t>
            </w:r>
          </w:p>
        </w:tc>
      </w:tr>
      <w:tr w:rsidR="00322E3C" w:rsidRPr="00322E3C" w14:paraId="2C3D3048" w14:textId="77777777" w:rsidTr="005F695C">
        <w:trPr>
          <w:trHeight w:val="584"/>
          <w:jc w:val="center"/>
        </w:trPr>
        <w:tc>
          <w:tcPr>
            <w:tcW w:w="2122" w:type="dxa"/>
            <w:hideMark/>
          </w:tcPr>
          <w:p w14:paraId="32C3D6A0" w14:textId="77777777" w:rsidR="00322E3C" w:rsidRPr="00322E3C" w:rsidRDefault="00322E3C" w:rsidP="00A36342">
            <w:pPr>
              <w:pStyle w:val="nd1"/>
              <w:ind w:firstLine="0"/>
            </w:pPr>
            <w:r w:rsidRPr="00322E3C">
              <w:t>……</w:t>
            </w:r>
          </w:p>
        </w:tc>
        <w:tc>
          <w:tcPr>
            <w:tcW w:w="3260" w:type="dxa"/>
            <w:hideMark/>
          </w:tcPr>
          <w:p w14:paraId="1E0D76EB" w14:textId="77777777" w:rsidR="00322E3C" w:rsidRPr="00322E3C" w:rsidRDefault="00322E3C" w:rsidP="00A36342">
            <w:pPr>
              <w:pStyle w:val="nd1"/>
              <w:ind w:firstLine="0"/>
            </w:pPr>
            <w:r w:rsidRPr="00322E3C">
              <w:t>………</w:t>
            </w:r>
          </w:p>
        </w:tc>
        <w:tc>
          <w:tcPr>
            <w:tcW w:w="2740" w:type="dxa"/>
            <w:hideMark/>
          </w:tcPr>
          <w:p w14:paraId="0597D118" w14:textId="77777777" w:rsidR="00322E3C" w:rsidRPr="00322E3C" w:rsidRDefault="00322E3C" w:rsidP="00A36342">
            <w:pPr>
              <w:pStyle w:val="nd1"/>
              <w:ind w:firstLine="0"/>
            </w:pPr>
            <w:r w:rsidRPr="00322E3C">
              <w:t>………</w:t>
            </w:r>
          </w:p>
        </w:tc>
      </w:tr>
    </w:tbl>
    <w:p w14:paraId="5FD77783" w14:textId="6E3CF21A" w:rsidR="0076170A" w:rsidRDefault="0076170A" w:rsidP="00322E3C">
      <w:pPr>
        <w:pStyle w:val="nd1"/>
        <w:ind w:left="720" w:firstLine="0"/>
      </w:pPr>
    </w:p>
    <w:p w14:paraId="3320CF46" w14:textId="4578EFF0" w:rsidR="0076170A" w:rsidRDefault="00C32992" w:rsidP="00322E3C">
      <w:pPr>
        <w:pStyle w:val="nd1"/>
        <w:ind w:left="720" w:firstLine="0"/>
      </w:pPr>
      <w:r>
        <w:t>Chiến lược xử lý:</w:t>
      </w:r>
    </w:p>
    <w:tbl>
      <w:tblPr>
        <w:tblStyle w:val="TableGrid"/>
        <w:tblW w:w="8642" w:type="dxa"/>
        <w:jc w:val="center"/>
        <w:tblLook w:val="0420" w:firstRow="1" w:lastRow="0" w:firstColumn="0" w:lastColumn="0" w:noHBand="0" w:noVBand="1"/>
      </w:tblPr>
      <w:tblGrid>
        <w:gridCol w:w="2220"/>
        <w:gridCol w:w="3020"/>
        <w:gridCol w:w="3402"/>
      </w:tblGrid>
      <w:tr w:rsidR="00C32992" w:rsidRPr="00C32992" w14:paraId="099418A5" w14:textId="77777777" w:rsidTr="00543278">
        <w:trPr>
          <w:trHeight w:val="584"/>
          <w:jc w:val="center"/>
        </w:trPr>
        <w:tc>
          <w:tcPr>
            <w:tcW w:w="2220" w:type="dxa"/>
            <w:hideMark/>
          </w:tcPr>
          <w:p w14:paraId="3BDBB798" w14:textId="77777777" w:rsidR="00C32992" w:rsidRPr="00C32992" w:rsidRDefault="00C32992" w:rsidP="00543278">
            <w:pPr>
              <w:pStyle w:val="nd1"/>
              <w:ind w:left="25" w:hanging="25"/>
              <w:jc w:val="center"/>
            </w:pPr>
            <w:r w:rsidRPr="00C32992">
              <w:rPr>
                <w:b/>
                <w:bCs/>
              </w:rPr>
              <w:t>Rủi ro</w:t>
            </w:r>
            <w:r w:rsidRPr="00C32992">
              <w:rPr>
                <w:b/>
                <w:bCs/>
              </w:rPr>
              <w:br/>
              <w:t>(Risk)</w:t>
            </w:r>
          </w:p>
        </w:tc>
        <w:tc>
          <w:tcPr>
            <w:tcW w:w="3020" w:type="dxa"/>
            <w:hideMark/>
          </w:tcPr>
          <w:p w14:paraId="771F0F18" w14:textId="77777777" w:rsidR="00C32992" w:rsidRPr="00C32992" w:rsidRDefault="00C32992" w:rsidP="00543278">
            <w:pPr>
              <w:pStyle w:val="nd1"/>
              <w:ind w:left="25" w:hanging="25"/>
              <w:jc w:val="center"/>
            </w:pPr>
            <w:r w:rsidRPr="00C32992">
              <w:rPr>
                <w:b/>
                <w:bCs/>
              </w:rPr>
              <w:t>Chiến l</w:t>
            </w:r>
            <w:r w:rsidRPr="00C32992">
              <w:rPr>
                <w:b/>
                <w:bCs/>
                <w:lang w:val="vi-VN"/>
              </w:rPr>
              <w:t>ư</w:t>
            </w:r>
            <w:r w:rsidRPr="00C32992">
              <w:rPr>
                <w:b/>
                <w:bCs/>
              </w:rPr>
              <w:t>ợc giảm thiểu (Mitigation Strategy)</w:t>
            </w:r>
          </w:p>
        </w:tc>
        <w:tc>
          <w:tcPr>
            <w:tcW w:w="3402" w:type="dxa"/>
            <w:hideMark/>
          </w:tcPr>
          <w:p w14:paraId="7D92F37E" w14:textId="77777777" w:rsidR="00C32992" w:rsidRPr="00C32992" w:rsidRDefault="00C32992" w:rsidP="00543278">
            <w:pPr>
              <w:pStyle w:val="nd1"/>
              <w:ind w:left="25" w:hanging="25"/>
              <w:jc w:val="center"/>
            </w:pPr>
            <w:r w:rsidRPr="00C32992">
              <w:rPr>
                <w:b/>
                <w:bCs/>
              </w:rPr>
              <w:t>Dự phòng (Contingency)</w:t>
            </w:r>
          </w:p>
        </w:tc>
      </w:tr>
      <w:tr w:rsidR="00C32992" w:rsidRPr="00C32992" w14:paraId="795B428F" w14:textId="77777777" w:rsidTr="00543278">
        <w:trPr>
          <w:trHeight w:val="584"/>
          <w:jc w:val="center"/>
        </w:trPr>
        <w:tc>
          <w:tcPr>
            <w:tcW w:w="2220" w:type="dxa"/>
            <w:hideMark/>
          </w:tcPr>
          <w:p w14:paraId="11822CC3" w14:textId="77777777" w:rsidR="00C32992" w:rsidRPr="00C32992" w:rsidRDefault="00C32992" w:rsidP="00543278">
            <w:pPr>
              <w:pStyle w:val="nd1"/>
              <w:ind w:left="25" w:hanging="25"/>
            </w:pPr>
            <w:r w:rsidRPr="00C32992">
              <w:t>Không đủ thời gian thực hiện</w:t>
            </w:r>
          </w:p>
        </w:tc>
        <w:tc>
          <w:tcPr>
            <w:tcW w:w="3020" w:type="dxa"/>
            <w:hideMark/>
          </w:tcPr>
          <w:p w14:paraId="49FBFEDE" w14:textId="77777777" w:rsidR="00C32992" w:rsidRPr="00C32992" w:rsidRDefault="00C32992" w:rsidP="00543278">
            <w:pPr>
              <w:pStyle w:val="nd1"/>
              <w:ind w:left="25" w:hanging="25"/>
            </w:pPr>
            <w:r w:rsidRPr="00C32992">
              <w:t xml:space="preserve">Tối </w:t>
            </w:r>
            <w:r w:rsidRPr="00C32992">
              <w:rPr>
                <w:lang w:val="vi-VN"/>
              </w:rPr>
              <w:t>ư</w:t>
            </w:r>
            <w:r w:rsidRPr="00C32992">
              <w:t>u hóa lịch trình kiểm tra và đ</w:t>
            </w:r>
            <w:r w:rsidRPr="00C32992">
              <w:rPr>
                <w:lang w:val="vi-VN"/>
              </w:rPr>
              <w:t>ư</w:t>
            </w:r>
            <w:r w:rsidRPr="00C32992">
              <w:t>a ra chiến l</w:t>
            </w:r>
            <w:r w:rsidRPr="00C32992">
              <w:rPr>
                <w:lang w:val="vi-VN"/>
              </w:rPr>
              <w:t>ư</w:t>
            </w:r>
            <w:r w:rsidRPr="00C32992">
              <w:t>ợc làm thêm giờ</w:t>
            </w:r>
          </w:p>
        </w:tc>
        <w:tc>
          <w:tcPr>
            <w:tcW w:w="3402" w:type="dxa"/>
            <w:hideMark/>
          </w:tcPr>
          <w:p w14:paraId="636D762B" w14:textId="77777777" w:rsidR="00C32992" w:rsidRPr="00C32992" w:rsidRDefault="00C32992" w:rsidP="00543278">
            <w:pPr>
              <w:pStyle w:val="nd1"/>
              <w:ind w:left="25" w:hanging="25"/>
            </w:pPr>
            <w:r w:rsidRPr="00C32992">
              <w:t>Gia tăng tài nguyên (con ng</w:t>
            </w:r>
            <w:r w:rsidRPr="00C32992">
              <w:rPr>
                <w:lang w:val="vi-VN"/>
              </w:rPr>
              <w:t>ư</w:t>
            </w:r>
            <w:r w:rsidRPr="00C32992">
              <w:t>ời, thiết bị)</w:t>
            </w:r>
          </w:p>
        </w:tc>
      </w:tr>
      <w:tr w:rsidR="00C32992" w:rsidRPr="00C32992" w14:paraId="75EFE089" w14:textId="77777777" w:rsidTr="00543278">
        <w:trPr>
          <w:trHeight w:val="584"/>
          <w:jc w:val="center"/>
        </w:trPr>
        <w:tc>
          <w:tcPr>
            <w:tcW w:w="2220" w:type="dxa"/>
            <w:hideMark/>
          </w:tcPr>
          <w:p w14:paraId="3D155A37" w14:textId="77777777" w:rsidR="00C32992" w:rsidRPr="00C32992" w:rsidRDefault="00C32992" w:rsidP="00543278">
            <w:pPr>
              <w:pStyle w:val="nd1"/>
              <w:ind w:left="25" w:hanging="25"/>
            </w:pPr>
            <w:r w:rsidRPr="00C32992">
              <w:t>Thiếu tài nguyên</w:t>
            </w:r>
          </w:p>
        </w:tc>
        <w:tc>
          <w:tcPr>
            <w:tcW w:w="3020" w:type="dxa"/>
            <w:hideMark/>
          </w:tcPr>
          <w:p w14:paraId="7732C9F7" w14:textId="77777777" w:rsidR="00C32992" w:rsidRPr="00C32992" w:rsidRDefault="00C32992" w:rsidP="00543278">
            <w:pPr>
              <w:pStyle w:val="nd1"/>
              <w:ind w:left="25" w:hanging="25"/>
            </w:pPr>
            <w:r w:rsidRPr="00C32992">
              <w:t>Yêu cầu sớm hỗ trợ tài nguyên</w:t>
            </w:r>
          </w:p>
        </w:tc>
        <w:tc>
          <w:tcPr>
            <w:tcW w:w="3402" w:type="dxa"/>
            <w:hideMark/>
          </w:tcPr>
          <w:p w14:paraId="727B0EB3" w14:textId="77777777" w:rsidR="00C32992" w:rsidRPr="00C32992" w:rsidRDefault="00C32992" w:rsidP="00543278">
            <w:pPr>
              <w:pStyle w:val="nd1"/>
              <w:ind w:left="25" w:hanging="25"/>
            </w:pPr>
            <w:r w:rsidRPr="00C32992">
              <w:t>Sử dụng tài nguyên cá nhân</w:t>
            </w:r>
          </w:p>
        </w:tc>
      </w:tr>
    </w:tbl>
    <w:p w14:paraId="5ED8850F" w14:textId="7EBBA282" w:rsidR="00147CB0" w:rsidRPr="009710D4" w:rsidRDefault="00147CB0" w:rsidP="0098430D">
      <w:pPr>
        <w:pStyle w:val="1"/>
      </w:pPr>
      <w:bookmarkStart w:id="26" w:name="_Toc49698096"/>
      <w:r w:rsidRPr="009710D4">
        <w:t>T</w:t>
      </w:r>
      <w:r w:rsidR="00483D9A" w:rsidRPr="009710D4">
        <w:t>ài nguyên</w:t>
      </w:r>
      <w:bookmarkEnd w:id="20"/>
      <w:bookmarkEnd w:id="26"/>
      <w:r w:rsidRPr="009710D4">
        <w:tab/>
      </w:r>
    </w:p>
    <w:p w14:paraId="3E3E5F3B" w14:textId="411D399A" w:rsidR="00147CB0" w:rsidRDefault="00147CB0" w:rsidP="00ED4BCA">
      <w:pPr>
        <w:pStyle w:val="2"/>
      </w:pPr>
      <w:bookmarkStart w:id="27" w:name="_Toc485440160"/>
      <w:bookmarkStart w:id="28" w:name="_Toc489093571"/>
      <w:bookmarkStart w:id="29" w:name="_Toc516633395"/>
      <w:bookmarkStart w:id="30" w:name="_Toc160956441"/>
      <w:bookmarkStart w:id="31" w:name="_Toc49698097"/>
      <w:bookmarkStart w:id="32" w:name="_Toc484332595"/>
      <w:r w:rsidRPr="009710D4">
        <w:t>Nhân lực</w:t>
      </w:r>
      <w:bookmarkEnd w:id="27"/>
      <w:bookmarkEnd w:id="28"/>
      <w:bookmarkEnd w:id="29"/>
      <w:bookmarkEnd w:id="30"/>
      <w:bookmarkEnd w:id="31"/>
    </w:p>
    <w:tbl>
      <w:tblPr>
        <w:tblW w:w="864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326"/>
        <w:gridCol w:w="4161"/>
      </w:tblGrid>
      <w:tr w:rsidR="00655C5E" w:rsidRPr="00655C5E" w14:paraId="309ED42F" w14:textId="77777777" w:rsidTr="00ED4BCA">
        <w:trPr>
          <w:cantSplit/>
          <w:trHeight w:val="440"/>
        </w:trPr>
        <w:tc>
          <w:tcPr>
            <w:tcW w:w="2160" w:type="dxa"/>
            <w:shd w:val="pct10" w:color="auto" w:fill="auto"/>
          </w:tcPr>
          <w:p w14:paraId="23F29DC8" w14:textId="667C9888" w:rsidR="00655C5E" w:rsidRPr="00655C5E" w:rsidRDefault="00655C5E" w:rsidP="00BC739F">
            <w:pPr>
              <w:pStyle w:val="HeadingLv1"/>
              <w:rPr>
                <w:rFonts w:asciiTheme="majorHAnsi" w:hAnsiTheme="majorHAnsi" w:cstheme="majorHAnsi"/>
                <w:bCs/>
                <w:color w:val="auto"/>
                <w:sz w:val="26"/>
                <w:szCs w:val="26"/>
              </w:rPr>
            </w:pPr>
            <w:r w:rsidRPr="00655C5E">
              <w:rPr>
                <w:rFonts w:asciiTheme="majorHAnsi" w:hAnsiTheme="majorHAnsi" w:cstheme="majorHAnsi"/>
                <w:bCs/>
                <w:color w:val="auto"/>
                <w:sz w:val="26"/>
                <w:szCs w:val="26"/>
              </w:rPr>
              <w:t>Vai trò</w:t>
            </w:r>
          </w:p>
        </w:tc>
        <w:tc>
          <w:tcPr>
            <w:tcW w:w="2326" w:type="dxa"/>
            <w:shd w:val="pct10" w:color="auto" w:fill="auto"/>
            <w:vAlign w:val="center"/>
          </w:tcPr>
          <w:p w14:paraId="3417C661" w14:textId="5E314A0C" w:rsidR="00655C5E" w:rsidRPr="00655C5E" w:rsidRDefault="00655C5E" w:rsidP="00BC739F">
            <w:pPr>
              <w:pStyle w:val="HeadingLv1"/>
              <w:rPr>
                <w:rFonts w:asciiTheme="majorHAnsi" w:hAnsiTheme="majorHAnsi" w:cstheme="majorHAnsi"/>
                <w:bCs/>
                <w:color w:val="auto"/>
                <w:sz w:val="26"/>
                <w:szCs w:val="26"/>
              </w:rPr>
            </w:pPr>
            <w:r w:rsidRPr="00655C5E">
              <w:rPr>
                <w:rFonts w:asciiTheme="majorHAnsi" w:hAnsiTheme="majorHAnsi" w:cstheme="majorHAnsi"/>
                <w:bCs/>
                <w:color w:val="auto"/>
                <w:sz w:val="26"/>
                <w:szCs w:val="26"/>
              </w:rPr>
              <w:t xml:space="preserve">   Thành viên</w:t>
            </w:r>
          </w:p>
        </w:tc>
        <w:tc>
          <w:tcPr>
            <w:tcW w:w="4161" w:type="dxa"/>
            <w:shd w:val="pct10" w:color="auto" w:fill="auto"/>
            <w:vAlign w:val="center"/>
          </w:tcPr>
          <w:p w14:paraId="0F224431" w14:textId="72E3457E" w:rsidR="00655C5E" w:rsidRPr="00655C5E" w:rsidRDefault="002B652E" w:rsidP="00BC739F">
            <w:pPr>
              <w:pStyle w:val="HeadingLv1"/>
              <w:rPr>
                <w:rFonts w:asciiTheme="majorHAnsi" w:hAnsiTheme="majorHAnsi" w:cstheme="majorHAnsi"/>
                <w:bCs/>
                <w:color w:val="auto"/>
                <w:sz w:val="26"/>
                <w:szCs w:val="26"/>
              </w:rPr>
            </w:pPr>
            <w:r>
              <w:rPr>
                <w:rFonts w:asciiTheme="majorHAnsi" w:hAnsiTheme="majorHAnsi" w:cstheme="majorHAnsi"/>
                <w:bCs/>
                <w:color w:val="auto"/>
                <w:sz w:val="26"/>
                <w:szCs w:val="26"/>
              </w:rPr>
              <w:t>Nhiệm vụ</w:t>
            </w:r>
          </w:p>
        </w:tc>
      </w:tr>
      <w:tr w:rsidR="00655C5E" w:rsidRPr="0005550A" w14:paraId="6266D88F" w14:textId="77777777" w:rsidTr="00ED4BCA">
        <w:trPr>
          <w:cantSplit/>
          <w:trHeight w:val="1378"/>
        </w:trPr>
        <w:tc>
          <w:tcPr>
            <w:tcW w:w="2160" w:type="dxa"/>
            <w:vAlign w:val="center"/>
          </w:tcPr>
          <w:p w14:paraId="4A13446D" w14:textId="7D233D5C" w:rsidR="00655C5E" w:rsidRDefault="00655C5E" w:rsidP="00655C5E">
            <w:pPr>
              <w:pStyle w:val="BodyText3"/>
              <w:rPr>
                <w:rFonts w:asciiTheme="majorHAnsi" w:hAnsiTheme="majorHAnsi" w:cstheme="majorHAnsi"/>
                <w:sz w:val="26"/>
                <w:szCs w:val="26"/>
              </w:rPr>
            </w:pPr>
            <w:r w:rsidRPr="0005550A">
              <w:rPr>
                <w:rFonts w:asciiTheme="majorHAnsi" w:hAnsiTheme="majorHAnsi" w:cstheme="majorHAnsi"/>
                <w:sz w:val="26"/>
                <w:szCs w:val="26"/>
              </w:rPr>
              <w:t>Test Manager</w:t>
            </w:r>
          </w:p>
        </w:tc>
        <w:tc>
          <w:tcPr>
            <w:tcW w:w="2326" w:type="dxa"/>
            <w:vAlign w:val="center"/>
          </w:tcPr>
          <w:p w14:paraId="583ED462" w14:textId="112687E0" w:rsidR="00655C5E" w:rsidRPr="0005550A" w:rsidRDefault="00ED4BCA" w:rsidP="00655C5E">
            <w:pPr>
              <w:pStyle w:val="Bang"/>
              <w:rPr>
                <w:rFonts w:asciiTheme="majorHAnsi" w:hAnsiTheme="majorHAnsi" w:cstheme="majorHAnsi"/>
                <w:sz w:val="26"/>
                <w:szCs w:val="26"/>
              </w:rPr>
            </w:pPr>
            <w:r>
              <w:rPr>
                <w:rFonts w:asciiTheme="majorHAnsi" w:hAnsiTheme="majorHAnsi" w:cstheme="majorHAnsi"/>
                <w:sz w:val="26"/>
                <w:szCs w:val="26"/>
              </w:rPr>
              <w:t>Nguyễn Văn Tuấn</w:t>
            </w:r>
          </w:p>
        </w:tc>
        <w:tc>
          <w:tcPr>
            <w:tcW w:w="4161" w:type="dxa"/>
            <w:vAlign w:val="center"/>
          </w:tcPr>
          <w:p w14:paraId="7D668E1D" w14:textId="1C8D0613" w:rsidR="00655C5E" w:rsidRPr="0005550A" w:rsidRDefault="00F041B0" w:rsidP="00655C5E">
            <w:pPr>
              <w:pStyle w:val="BodyText20"/>
              <w:numPr>
                <w:ilvl w:val="12"/>
                <w:numId w:val="0"/>
              </w:numPr>
              <w:spacing w:before="240" w:after="0" w:line="360" w:lineRule="auto"/>
              <w:rPr>
                <w:rFonts w:asciiTheme="majorHAnsi" w:hAnsiTheme="majorHAnsi" w:cstheme="majorHAnsi"/>
                <w:sz w:val="26"/>
                <w:szCs w:val="26"/>
              </w:rPr>
            </w:pPr>
            <w:r w:rsidRPr="0005550A">
              <w:rPr>
                <w:rFonts w:asciiTheme="majorHAnsi" w:hAnsiTheme="majorHAnsi" w:cstheme="majorHAnsi"/>
                <w:sz w:val="26"/>
                <w:szCs w:val="26"/>
              </w:rPr>
              <w:t>Lập kế hoạch kiểm th</w:t>
            </w:r>
            <w:r w:rsidR="002B652E">
              <w:rPr>
                <w:rFonts w:asciiTheme="majorHAnsi" w:hAnsiTheme="majorHAnsi" w:cstheme="majorHAnsi"/>
                <w:sz w:val="26"/>
                <w:szCs w:val="26"/>
              </w:rPr>
              <w:t>ử</w:t>
            </w:r>
            <w:r>
              <w:rPr>
                <w:rFonts w:asciiTheme="majorHAnsi" w:hAnsiTheme="majorHAnsi" w:cstheme="majorHAnsi"/>
                <w:sz w:val="26"/>
                <w:szCs w:val="26"/>
              </w:rPr>
              <w:t>, q</w:t>
            </w:r>
            <w:r w:rsidRPr="0005550A">
              <w:rPr>
                <w:rFonts w:asciiTheme="majorHAnsi" w:hAnsiTheme="majorHAnsi" w:cstheme="majorHAnsi"/>
                <w:sz w:val="26"/>
                <w:szCs w:val="26"/>
              </w:rPr>
              <w:t>uản lý tiến độ hoạt động kiểm thử</w:t>
            </w:r>
          </w:p>
        </w:tc>
      </w:tr>
      <w:tr w:rsidR="00655C5E" w:rsidRPr="0005550A" w14:paraId="6C843B29" w14:textId="77777777" w:rsidTr="00ED4BCA">
        <w:trPr>
          <w:cantSplit/>
          <w:trHeight w:val="1261"/>
        </w:trPr>
        <w:tc>
          <w:tcPr>
            <w:tcW w:w="2160" w:type="dxa"/>
          </w:tcPr>
          <w:p w14:paraId="6AF44F9A" w14:textId="3AA22C46" w:rsidR="00655C5E" w:rsidRPr="0005550A" w:rsidRDefault="00655C5E" w:rsidP="00655C5E">
            <w:pPr>
              <w:pStyle w:val="Bang"/>
              <w:ind w:left="0"/>
              <w:rPr>
                <w:rFonts w:asciiTheme="majorHAnsi" w:hAnsiTheme="majorHAnsi" w:cstheme="majorHAnsi"/>
                <w:sz w:val="26"/>
                <w:szCs w:val="26"/>
              </w:rPr>
            </w:pPr>
            <w:r w:rsidRPr="0005550A">
              <w:rPr>
                <w:rFonts w:asciiTheme="majorHAnsi" w:hAnsiTheme="majorHAnsi" w:cstheme="majorHAnsi"/>
                <w:sz w:val="26"/>
                <w:szCs w:val="26"/>
              </w:rPr>
              <w:t>Test Designer / Tester</w:t>
            </w:r>
          </w:p>
        </w:tc>
        <w:tc>
          <w:tcPr>
            <w:tcW w:w="2326" w:type="dxa"/>
            <w:vAlign w:val="center"/>
          </w:tcPr>
          <w:p w14:paraId="1E8EC0B1" w14:textId="504F2C18" w:rsidR="00655C5E" w:rsidRPr="0005550A" w:rsidRDefault="00ED4BCA" w:rsidP="00655C5E">
            <w:pPr>
              <w:pStyle w:val="Bang"/>
              <w:ind w:left="0"/>
              <w:rPr>
                <w:rFonts w:asciiTheme="majorHAnsi" w:hAnsiTheme="majorHAnsi" w:cstheme="majorHAnsi"/>
                <w:sz w:val="26"/>
                <w:szCs w:val="26"/>
              </w:rPr>
            </w:pPr>
            <w:r>
              <w:rPr>
                <w:rFonts w:asciiTheme="majorHAnsi" w:hAnsiTheme="majorHAnsi" w:cstheme="majorHAnsi"/>
                <w:sz w:val="26"/>
                <w:szCs w:val="26"/>
              </w:rPr>
              <w:t>Hoàng Hồng Vân</w:t>
            </w:r>
          </w:p>
        </w:tc>
        <w:tc>
          <w:tcPr>
            <w:tcW w:w="4161" w:type="dxa"/>
            <w:vAlign w:val="center"/>
          </w:tcPr>
          <w:p w14:paraId="6582F880" w14:textId="3EA0F141" w:rsidR="00655C5E" w:rsidRPr="0005550A" w:rsidRDefault="00A55524" w:rsidP="00655C5E">
            <w:pPr>
              <w:pStyle w:val="BodyText20"/>
              <w:numPr>
                <w:ilvl w:val="12"/>
                <w:numId w:val="0"/>
              </w:numPr>
              <w:spacing w:before="240" w:after="0" w:line="360" w:lineRule="auto"/>
              <w:rPr>
                <w:rFonts w:asciiTheme="majorHAnsi" w:hAnsiTheme="majorHAnsi" w:cstheme="majorHAnsi"/>
                <w:sz w:val="26"/>
                <w:szCs w:val="26"/>
              </w:rPr>
            </w:pPr>
            <w:r>
              <w:rPr>
                <w:rFonts w:asciiTheme="majorHAnsi" w:hAnsiTheme="majorHAnsi" w:cstheme="majorHAnsi"/>
                <w:sz w:val="26"/>
                <w:szCs w:val="26"/>
              </w:rPr>
              <w:t>T</w:t>
            </w:r>
            <w:r w:rsidR="00655C5E" w:rsidRPr="0005550A">
              <w:rPr>
                <w:rFonts w:asciiTheme="majorHAnsi" w:hAnsiTheme="majorHAnsi" w:cstheme="majorHAnsi"/>
                <w:sz w:val="26"/>
                <w:szCs w:val="26"/>
              </w:rPr>
              <w:t xml:space="preserve">hiết kế các testcase và thực thi các testcase </w:t>
            </w:r>
          </w:p>
        </w:tc>
      </w:tr>
      <w:tr w:rsidR="00ED4BCA" w:rsidRPr="0005550A" w14:paraId="0A9D5010" w14:textId="77777777" w:rsidTr="00ED4BCA">
        <w:trPr>
          <w:cantSplit/>
          <w:trHeight w:val="1261"/>
        </w:trPr>
        <w:tc>
          <w:tcPr>
            <w:tcW w:w="2160" w:type="dxa"/>
          </w:tcPr>
          <w:p w14:paraId="3AD3A974" w14:textId="2750378D" w:rsidR="00ED4BCA" w:rsidRPr="0005550A" w:rsidRDefault="00ED4BCA" w:rsidP="00655C5E">
            <w:pPr>
              <w:pStyle w:val="Bang"/>
              <w:ind w:left="0"/>
              <w:rPr>
                <w:rFonts w:asciiTheme="majorHAnsi" w:hAnsiTheme="majorHAnsi" w:cstheme="majorHAnsi"/>
                <w:sz w:val="26"/>
                <w:szCs w:val="26"/>
              </w:rPr>
            </w:pPr>
            <w:r w:rsidRPr="0005550A">
              <w:rPr>
                <w:rFonts w:asciiTheme="majorHAnsi" w:hAnsiTheme="majorHAnsi" w:cstheme="majorHAnsi"/>
                <w:sz w:val="26"/>
                <w:szCs w:val="26"/>
              </w:rPr>
              <w:lastRenderedPageBreak/>
              <w:t>Test Designer / Tester</w:t>
            </w:r>
          </w:p>
        </w:tc>
        <w:tc>
          <w:tcPr>
            <w:tcW w:w="2326" w:type="dxa"/>
            <w:vAlign w:val="center"/>
          </w:tcPr>
          <w:p w14:paraId="6518A5B3" w14:textId="38AA3AD1" w:rsidR="00ED4BCA" w:rsidRDefault="00ED4BCA" w:rsidP="00655C5E">
            <w:pPr>
              <w:pStyle w:val="Bang"/>
              <w:ind w:left="0"/>
              <w:rPr>
                <w:rFonts w:asciiTheme="majorHAnsi" w:hAnsiTheme="majorHAnsi" w:cstheme="majorHAnsi"/>
                <w:sz w:val="26"/>
                <w:szCs w:val="26"/>
              </w:rPr>
            </w:pPr>
            <w:r>
              <w:rPr>
                <w:rFonts w:asciiTheme="majorHAnsi" w:hAnsiTheme="majorHAnsi" w:cstheme="majorHAnsi"/>
                <w:sz w:val="26"/>
                <w:szCs w:val="26"/>
              </w:rPr>
              <w:t>Phạm Văn Duy</w:t>
            </w:r>
          </w:p>
        </w:tc>
        <w:tc>
          <w:tcPr>
            <w:tcW w:w="4161" w:type="dxa"/>
            <w:vAlign w:val="center"/>
          </w:tcPr>
          <w:p w14:paraId="7D99A6B4" w14:textId="62BE5928" w:rsidR="00ED4BCA" w:rsidRDefault="00ED4BCA" w:rsidP="00655C5E">
            <w:pPr>
              <w:pStyle w:val="BodyText20"/>
              <w:numPr>
                <w:ilvl w:val="12"/>
                <w:numId w:val="0"/>
              </w:numPr>
              <w:spacing w:before="240" w:after="0" w:line="360" w:lineRule="auto"/>
              <w:rPr>
                <w:rFonts w:asciiTheme="majorHAnsi" w:hAnsiTheme="majorHAnsi" w:cstheme="majorHAnsi"/>
                <w:sz w:val="26"/>
                <w:szCs w:val="26"/>
              </w:rPr>
            </w:pPr>
            <w:r>
              <w:rPr>
                <w:rFonts w:asciiTheme="majorHAnsi" w:hAnsiTheme="majorHAnsi" w:cstheme="majorHAnsi"/>
                <w:sz w:val="26"/>
                <w:szCs w:val="26"/>
              </w:rPr>
              <w:t>T</w:t>
            </w:r>
            <w:r w:rsidRPr="0005550A">
              <w:rPr>
                <w:rFonts w:asciiTheme="majorHAnsi" w:hAnsiTheme="majorHAnsi" w:cstheme="majorHAnsi"/>
                <w:sz w:val="26"/>
                <w:szCs w:val="26"/>
              </w:rPr>
              <w:t>hiết kế các testcase và thực thi các testcase</w:t>
            </w:r>
          </w:p>
        </w:tc>
      </w:tr>
      <w:tr w:rsidR="00ED4BCA" w:rsidRPr="0005550A" w14:paraId="0B4CC17C" w14:textId="77777777" w:rsidTr="00ED4BCA">
        <w:trPr>
          <w:cantSplit/>
          <w:trHeight w:val="1261"/>
        </w:trPr>
        <w:tc>
          <w:tcPr>
            <w:tcW w:w="2160" w:type="dxa"/>
          </w:tcPr>
          <w:p w14:paraId="7E88FA7C" w14:textId="4B6FDD43" w:rsidR="00ED4BCA" w:rsidRPr="0005550A" w:rsidRDefault="00ED4BCA" w:rsidP="00655C5E">
            <w:pPr>
              <w:pStyle w:val="Bang"/>
              <w:ind w:left="0"/>
              <w:rPr>
                <w:rFonts w:asciiTheme="majorHAnsi" w:hAnsiTheme="majorHAnsi" w:cstheme="majorHAnsi"/>
                <w:sz w:val="26"/>
                <w:szCs w:val="26"/>
              </w:rPr>
            </w:pPr>
            <w:r w:rsidRPr="0005550A">
              <w:rPr>
                <w:rFonts w:asciiTheme="majorHAnsi" w:hAnsiTheme="majorHAnsi" w:cstheme="majorHAnsi"/>
                <w:sz w:val="26"/>
                <w:szCs w:val="26"/>
              </w:rPr>
              <w:t>Test Designer / Tester</w:t>
            </w:r>
          </w:p>
        </w:tc>
        <w:tc>
          <w:tcPr>
            <w:tcW w:w="2326" w:type="dxa"/>
            <w:vAlign w:val="center"/>
          </w:tcPr>
          <w:p w14:paraId="67FE6527" w14:textId="22B1608E" w:rsidR="00ED4BCA" w:rsidRDefault="00ED4BCA" w:rsidP="00655C5E">
            <w:pPr>
              <w:pStyle w:val="Bang"/>
              <w:ind w:left="0"/>
              <w:rPr>
                <w:rFonts w:asciiTheme="majorHAnsi" w:hAnsiTheme="majorHAnsi" w:cstheme="majorHAnsi"/>
                <w:sz w:val="26"/>
                <w:szCs w:val="26"/>
              </w:rPr>
            </w:pPr>
            <w:r>
              <w:rPr>
                <w:rFonts w:asciiTheme="majorHAnsi" w:hAnsiTheme="majorHAnsi" w:cstheme="majorHAnsi"/>
                <w:sz w:val="26"/>
                <w:szCs w:val="26"/>
              </w:rPr>
              <w:t>Hoàng Quang Thái</w:t>
            </w:r>
          </w:p>
        </w:tc>
        <w:tc>
          <w:tcPr>
            <w:tcW w:w="4161" w:type="dxa"/>
            <w:vAlign w:val="center"/>
          </w:tcPr>
          <w:p w14:paraId="257B6E8C" w14:textId="3B6F4353" w:rsidR="00ED4BCA" w:rsidRDefault="00ED4BCA" w:rsidP="00655C5E">
            <w:pPr>
              <w:pStyle w:val="BodyText20"/>
              <w:numPr>
                <w:ilvl w:val="12"/>
                <w:numId w:val="0"/>
              </w:numPr>
              <w:spacing w:before="240" w:after="0" w:line="360" w:lineRule="auto"/>
              <w:rPr>
                <w:rFonts w:asciiTheme="majorHAnsi" w:hAnsiTheme="majorHAnsi" w:cstheme="majorHAnsi"/>
                <w:sz w:val="26"/>
                <w:szCs w:val="26"/>
              </w:rPr>
            </w:pPr>
            <w:r>
              <w:rPr>
                <w:rFonts w:asciiTheme="majorHAnsi" w:hAnsiTheme="majorHAnsi" w:cstheme="majorHAnsi"/>
                <w:sz w:val="26"/>
                <w:szCs w:val="26"/>
              </w:rPr>
              <w:t>T</w:t>
            </w:r>
            <w:r w:rsidRPr="0005550A">
              <w:rPr>
                <w:rFonts w:asciiTheme="majorHAnsi" w:hAnsiTheme="majorHAnsi" w:cstheme="majorHAnsi"/>
                <w:sz w:val="26"/>
                <w:szCs w:val="26"/>
              </w:rPr>
              <w:t>hiết kế các testcase và thực thi các testcase</w:t>
            </w:r>
          </w:p>
        </w:tc>
      </w:tr>
      <w:tr w:rsidR="00ED4BCA" w:rsidRPr="0005550A" w14:paraId="6DC1F58C" w14:textId="77777777" w:rsidTr="00ED4BCA">
        <w:trPr>
          <w:cantSplit/>
          <w:trHeight w:val="1261"/>
        </w:trPr>
        <w:tc>
          <w:tcPr>
            <w:tcW w:w="2160" w:type="dxa"/>
          </w:tcPr>
          <w:p w14:paraId="082C5574" w14:textId="1D88204B" w:rsidR="00ED4BCA" w:rsidRPr="0005550A" w:rsidRDefault="00ED4BCA" w:rsidP="00655C5E">
            <w:pPr>
              <w:pStyle w:val="Bang"/>
              <w:ind w:left="0"/>
              <w:rPr>
                <w:rFonts w:asciiTheme="majorHAnsi" w:hAnsiTheme="majorHAnsi" w:cstheme="majorHAnsi"/>
                <w:sz w:val="26"/>
                <w:szCs w:val="26"/>
              </w:rPr>
            </w:pPr>
            <w:r w:rsidRPr="0005550A">
              <w:rPr>
                <w:rFonts w:asciiTheme="majorHAnsi" w:hAnsiTheme="majorHAnsi" w:cstheme="majorHAnsi"/>
                <w:sz w:val="26"/>
                <w:szCs w:val="26"/>
              </w:rPr>
              <w:t>Test Designer / Tester</w:t>
            </w:r>
          </w:p>
        </w:tc>
        <w:tc>
          <w:tcPr>
            <w:tcW w:w="2326" w:type="dxa"/>
            <w:vAlign w:val="center"/>
          </w:tcPr>
          <w:p w14:paraId="27D6EB3B" w14:textId="4048E25D" w:rsidR="00ED4BCA" w:rsidRDefault="00ED4BCA" w:rsidP="00655C5E">
            <w:pPr>
              <w:pStyle w:val="Bang"/>
              <w:ind w:left="0"/>
              <w:rPr>
                <w:rFonts w:asciiTheme="majorHAnsi" w:hAnsiTheme="majorHAnsi" w:cstheme="majorHAnsi"/>
                <w:sz w:val="26"/>
                <w:szCs w:val="26"/>
              </w:rPr>
            </w:pPr>
            <w:r>
              <w:rPr>
                <w:rFonts w:asciiTheme="majorHAnsi" w:hAnsiTheme="majorHAnsi" w:cstheme="majorHAnsi"/>
                <w:sz w:val="26"/>
                <w:szCs w:val="26"/>
              </w:rPr>
              <w:t>Nguyễn Viết Thành</w:t>
            </w:r>
          </w:p>
        </w:tc>
        <w:tc>
          <w:tcPr>
            <w:tcW w:w="4161" w:type="dxa"/>
            <w:vAlign w:val="center"/>
          </w:tcPr>
          <w:p w14:paraId="7B0AF0B9" w14:textId="3676A14B" w:rsidR="00ED4BCA" w:rsidRDefault="00ED4BCA" w:rsidP="00655C5E">
            <w:pPr>
              <w:pStyle w:val="BodyText20"/>
              <w:numPr>
                <w:ilvl w:val="12"/>
                <w:numId w:val="0"/>
              </w:numPr>
              <w:spacing w:before="240" w:after="0" w:line="360" w:lineRule="auto"/>
              <w:rPr>
                <w:rFonts w:asciiTheme="majorHAnsi" w:hAnsiTheme="majorHAnsi" w:cstheme="majorHAnsi"/>
                <w:sz w:val="26"/>
                <w:szCs w:val="26"/>
              </w:rPr>
            </w:pPr>
            <w:r>
              <w:rPr>
                <w:rFonts w:asciiTheme="majorHAnsi" w:hAnsiTheme="majorHAnsi" w:cstheme="majorHAnsi"/>
                <w:sz w:val="26"/>
                <w:szCs w:val="26"/>
              </w:rPr>
              <w:t>T</w:t>
            </w:r>
            <w:r w:rsidRPr="0005550A">
              <w:rPr>
                <w:rFonts w:asciiTheme="majorHAnsi" w:hAnsiTheme="majorHAnsi" w:cstheme="majorHAnsi"/>
                <w:sz w:val="26"/>
                <w:szCs w:val="26"/>
              </w:rPr>
              <w:t>hiết kế các testcase và thực thi các testcase</w:t>
            </w:r>
          </w:p>
        </w:tc>
      </w:tr>
    </w:tbl>
    <w:p w14:paraId="619F3742" w14:textId="77777777" w:rsidR="0005550A" w:rsidRPr="009710D4" w:rsidRDefault="0005550A" w:rsidP="00D13C39">
      <w:pPr>
        <w:pStyle w:val="nd1"/>
      </w:pPr>
    </w:p>
    <w:p w14:paraId="200F602A" w14:textId="796CCDDF" w:rsidR="00147CB0" w:rsidRPr="009710D4" w:rsidRDefault="00437E27" w:rsidP="0098430D">
      <w:pPr>
        <w:pStyle w:val="2"/>
      </w:pPr>
      <w:bookmarkStart w:id="33" w:name="_Toc49698098"/>
      <w:bookmarkEnd w:id="32"/>
      <w:r>
        <w:t>Phần cứng</w:t>
      </w:r>
      <w:bookmarkEnd w:id="33"/>
    </w:p>
    <w:p w14:paraId="6ED28140" w14:textId="1AF90CF8" w:rsidR="001C74E5" w:rsidRDefault="00437E27" w:rsidP="00D13C39">
      <w:pPr>
        <w:pStyle w:val="nd1"/>
      </w:pPr>
      <w:r>
        <w:t>Liệt kê các yêu cầu về phần cứng</w:t>
      </w:r>
      <w:r w:rsidR="00F66A7E">
        <w:t xml:space="preserve"> (</w:t>
      </w:r>
      <w:r w:rsidR="00F66A7E" w:rsidRPr="00F66A7E">
        <w:rPr>
          <w:i/>
          <w:iCs/>
          <w:color w:val="0070C0"/>
        </w:rPr>
        <w:t>máy tính cá nhân có kết nối mạng Internet, tốc độ mạng …</w:t>
      </w:r>
      <w:r w:rsidR="00F66A7E" w:rsidRPr="00F66A7E">
        <w:rPr>
          <w:color w:val="0070C0"/>
        </w:rPr>
        <w:t xml:space="preserve"> </w:t>
      </w:r>
      <w:r w:rsidR="00F66A7E">
        <w:t>)</w:t>
      </w:r>
    </w:p>
    <w:tbl>
      <w:tblPr>
        <w:tblW w:w="868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984"/>
        <w:gridCol w:w="3369"/>
        <w:gridCol w:w="3330"/>
      </w:tblGrid>
      <w:tr w:rsidR="000F19DC" w:rsidRPr="007F69E5" w14:paraId="6CFF9B1E" w14:textId="77777777" w:rsidTr="00893E53">
        <w:trPr>
          <w:jc w:val="center"/>
        </w:trPr>
        <w:tc>
          <w:tcPr>
            <w:tcW w:w="1984" w:type="dxa"/>
            <w:tcBorders>
              <w:top w:val="single" w:sz="4" w:space="0" w:color="999999"/>
              <w:left w:val="single" w:sz="4" w:space="0" w:color="999999"/>
              <w:bottom w:val="single" w:sz="4" w:space="0" w:color="999999"/>
              <w:right w:val="single" w:sz="4" w:space="0" w:color="999999"/>
            </w:tcBorders>
            <w:shd w:val="clear" w:color="auto" w:fill="E6E6E6"/>
          </w:tcPr>
          <w:p w14:paraId="26993534" w14:textId="77777777" w:rsidR="000F19DC" w:rsidRPr="007F69E5" w:rsidRDefault="000F19DC" w:rsidP="00893E53">
            <w:pPr>
              <w:pStyle w:val="nd1"/>
              <w:rPr>
                <w:b/>
                <w:bCs/>
              </w:rPr>
            </w:pPr>
            <w:r w:rsidRPr="007F69E5">
              <w:rPr>
                <w:b/>
                <w:bCs/>
              </w:rPr>
              <w:t>Thiết bị</w:t>
            </w:r>
          </w:p>
        </w:tc>
        <w:tc>
          <w:tcPr>
            <w:tcW w:w="3369" w:type="dxa"/>
            <w:tcBorders>
              <w:top w:val="single" w:sz="4" w:space="0" w:color="999999"/>
              <w:left w:val="single" w:sz="4" w:space="0" w:color="999999"/>
              <w:bottom w:val="single" w:sz="4" w:space="0" w:color="999999"/>
              <w:right w:val="single" w:sz="4" w:space="0" w:color="999999"/>
            </w:tcBorders>
            <w:shd w:val="clear" w:color="auto" w:fill="E6E6E6"/>
          </w:tcPr>
          <w:p w14:paraId="5E9AE4C1" w14:textId="77777777" w:rsidR="000F19DC" w:rsidRPr="007F69E5" w:rsidRDefault="000F19DC" w:rsidP="00893E53">
            <w:pPr>
              <w:pStyle w:val="nd1"/>
              <w:rPr>
                <w:b/>
                <w:bCs/>
              </w:rPr>
            </w:pPr>
            <w:r w:rsidRPr="007F69E5">
              <w:rPr>
                <w:b/>
                <w:bCs/>
              </w:rPr>
              <w:t>Cấu hình</w:t>
            </w:r>
          </w:p>
        </w:tc>
        <w:tc>
          <w:tcPr>
            <w:tcW w:w="3330" w:type="dxa"/>
            <w:tcBorders>
              <w:top w:val="single" w:sz="4" w:space="0" w:color="999999"/>
              <w:left w:val="single" w:sz="4" w:space="0" w:color="999999"/>
              <w:bottom w:val="single" w:sz="4" w:space="0" w:color="999999"/>
              <w:right w:val="single" w:sz="4" w:space="0" w:color="999999"/>
            </w:tcBorders>
            <w:shd w:val="clear" w:color="auto" w:fill="E6E6E6"/>
          </w:tcPr>
          <w:p w14:paraId="7746AA49" w14:textId="77777777" w:rsidR="000F19DC" w:rsidRPr="007F69E5" w:rsidRDefault="000F19DC" w:rsidP="00893E53">
            <w:pPr>
              <w:pStyle w:val="nd1"/>
              <w:rPr>
                <w:b/>
                <w:bCs/>
              </w:rPr>
            </w:pPr>
            <w:r w:rsidRPr="007F69E5">
              <w:rPr>
                <w:b/>
                <w:bCs/>
              </w:rPr>
              <w:t>Hệ điều hành</w:t>
            </w:r>
          </w:p>
        </w:tc>
      </w:tr>
      <w:tr w:rsidR="000F19DC" w:rsidRPr="0058171B" w14:paraId="23460A31" w14:textId="77777777" w:rsidTr="00893E53">
        <w:trPr>
          <w:jc w:val="center"/>
        </w:trPr>
        <w:tc>
          <w:tcPr>
            <w:tcW w:w="198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4EEBD9E" w14:textId="77777777" w:rsidR="000F19DC" w:rsidRPr="0058171B" w:rsidRDefault="000F19DC" w:rsidP="00893E53">
            <w:pPr>
              <w:pStyle w:val="nd2"/>
            </w:pPr>
            <w:r>
              <w:t>Laptop Dell</w:t>
            </w:r>
          </w:p>
        </w:tc>
        <w:tc>
          <w:tcPr>
            <w:tcW w:w="3369" w:type="dxa"/>
            <w:shd w:val="clear" w:color="auto" w:fill="auto"/>
            <w:vAlign w:val="center"/>
          </w:tcPr>
          <w:p w14:paraId="75ED29A4" w14:textId="77777777" w:rsidR="000F19DC" w:rsidRDefault="000F19DC" w:rsidP="00893E53">
            <w:pPr>
              <w:pStyle w:val="nd2"/>
            </w:pPr>
            <w:r>
              <w:t>- CPU: Intel Core i7 6600U</w:t>
            </w:r>
          </w:p>
          <w:p w14:paraId="26637137" w14:textId="77777777" w:rsidR="000F19DC" w:rsidRDefault="000F19DC" w:rsidP="00893E53">
            <w:pPr>
              <w:pStyle w:val="nd2"/>
            </w:pPr>
            <w:r>
              <w:t>- RAM: 8GB</w:t>
            </w:r>
          </w:p>
          <w:p w14:paraId="4FFB0F8A" w14:textId="77777777" w:rsidR="000F19DC" w:rsidRDefault="000F19DC" w:rsidP="00893E53">
            <w:pPr>
              <w:pStyle w:val="nd2"/>
            </w:pPr>
            <w:r>
              <w:t>- VGA: HD Graphics 630</w:t>
            </w:r>
          </w:p>
          <w:p w14:paraId="6D9002B0" w14:textId="77777777" w:rsidR="000F19DC" w:rsidRPr="0058171B" w:rsidRDefault="000F19DC" w:rsidP="00893E53">
            <w:pPr>
              <w:pStyle w:val="nd2"/>
            </w:pPr>
            <w:r>
              <w:t>- DirectX Version: DirectX 12</w:t>
            </w:r>
          </w:p>
        </w:tc>
        <w:tc>
          <w:tcPr>
            <w:tcW w:w="3330" w:type="dxa"/>
            <w:shd w:val="clear" w:color="auto" w:fill="auto"/>
            <w:vAlign w:val="center"/>
          </w:tcPr>
          <w:p w14:paraId="48C406CF" w14:textId="77777777" w:rsidR="000F19DC" w:rsidRPr="0058171B" w:rsidRDefault="000F19DC" w:rsidP="00893E53">
            <w:pPr>
              <w:pStyle w:val="nd2"/>
              <w:jc w:val="center"/>
            </w:pPr>
            <w:r>
              <w:t>Windows 10</w:t>
            </w:r>
          </w:p>
        </w:tc>
      </w:tr>
      <w:tr w:rsidR="000F19DC" w:rsidRPr="0058171B" w14:paraId="45A8140A" w14:textId="77777777" w:rsidTr="00893E53">
        <w:trPr>
          <w:jc w:val="center"/>
        </w:trPr>
        <w:tc>
          <w:tcPr>
            <w:tcW w:w="198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101CF38" w14:textId="77777777" w:rsidR="000F19DC" w:rsidRPr="0058171B" w:rsidRDefault="000F19DC" w:rsidP="00893E53">
            <w:pPr>
              <w:pStyle w:val="nd2"/>
            </w:pPr>
            <w:r>
              <w:t>Laptop Asus</w:t>
            </w:r>
          </w:p>
        </w:tc>
        <w:tc>
          <w:tcPr>
            <w:tcW w:w="3369" w:type="dxa"/>
            <w:shd w:val="clear" w:color="auto" w:fill="auto"/>
            <w:vAlign w:val="center"/>
          </w:tcPr>
          <w:p w14:paraId="4D7773E1" w14:textId="77777777" w:rsidR="000F19DC" w:rsidRDefault="000F19DC" w:rsidP="00893E53">
            <w:pPr>
              <w:pStyle w:val="nd2"/>
            </w:pPr>
            <w:r>
              <w:t>- CPU: Intel Core i5 4200H</w:t>
            </w:r>
          </w:p>
          <w:p w14:paraId="7AA56516" w14:textId="77777777" w:rsidR="000F19DC" w:rsidRDefault="000F19DC" w:rsidP="00893E53">
            <w:pPr>
              <w:pStyle w:val="nd2"/>
            </w:pPr>
            <w:r>
              <w:t>- RAM: 12GB</w:t>
            </w:r>
          </w:p>
          <w:p w14:paraId="362401D7" w14:textId="77777777" w:rsidR="000F19DC" w:rsidRDefault="000F19DC" w:rsidP="00893E53">
            <w:pPr>
              <w:pStyle w:val="nd2"/>
            </w:pPr>
            <w:r>
              <w:t>- VGA: HD Graphics 4600, GTX 950M</w:t>
            </w:r>
          </w:p>
          <w:p w14:paraId="1E6770E5" w14:textId="77777777" w:rsidR="000F19DC" w:rsidRPr="0058171B" w:rsidRDefault="000F19DC" w:rsidP="00893E53">
            <w:pPr>
              <w:pStyle w:val="nd2"/>
            </w:pPr>
            <w:r>
              <w:t>- DirectX Version: DirectX 12</w:t>
            </w:r>
          </w:p>
        </w:tc>
        <w:tc>
          <w:tcPr>
            <w:tcW w:w="3330" w:type="dxa"/>
            <w:shd w:val="clear" w:color="auto" w:fill="auto"/>
            <w:vAlign w:val="center"/>
          </w:tcPr>
          <w:p w14:paraId="0162C83A" w14:textId="77777777" w:rsidR="000F19DC" w:rsidRPr="0058171B" w:rsidRDefault="000F19DC" w:rsidP="00893E53">
            <w:pPr>
              <w:pStyle w:val="nd2"/>
              <w:jc w:val="center"/>
            </w:pPr>
            <w:r>
              <w:t>Windows 10</w:t>
            </w:r>
          </w:p>
        </w:tc>
      </w:tr>
      <w:tr w:rsidR="000F19DC" w:rsidRPr="0058171B" w14:paraId="35D5F1E3" w14:textId="77777777" w:rsidTr="00893E53">
        <w:trPr>
          <w:jc w:val="center"/>
        </w:trPr>
        <w:tc>
          <w:tcPr>
            <w:tcW w:w="198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C159B99" w14:textId="77777777" w:rsidR="000F19DC" w:rsidRPr="0058171B" w:rsidRDefault="000F19DC" w:rsidP="00893E53">
            <w:pPr>
              <w:pStyle w:val="nd2"/>
            </w:pPr>
            <w:r>
              <w:t>Laptop Dell</w:t>
            </w:r>
          </w:p>
        </w:tc>
        <w:tc>
          <w:tcPr>
            <w:tcW w:w="3369" w:type="dxa"/>
            <w:shd w:val="clear" w:color="auto" w:fill="auto"/>
            <w:vAlign w:val="center"/>
          </w:tcPr>
          <w:p w14:paraId="43FF2B53" w14:textId="77777777" w:rsidR="000F19DC" w:rsidRDefault="000F19DC" w:rsidP="00893E53">
            <w:pPr>
              <w:pStyle w:val="nd2"/>
            </w:pPr>
            <w:r>
              <w:t>- CPU: Intel Core i7 4900MQ</w:t>
            </w:r>
          </w:p>
          <w:p w14:paraId="2F2DFAD3" w14:textId="77777777" w:rsidR="000F19DC" w:rsidRDefault="000F19DC" w:rsidP="00893E53">
            <w:pPr>
              <w:pStyle w:val="nd2"/>
            </w:pPr>
            <w:r>
              <w:t>- RAM: 8GB</w:t>
            </w:r>
          </w:p>
          <w:p w14:paraId="11FC4B2B" w14:textId="77777777" w:rsidR="000F19DC" w:rsidRDefault="000F19DC" w:rsidP="00893E53">
            <w:pPr>
              <w:pStyle w:val="nd2"/>
            </w:pPr>
            <w:r>
              <w:t>- VGA: HD Graphics 4600, AMD Radeon HD 8790M</w:t>
            </w:r>
          </w:p>
          <w:p w14:paraId="16DC7449" w14:textId="77777777" w:rsidR="000F19DC" w:rsidRPr="0058171B" w:rsidRDefault="000F19DC" w:rsidP="00893E53">
            <w:pPr>
              <w:pStyle w:val="nd2"/>
            </w:pPr>
            <w:r>
              <w:lastRenderedPageBreak/>
              <w:t>- DirectX Version: DirectX 12</w:t>
            </w:r>
          </w:p>
        </w:tc>
        <w:tc>
          <w:tcPr>
            <w:tcW w:w="3330" w:type="dxa"/>
            <w:shd w:val="clear" w:color="auto" w:fill="auto"/>
            <w:vAlign w:val="center"/>
          </w:tcPr>
          <w:p w14:paraId="2265C8D2" w14:textId="77777777" w:rsidR="000F19DC" w:rsidRPr="0058171B" w:rsidRDefault="000F19DC" w:rsidP="00893E53">
            <w:pPr>
              <w:pStyle w:val="nd2"/>
              <w:jc w:val="center"/>
            </w:pPr>
            <w:r>
              <w:lastRenderedPageBreak/>
              <w:t>Windows 10</w:t>
            </w:r>
          </w:p>
        </w:tc>
      </w:tr>
      <w:tr w:rsidR="000F19DC" w14:paraId="6F5EBB24" w14:textId="77777777" w:rsidTr="00893E53">
        <w:trPr>
          <w:jc w:val="center"/>
        </w:trPr>
        <w:tc>
          <w:tcPr>
            <w:tcW w:w="198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BAD63E2" w14:textId="77777777" w:rsidR="000F19DC" w:rsidRDefault="000F19DC" w:rsidP="00893E53">
            <w:pPr>
              <w:pStyle w:val="nd2"/>
            </w:pPr>
            <w:r>
              <w:t>PC</w:t>
            </w:r>
          </w:p>
        </w:tc>
        <w:tc>
          <w:tcPr>
            <w:tcW w:w="3369" w:type="dxa"/>
            <w:shd w:val="clear" w:color="auto" w:fill="auto"/>
            <w:vAlign w:val="center"/>
          </w:tcPr>
          <w:p w14:paraId="75DDCDCF" w14:textId="77777777" w:rsidR="000F19DC" w:rsidRDefault="000F19DC" w:rsidP="00893E53">
            <w:pPr>
              <w:pStyle w:val="nd2"/>
            </w:pPr>
            <w:r>
              <w:t xml:space="preserve">- CPU: Intel </w:t>
            </w:r>
            <w:r w:rsidRPr="001448BD">
              <w:t>Xeon E3124</w:t>
            </w:r>
          </w:p>
          <w:p w14:paraId="592D7004" w14:textId="77777777" w:rsidR="000F19DC" w:rsidRDefault="000F19DC" w:rsidP="00893E53">
            <w:pPr>
              <w:pStyle w:val="nd2"/>
            </w:pPr>
            <w:r>
              <w:t>- RAM: 16GB</w:t>
            </w:r>
          </w:p>
          <w:p w14:paraId="3F2F1FFF" w14:textId="77777777" w:rsidR="000F19DC" w:rsidRDefault="000F19DC" w:rsidP="00893E53">
            <w:pPr>
              <w:pStyle w:val="nd2"/>
            </w:pPr>
            <w:r>
              <w:t xml:space="preserve">- VGA: </w:t>
            </w:r>
            <w:r w:rsidRPr="001448BD">
              <w:t>GTX 1060</w:t>
            </w:r>
          </w:p>
          <w:p w14:paraId="0DEB4B9D" w14:textId="77777777" w:rsidR="000F19DC" w:rsidRDefault="000F19DC" w:rsidP="00893E53">
            <w:pPr>
              <w:pStyle w:val="nd2"/>
            </w:pPr>
            <w:r>
              <w:t>- DirectX Version: DirectX 12</w:t>
            </w:r>
          </w:p>
        </w:tc>
        <w:tc>
          <w:tcPr>
            <w:tcW w:w="3330" w:type="dxa"/>
            <w:shd w:val="clear" w:color="auto" w:fill="auto"/>
            <w:vAlign w:val="center"/>
          </w:tcPr>
          <w:p w14:paraId="16C06E93" w14:textId="77777777" w:rsidR="000F19DC" w:rsidRDefault="000F19DC" w:rsidP="00893E53">
            <w:pPr>
              <w:pStyle w:val="nd2"/>
              <w:jc w:val="center"/>
            </w:pPr>
            <w:r>
              <w:t>Windows 10</w:t>
            </w:r>
          </w:p>
        </w:tc>
      </w:tr>
      <w:tr w:rsidR="000F19DC" w14:paraId="1DDF0FB1" w14:textId="77777777" w:rsidTr="00893E53">
        <w:trPr>
          <w:jc w:val="center"/>
        </w:trPr>
        <w:tc>
          <w:tcPr>
            <w:tcW w:w="198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203E47B2" w14:textId="77777777" w:rsidR="000F19DC" w:rsidRDefault="000F19DC" w:rsidP="00893E53">
            <w:pPr>
              <w:pStyle w:val="nd2"/>
            </w:pPr>
            <w:r>
              <w:t>Iphone X</w:t>
            </w:r>
          </w:p>
        </w:tc>
        <w:tc>
          <w:tcPr>
            <w:tcW w:w="3369" w:type="dxa"/>
            <w:shd w:val="clear" w:color="auto" w:fill="auto"/>
            <w:vAlign w:val="center"/>
          </w:tcPr>
          <w:p w14:paraId="105135A2" w14:textId="77777777" w:rsidR="000F19DC" w:rsidRDefault="000F19DC" w:rsidP="00893E53">
            <w:pPr>
              <w:pStyle w:val="nd2"/>
            </w:pPr>
            <w:r>
              <w:t>- CPU: Apple A12</w:t>
            </w:r>
          </w:p>
          <w:p w14:paraId="168343A6" w14:textId="77777777" w:rsidR="000F19DC" w:rsidRDefault="000F19DC" w:rsidP="00893E53">
            <w:pPr>
              <w:pStyle w:val="nd2"/>
            </w:pPr>
            <w:r>
              <w:t xml:space="preserve">- RAM: 4GB </w:t>
            </w:r>
          </w:p>
        </w:tc>
        <w:tc>
          <w:tcPr>
            <w:tcW w:w="3330" w:type="dxa"/>
            <w:shd w:val="clear" w:color="auto" w:fill="auto"/>
            <w:vAlign w:val="center"/>
          </w:tcPr>
          <w:p w14:paraId="44C6E8D5" w14:textId="77777777" w:rsidR="000F19DC" w:rsidRDefault="000F19DC" w:rsidP="00893E53">
            <w:pPr>
              <w:pStyle w:val="nd2"/>
              <w:jc w:val="center"/>
            </w:pPr>
            <w:r>
              <w:t>iOS 14</w:t>
            </w:r>
          </w:p>
        </w:tc>
      </w:tr>
      <w:tr w:rsidR="000F19DC" w14:paraId="5BCEF1C2" w14:textId="77777777" w:rsidTr="00893E53">
        <w:trPr>
          <w:jc w:val="center"/>
        </w:trPr>
        <w:tc>
          <w:tcPr>
            <w:tcW w:w="1984" w:type="dxa"/>
            <w:tcBorders>
              <w:top w:val="single" w:sz="4" w:space="0" w:color="999999"/>
              <w:left w:val="single" w:sz="4" w:space="0" w:color="999999"/>
              <w:bottom w:val="single" w:sz="4" w:space="0" w:color="999999"/>
              <w:right w:val="single" w:sz="4" w:space="0" w:color="999999"/>
            </w:tcBorders>
            <w:shd w:val="clear" w:color="auto" w:fill="auto"/>
            <w:vAlign w:val="center"/>
          </w:tcPr>
          <w:p w14:paraId="1169CAC0" w14:textId="77777777" w:rsidR="000F19DC" w:rsidRDefault="000F19DC" w:rsidP="00893E53">
            <w:pPr>
              <w:pStyle w:val="nd2"/>
            </w:pPr>
            <w:r>
              <w:t>Xiaomi Mi 8SE</w:t>
            </w:r>
          </w:p>
        </w:tc>
        <w:tc>
          <w:tcPr>
            <w:tcW w:w="3369" w:type="dxa"/>
            <w:shd w:val="clear" w:color="auto" w:fill="auto"/>
            <w:vAlign w:val="center"/>
          </w:tcPr>
          <w:p w14:paraId="2293EC3D" w14:textId="77777777" w:rsidR="000F19DC" w:rsidRDefault="000F19DC" w:rsidP="00893E53">
            <w:pPr>
              <w:pStyle w:val="nd2"/>
            </w:pPr>
            <w:r>
              <w:t>- CPU: Snapdragon 710</w:t>
            </w:r>
          </w:p>
          <w:p w14:paraId="1FDA9463" w14:textId="77777777" w:rsidR="000F19DC" w:rsidRDefault="000F19DC" w:rsidP="00893E53">
            <w:pPr>
              <w:pStyle w:val="nd2"/>
            </w:pPr>
            <w:r>
              <w:t>- RAM: 4GB</w:t>
            </w:r>
          </w:p>
        </w:tc>
        <w:tc>
          <w:tcPr>
            <w:tcW w:w="3330" w:type="dxa"/>
            <w:shd w:val="clear" w:color="auto" w:fill="auto"/>
            <w:vAlign w:val="center"/>
          </w:tcPr>
          <w:p w14:paraId="1F7B6499" w14:textId="77777777" w:rsidR="000F19DC" w:rsidRDefault="000F19DC" w:rsidP="00893E53">
            <w:pPr>
              <w:pStyle w:val="nd2"/>
              <w:jc w:val="center"/>
            </w:pPr>
            <w:r>
              <w:t>Android 10</w:t>
            </w:r>
          </w:p>
        </w:tc>
      </w:tr>
    </w:tbl>
    <w:p w14:paraId="5F734315" w14:textId="77777777" w:rsidR="000F19DC" w:rsidRDefault="000F19DC" w:rsidP="00D13C39">
      <w:pPr>
        <w:pStyle w:val="nd1"/>
      </w:pPr>
    </w:p>
    <w:p w14:paraId="4F3206DA" w14:textId="71C8D21A" w:rsidR="00E80676" w:rsidRDefault="005631BF" w:rsidP="00437E27">
      <w:pPr>
        <w:pStyle w:val="2"/>
      </w:pPr>
      <w:bookmarkStart w:id="34" w:name="_Toc49698099"/>
      <w:r>
        <w:t>Phần mềm</w:t>
      </w:r>
      <w:bookmarkEnd w:id="34"/>
    </w:p>
    <w:p w14:paraId="0BB17D9F" w14:textId="4EFADE71" w:rsidR="00437E27" w:rsidRDefault="00437E27" w:rsidP="00437E27">
      <w:pPr>
        <w:pStyle w:val="nd1"/>
      </w:pPr>
      <w:bookmarkStart w:id="35" w:name="_Toc484332600"/>
      <w:bookmarkStart w:id="36" w:name="_Toc485440162"/>
      <w:bookmarkStart w:id="37" w:name="_Toc489093573"/>
      <w:bookmarkStart w:id="38" w:name="_Toc516633397"/>
      <w:bookmarkStart w:id="39" w:name="_Toc160956443"/>
      <w:r>
        <w:t>Liệt kê các yêu cầu về phần mềm</w:t>
      </w:r>
    </w:p>
    <w:tbl>
      <w:tblPr>
        <w:tblW w:w="868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972"/>
        <w:gridCol w:w="2381"/>
        <w:gridCol w:w="3330"/>
      </w:tblGrid>
      <w:tr w:rsidR="00CA41DA" w:rsidRPr="00674DA2" w14:paraId="64640D10" w14:textId="77777777" w:rsidTr="00893E53">
        <w:trPr>
          <w:jc w:val="center"/>
        </w:trPr>
        <w:tc>
          <w:tcPr>
            <w:tcW w:w="2972" w:type="dxa"/>
            <w:tcBorders>
              <w:top w:val="single" w:sz="4" w:space="0" w:color="999999"/>
              <w:left w:val="single" w:sz="4" w:space="0" w:color="999999"/>
              <w:bottom w:val="single" w:sz="4" w:space="0" w:color="999999"/>
              <w:right w:val="single" w:sz="4" w:space="0" w:color="999999"/>
            </w:tcBorders>
            <w:shd w:val="clear" w:color="auto" w:fill="E6E6E6"/>
          </w:tcPr>
          <w:p w14:paraId="46F231C7" w14:textId="77777777" w:rsidR="00CA41DA" w:rsidRPr="00674DA2" w:rsidRDefault="00CA41DA" w:rsidP="00893E53">
            <w:pPr>
              <w:pStyle w:val="nd2"/>
              <w:jc w:val="center"/>
              <w:rPr>
                <w:b/>
                <w:bCs/>
              </w:rPr>
            </w:pPr>
            <w:r w:rsidRPr="00674DA2">
              <w:rPr>
                <w:b/>
                <w:bCs/>
              </w:rPr>
              <w:t>Tên</w:t>
            </w:r>
          </w:p>
        </w:tc>
        <w:tc>
          <w:tcPr>
            <w:tcW w:w="2381" w:type="dxa"/>
            <w:tcBorders>
              <w:top w:val="single" w:sz="4" w:space="0" w:color="999999"/>
              <w:left w:val="single" w:sz="4" w:space="0" w:color="999999"/>
              <w:bottom w:val="single" w:sz="4" w:space="0" w:color="999999"/>
              <w:right w:val="single" w:sz="4" w:space="0" w:color="999999"/>
            </w:tcBorders>
            <w:shd w:val="clear" w:color="auto" w:fill="E6E6E6"/>
          </w:tcPr>
          <w:p w14:paraId="546C71F0" w14:textId="77777777" w:rsidR="00CA41DA" w:rsidRPr="00674DA2" w:rsidRDefault="00CA41DA" w:rsidP="00893E53">
            <w:pPr>
              <w:pStyle w:val="nd2"/>
              <w:jc w:val="center"/>
              <w:rPr>
                <w:b/>
                <w:bCs/>
              </w:rPr>
            </w:pPr>
            <w:r w:rsidRPr="00674DA2">
              <w:rPr>
                <w:b/>
                <w:bCs/>
              </w:rPr>
              <w:t>Phiên bản</w:t>
            </w:r>
          </w:p>
        </w:tc>
        <w:tc>
          <w:tcPr>
            <w:tcW w:w="3330" w:type="dxa"/>
            <w:tcBorders>
              <w:top w:val="single" w:sz="4" w:space="0" w:color="999999"/>
              <w:left w:val="single" w:sz="4" w:space="0" w:color="999999"/>
              <w:bottom w:val="single" w:sz="4" w:space="0" w:color="999999"/>
              <w:right w:val="single" w:sz="4" w:space="0" w:color="999999"/>
            </w:tcBorders>
            <w:shd w:val="clear" w:color="auto" w:fill="E6E6E6"/>
          </w:tcPr>
          <w:p w14:paraId="5F5BEB70" w14:textId="77777777" w:rsidR="00CA41DA" w:rsidRPr="00674DA2" w:rsidRDefault="00CA41DA" w:rsidP="00893E53">
            <w:pPr>
              <w:pStyle w:val="nd2"/>
              <w:jc w:val="center"/>
              <w:rPr>
                <w:b/>
                <w:bCs/>
              </w:rPr>
            </w:pPr>
            <w:r w:rsidRPr="00674DA2">
              <w:rPr>
                <w:b/>
                <w:bCs/>
              </w:rPr>
              <w:t>Loại</w:t>
            </w:r>
          </w:p>
        </w:tc>
      </w:tr>
      <w:tr w:rsidR="00CA41DA" w:rsidRPr="0058171B" w14:paraId="6BBB4D9B" w14:textId="77777777" w:rsidTr="00893E53">
        <w:trPr>
          <w:jc w:val="center"/>
        </w:trPr>
        <w:tc>
          <w:tcPr>
            <w:tcW w:w="297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6D5615CC" w14:textId="77777777" w:rsidR="00CA41DA" w:rsidRPr="0058171B" w:rsidRDefault="00CA41DA" w:rsidP="00893E53">
            <w:pPr>
              <w:pStyle w:val="nd2"/>
            </w:pPr>
            <w:r>
              <w:t>Chrome</w:t>
            </w:r>
          </w:p>
        </w:tc>
        <w:tc>
          <w:tcPr>
            <w:tcW w:w="2381" w:type="dxa"/>
            <w:shd w:val="clear" w:color="auto" w:fill="auto"/>
            <w:vAlign w:val="center"/>
          </w:tcPr>
          <w:p w14:paraId="1A8F1E09" w14:textId="77777777" w:rsidR="00CA41DA" w:rsidRPr="00D210CF" w:rsidRDefault="00CA41DA" w:rsidP="00893E53">
            <w:pPr>
              <w:pStyle w:val="nd2"/>
            </w:pPr>
            <w:r w:rsidRPr="00D210CF">
              <w:t>100.0.4896.75</w:t>
            </w:r>
          </w:p>
        </w:tc>
        <w:tc>
          <w:tcPr>
            <w:tcW w:w="3330" w:type="dxa"/>
            <w:shd w:val="clear" w:color="auto" w:fill="auto"/>
            <w:vAlign w:val="center"/>
          </w:tcPr>
          <w:p w14:paraId="7F7FFA89" w14:textId="77777777" w:rsidR="00CA41DA" w:rsidRPr="0058171B" w:rsidRDefault="00CA41DA" w:rsidP="00893E53">
            <w:pPr>
              <w:pStyle w:val="nd2"/>
            </w:pPr>
            <w:r>
              <w:t>Trình duyệt web</w:t>
            </w:r>
          </w:p>
        </w:tc>
      </w:tr>
      <w:tr w:rsidR="00CA41DA" w:rsidRPr="0058171B" w14:paraId="38502C65" w14:textId="77777777" w:rsidTr="00893E53">
        <w:trPr>
          <w:jc w:val="center"/>
        </w:trPr>
        <w:tc>
          <w:tcPr>
            <w:tcW w:w="2972" w:type="dxa"/>
            <w:tcBorders>
              <w:top w:val="single" w:sz="4" w:space="0" w:color="999999"/>
              <w:left w:val="single" w:sz="4" w:space="0" w:color="999999"/>
              <w:bottom w:val="single" w:sz="4" w:space="0" w:color="999999"/>
              <w:right w:val="single" w:sz="4" w:space="0" w:color="999999"/>
            </w:tcBorders>
            <w:shd w:val="clear" w:color="auto" w:fill="auto"/>
            <w:vAlign w:val="center"/>
          </w:tcPr>
          <w:p w14:paraId="0B9D2C9F" w14:textId="77777777" w:rsidR="00CA41DA" w:rsidRPr="0058171B" w:rsidRDefault="00CA41DA" w:rsidP="00893E53">
            <w:pPr>
              <w:pStyle w:val="nd2"/>
            </w:pPr>
            <w:r>
              <w:t>Microsoft Edge</w:t>
            </w:r>
          </w:p>
        </w:tc>
        <w:tc>
          <w:tcPr>
            <w:tcW w:w="2381" w:type="dxa"/>
            <w:shd w:val="clear" w:color="auto" w:fill="auto"/>
            <w:vAlign w:val="center"/>
          </w:tcPr>
          <w:p w14:paraId="27C5863D" w14:textId="77777777" w:rsidR="00CA41DA" w:rsidRPr="0058171B" w:rsidRDefault="00CA41DA" w:rsidP="00893E53">
            <w:pPr>
              <w:pStyle w:val="nd2"/>
            </w:pPr>
            <w:r w:rsidRPr="006961AC">
              <w:t>86.0.622.38</w:t>
            </w:r>
          </w:p>
        </w:tc>
        <w:tc>
          <w:tcPr>
            <w:tcW w:w="3330" w:type="dxa"/>
            <w:shd w:val="clear" w:color="auto" w:fill="auto"/>
            <w:vAlign w:val="center"/>
          </w:tcPr>
          <w:p w14:paraId="5FBB87A8" w14:textId="77777777" w:rsidR="00CA41DA" w:rsidRPr="0058171B" w:rsidRDefault="00CA41DA" w:rsidP="00893E53">
            <w:pPr>
              <w:pStyle w:val="nd2"/>
            </w:pPr>
            <w:r>
              <w:t>Trình duyệt web</w:t>
            </w:r>
          </w:p>
        </w:tc>
      </w:tr>
    </w:tbl>
    <w:p w14:paraId="09346767" w14:textId="77777777" w:rsidR="00CA41DA" w:rsidRDefault="00CA41DA" w:rsidP="00437E27">
      <w:pPr>
        <w:pStyle w:val="nd1"/>
      </w:pPr>
    </w:p>
    <w:p w14:paraId="5FADF37F" w14:textId="40DD940C" w:rsidR="00A67D8E" w:rsidRDefault="00A67D8E" w:rsidP="00A67D8E">
      <w:pPr>
        <w:pStyle w:val="2"/>
      </w:pPr>
      <w:bookmarkStart w:id="40" w:name="_Toc49698100"/>
      <w:r>
        <w:t>Công cụ kiểm thử</w:t>
      </w:r>
      <w:bookmarkEnd w:id="40"/>
    </w:p>
    <w:tbl>
      <w:tblPr>
        <w:tblW w:w="86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657"/>
        <w:gridCol w:w="2790"/>
        <w:gridCol w:w="1350"/>
      </w:tblGrid>
      <w:tr w:rsidR="008B3E37" w:rsidRPr="000676A7" w14:paraId="7C85D056" w14:textId="77777777" w:rsidTr="00893E53">
        <w:tc>
          <w:tcPr>
            <w:tcW w:w="1843" w:type="dxa"/>
            <w:shd w:val="pct10" w:color="auto" w:fill="auto"/>
            <w:vAlign w:val="center"/>
          </w:tcPr>
          <w:p w14:paraId="44CACBE6" w14:textId="77777777" w:rsidR="008B3E37" w:rsidRPr="000676A7" w:rsidRDefault="008B3E37" w:rsidP="00893E53">
            <w:pPr>
              <w:spacing w:before="80" w:after="80" w:line="240" w:lineRule="auto"/>
              <w:jc w:val="center"/>
              <w:rPr>
                <w:rFonts w:eastAsia="MS Mincho"/>
                <w:b/>
                <w:bCs/>
                <w:snapToGrid w:val="0"/>
                <w:szCs w:val="26"/>
              </w:rPr>
            </w:pPr>
            <w:r w:rsidRPr="000676A7">
              <w:rPr>
                <w:rFonts w:eastAsia="MS Mincho"/>
                <w:b/>
                <w:bCs/>
                <w:snapToGrid w:val="0"/>
                <w:szCs w:val="26"/>
              </w:rPr>
              <w:t>Hoạt động</w:t>
            </w:r>
          </w:p>
        </w:tc>
        <w:tc>
          <w:tcPr>
            <w:tcW w:w="2657" w:type="dxa"/>
            <w:shd w:val="pct10" w:color="auto" w:fill="auto"/>
            <w:vAlign w:val="center"/>
          </w:tcPr>
          <w:p w14:paraId="32FD1A49" w14:textId="77777777" w:rsidR="008B3E37" w:rsidRPr="000676A7" w:rsidRDefault="008B3E37" w:rsidP="00893E53">
            <w:pPr>
              <w:spacing w:before="80" w:after="80" w:line="240" w:lineRule="auto"/>
              <w:jc w:val="center"/>
              <w:rPr>
                <w:rFonts w:eastAsia="MS Mincho"/>
                <w:b/>
                <w:bCs/>
                <w:snapToGrid w:val="0"/>
                <w:szCs w:val="26"/>
              </w:rPr>
            </w:pPr>
            <w:r w:rsidRPr="000676A7">
              <w:rPr>
                <w:rFonts w:eastAsia="MS Mincho"/>
                <w:b/>
                <w:bCs/>
                <w:snapToGrid w:val="0"/>
                <w:szCs w:val="26"/>
              </w:rPr>
              <w:t>Công cụ</w:t>
            </w:r>
          </w:p>
        </w:tc>
        <w:tc>
          <w:tcPr>
            <w:tcW w:w="2790" w:type="dxa"/>
            <w:shd w:val="pct10" w:color="auto" w:fill="auto"/>
            <w:vAlign w:val="center"/>
          </w:tcPr>
          <w:p w14:paraId="32E6334B" w14:textId="77777777" w:rsidR="008B3E37" w:rsidRPr="000676A7" w:rsidRDefault="008B3E37" w:rsidP="00893E53">
            <w:pPr>
              <w:spacing w:before="80" w:after="80" w:line="240" w:lineRule="auto"/>
              <w:jc w:val="center"/>
              <w:rPr>
                <w:rFonts w:eastAsia="MS Mincho"/>
                <w:b/>
                <w:bCs/>
                <w:snapToGrid w:val="0"/>
                <w:szCs w:val="26"/>
              </w:rPr>
            </w:pPr>
            <w:r w:rsidRPr="000676A7">
              <w:rPr>
                <w:rFonts w:eastAsia="MS Mincho"/>
                <w:b/>
                <w:bCs/>
                <w:snapToGrid w:val="0"/>
                <w:szCs w:val="26"/>
                <w:shd w:val="pct10" w:color="auto" w:fill="auto"/>
              </w:rPr>
              <w:t>Nhà cung cấp</w:t>
            </w:r>
          </w:p>
        </w:tc>
        <w:tc>
          <w:tcPr>
            <w:tcW w:w="1350" w:type="dxa"/>
            <w:shd w:val="pct10" w:color="auto" w:fill="auto"/>
            <w:vAlign w:val="center"/>
          </w:tcPr>
          <w:p w14:paraId="444A96BE" w14:textId="77777777" w:rsidR="008B3E37" w:rsidRPr="000676A7" w:rsidRDefault="008B3E37" w:rsidP="00893E53">
            <w:pPr>
              <w:spacing w:before="80" w:after="80" w:line="240" w:lineRule="auto"/>
              <w:jc w:val="center"/>
              <w:rPr>
                <w:rFonts w:eastAsia="MS Mincho"/>
                <w:b/>
                <w:bCs/>
                <w:snapToGrid w:val="0"/>
                <w:szCs w:val="26"/>
              </w:rPr>
            </w:pPr>
            <w:r w:rsidRPr="000676A7">
              <w:rPr>
                <w:rFonts w:eastAsia="MS Mincho"/>
                <w:b/>
                <w:bCs/>
                <w:snapToGrid w:val="0"/>
                <w:szCs w:val="26"/>
              </w:rPr>
              <w:t>Phiên bản</w:t>
            </w:r>
          </w:p>
        </w:tc>
      </w:tr>
      <w:tr w:rsidR="008B3E37" w:rsidRPr="000676A7" w14:paraId="06571977" w14:textId="77777777" w:rsidTr="00893E53">
        <w:tc>
          <w:tcPr>
            <w:tcW w:w="1843" w:type="dxa"/>
            <w:vAlign w:val="center"/>
          </w:tcPr>
          <w:p w14:paraId="349660DD" w14:textId="77777777" w:rsidR="008B3E37" w:rsidRPr="000676A7" w:rsidRDefault="008B3E37" w:rsidP="00893E53">
            <w:pPr>
              <w:pStyle w:val="nd2"/>
              <w:rPr>
                <w:rFonts w:eastAsia="MS Mincho"/>
                <w:snapToGrid w:val="0"/>
              </w:rPr>
            </w:pPr>
            <w:r w:rsidRPr="000676A7">
              <w:rPr>
                <w:rFonts w:eastAsia="MS Mincho"/>
                <w:snapToGrid w:val="0"/>
              </w:rPr>
              <w:t>Quản lý nhiệm vụ</w:t>
            </w:r>
          </w:p>
        </w:tc>
        <w:tc>
          <w:tcPr>
            <w:tcW w:w="2657" w:type="dxa"/>
            <w:vAlign w:val="center"/>
          </w:tcPr>
          <w:p w14:paraId="080ECE3D" w14:textId="77777777" w:rsidR="008B3E37" w:rsidRPr="000676A7" w:rsidRDefault="008B3E37" w:rsidP="00893E53">
            <w:pPr>
              <w:pStyle w:val="nd2"/>
              <w:rPr>
                <w:rFonts w:eastAsia="MS Mincho"/>
                <w:snapToGrid w:val="0"/>
              </w:rPr>
            </w:pPr>
            <w:r w:rsidRPr="000676A7">
              <w:rPr>
                <w:rFonts w:eastAsia="MS Mincho"/>
                <w:snapToGrid w:val="0"/>
              </w:rPr>
              <w:t>Microsoft Office Excel</w:t>
            </w:r>
          </w:p>
        </w:tc>
        <w:tc>
          <w:tcPr>
            <w:tcW w:w="2790" w:type="dxa"/>
            <w:vAlign w:val="center"/>
          </w:tcPr>
          <w:p w14:paraId="3B0AA65E" w14:textId="77777777" w:rsidR="008B3E37" w:rsidRPr="000676A7" w:rsidRDefault="008B3E37" w:rsidP="00893E53">
            <w:pPr>
              <w:pStyle w:val="nd2"/>
              <w:rPr>
                <w:rFonts w:eastAsia="MS Mincho"/>
                <w:snapToGrid w:val="0"/>
              </w:rPr>
            </w:pPr>
            <w:r w:rsidRPr="000676A7">
              <w:rPr>
                <w:rFonts w:eastAsia="MS Mincho"/>
                <w:snapToGrid w:val="0"/>
              </w:rPr>
              <w:t>Microsoft</w:t>
            </w:r>
          </w:p>
        </w:tc>
        <w:tc>
          <w:tcPr>
            <w:tcW w:w="1350" w:type="dxa"/>
            <w:vAlign w:val="center"/>
          </w:tcPr>
          <w:p w14:paraId="229D446F" w14:textId="77777777" w:rsidR="008B3E37" w:rsidRPr="000676A7" w:rsidRDefault="008B3E37" w:rsidP="00893E53">
            <w:pPr>
              <w:pStyle w:val="nd2"/>
              <w:rPr>
                <w:rFonts w:eastAsia="MS Mincho"/>
                <w:snapToGrid w:val="0"/>
              </w:rPr>
            </w:pPr>
            <w:r w:rsidRPr="000676A7">
              <w:rPr>
                <w:rFonts w:eastAsia="MS Mincho"/>
                <w:snapToGrid w:val="0"/>
              </w:rPr>
              <w:t>201</w:t>
            </w:r>
            <w:r>
              <w:rPr>
                <w:rFonts w:eastAsia="MS Mincho"/>
                <w:snapToGrid w:val="0"/>
              </w:rPr>
              <w:t>9</w:t>
            </w:r>
          </w:p>
        </w:tc>
      </w:tr>
      <w:tr w:rsidR="008B3E37" w:rsidRPr="000676A7" w14:paraId="78F8131A" w14:textId="77777777" w:rsidTr="00893E53">
        <w:tc>
          <w:tcPr>
            <w:tcW w:w="1843" w:type="dxa"/>
            <w:vAlign w:val="center"/>
          </w:tcPr>
          <w:p w14:paraId="5678941D" w14:textId="77777777" w:rsidR="008B3E37" w:rsidRPr="000676A7" w:rsidRDefault="008B3E37" w:rsidP="00893E53">
            <w:pPr>
              <w:pStyle w:val="nd2"/>
              <w:rPr>
                <w:rFonts w:eastAsia="MS Mincho"/>
                <w:snapToGrid w:val="0"/>
              </w:rPr>
            </w:pPr>
            <w:r w:rsidRPr="000676A7">
              <w:rPr>
                <w:rFonts w:eastAsia="MS Mincho"/>
                <w:snapToGrid w:val="0"/>
              </w:rPr>
              <w:t>Quản lý test case</w:t>
            </w:r>
          </w:p>
        </w:tc>
        <w:tc>
          <w:tcPr>
            <w:tcW w:w="2657" w:type="dxa"/>
            <w:vAlign w:val="center"/>
          </w:tcPr>
          <w:p w14:paraId="6AD70AFA" w14:textId="77777777" w:rsidR="008B3E37" w:rsidRPr="000676A7" w:rsidRDefault="008B3E37" w:rsidP="00893E53">
            <w:pPr>
              <w:pStyle w:val="nd2"/>
              <w:rPr>
                <w:rFonts w:eastAsia="MS Mincho"/>
                <w:snapToGrid w:val="0"/>
              </w:rPr>
            </w:pPr>
            <w:r w:rsidRPr="000676A7">
              <w:rPr>
                <w:rFonts w:eastAsia="MS Mincho"/>
                <w:snapToGrid w:val="0"/>
              </w:rPr>
              <w:t>Microsoft Office Excel /</w:t>
            </w:r>
            <w:r>
              <w:rPr>
                <w:rFonts w:eastAsia="MS Mincho"/>
                <w:snapToGrid w:val="0"/>
              </w:rPr>
              <w:t xml:space="preserve"> </w:t>
            </w:r>
            <w:r w:rsidRPr="000676A7">
              <w:rPr>
                <w:rFonts w:eastAsia="MS Mincho"/>
                <w:snapToGrid w:val="0"/>
              </w:rPr>
              <w:t>TestLink</w:t>
            </w:r>
          </w:p>
        </w:tc>
        <w:tc>
          <w:tcPr>
            <w:tcW w:w="2790" w:type="dxa"/>
            <w:vAlign w:val="center"/>
          </w:tcPr>
          <w:p w14:paraId="56CD0EFB" w14:textId="77777777" w:rsidR="008B3E37" w:rsidRPr="000676A7" w:rsidRDefault="008B3E37" w:rsidP="00893E53">
            <w:pPr>
              <w:pStyle w:val="nd2"/>
              <w:rPr>
                <w:rFonts w:eastAsia="MS Mincho"/>
                <w:snapToGrid w:val="0"/>
              </w:rPr>
            </w:pPr>
          </w:p>
        </w:tc>
        <w:tc>
          <w:tcPr>
            <w:tcW w:w="1350" w:type="dxa"/>
            <w:vAlign w:val="center"/>
          </w:tcPr>
          <w:p w14:paraId="13C49E42" w14:textId="77777777" w:rsidR="008B3E37" w:rsidRPr="000676A7" w:rsidRDefault="008B3E37" w:rsidP="00893E53">
            <w:pPr>
              <w:pStyle w:val="nd2"/>
              <w:rPr>
                <w:rFonts w:eastAsia="MS Mincho"/>
                <w:snapToGrid w:val="0"/>
              </w:rPr>
            </w:pPr>
          </w:p>
        </w:tc>
      </w:tr>
      <w:tr w:rsidR="008B3E37" w:rsidRPr="000676A7" w14:paraId="70A8A18F" w14:textId="77777777" w:rsidTr="00893E53">
        <w:tc>
          <w:tcPr>
            <w:tcW w:w="1843" w:type="dxa"/>
            <w:vAlign w:val="center"/>
          </w:tcPr>
          <w:p w14:paraId="6001D770" w14:textId="77777777" w:rsidR="008B3E37" w:rsidRPr="000676A7" w:rsidRDefault="008B3E37" w:rsidP="00893E53">
            <w:pPr>
              <w:pStyle w:val="nd2"/>
              <w:rPr>
                <w:rFonts w:eastAsia="MS Mincho"/>
                <w:snapToGrid w:val="0"/>
              </w:rPr>
            </w:pPr>
            <w:r w:rsidRPr="000676A7">
              <w:rPr>
                <w:rFonts w:eastAsia="MS Mincho"/>
                <w:snapToGrid w:val="0"/>
              </w:rPr>
              <w:t>Quản lý cấu hình</w:t>
            </w:r>
          </w:p>
        </w:tc>
        <w:tc>
          <w:tcPr>
            <w:tcW w:w="2657" w:type="dxa"/>
            <w:vAlign w:val="center"/>
          </w:tcPr>
          <w:p w14:paraId="41B2BB6E" w14:textId="77777777" w:rsidR="008B3E37" w:rsidRPr="000676A7" w:rsidRDefault="008B3E37" w:rsidP="00893E53">
            <w:pPr>
              <w:pStyle w:val="nd2"/>
              <w:rPr>
                <w:rFonts w:eastAsia="MS Mincho"/>
                <w:snapToGrid w:val="0"/>
              </w:rPr>
            </w:pPr>
            <w:r w:rsidRPr="000676A7">
              <w:rPr>
                <w:rFonts w:eastAsia="MS Mincho"/>
                <w:snapToGrid w:val="0"/>
              </w:rPr>
              <w:t>Microsoft Office Word</w:t>
            </w:r>
          </w:p>
        </w:tc>
        <w:tc>
          <w:tcPr>
            <w:tcW w:w="2790" w:type="dxa"/>
            <w:vAlign w:val="center"/>
          </w:tcPr>
          <w:p w14:paraId="00CD3957" w14:textId="77777777" w:rsidR="008B3E37" w:rsidRPr="000676A7" w:rsidRDefault="008B3E37" w:rsidP="00893E53">
            <w:pPr>
              <w:pStyle w:val="nd2"/>
              <w:rPr>
                <w:rFonts w:eastAsia="MS Mincho"/>
                <w:snapToGrid w:val="0"/>
              </w:rPr>
            </w:pPr>
            <w:r w:rsidRPr="000676A7">
              <w:rPr>
                <w:rFonts w:eastAsia="MS Mincho"/>
                <w:snapToGrid w:val="0"/>
              </w:rPr>
              <w:t>Microsoft</w:t>
            </w:r>
          </w:p>
        </w:tc>
        <w:tc>
          <w:tcPr>
            <w:tcW w:w="1350" w:type="dxa"/>
            <w:vAlign w:val="center"/>
          </w:tcPr>
          <w:p w14:paraId="5C1D71EE" w14:textId="77777777" w:rsidR="008B3E37" w:rsidRPr="000676A7" w:rsidRDefault="008B3E37" w:rsidP="00893E53">
            <w:pPr>
              <w:pStyle w:val="nd2"/>
              <w:rPr>
                <w:rFonts w:eastAsia="MS Mincho"/>
                <w:snapToGrid w:val="0"/>
              </w:rPr>
            </w:pPr>
            <w:r w:rsidRPr="000676A7">
              <w:rPr>
                <w:rFonts w:eastAsia="MS Mincho"/>
                <w:snapToGrid w:val="0"/>
              </w:rPr>
              <w:t>2013</w:t>
            </w:r>
          </w:p>
        </w:tc>
      </w:tr>
      <w:tr w:rsidR="008B3E37" w:rsidRPr="000676A7" w14:paraId="18447372" w14:textId="77777777" w:rsidTr="00893E53">
        <w:tc>
          <w:tcPr>
            <w:tcW w:w="1843" w:type="dxa"/>
            <w:vAlign w:val="center"/>
          </w:tcPr>
          <w:p w14:paraId="104AD80C" w14:textId="77777777" w:rsidR="008B3E37" w:rsidRPr="000676A7" w:rsidRDefault="008B3E37" w:rsidP="00893E53">
            <w:pPr>
              <w:pStyle w:val="nd2"/>
              <w:rPr>
                <w:rFonts w:eastAsia="MS Mincho"/>
                <w:snapToGrid w:val="0"/>
              </w:rPr>
            </w:pPr>
            <w:r>
              <w:t>Kiểm tra khả năng chịu tải</w:t>
            </w:r>
          </w:p>
        </w:tc>
        <w:tc>
          <w:tcPr>
            <w:tcW w:w="2657" w:type="dxa"/>
            <w:vAlign w:val="center"/>
          </w:tcPr>
          <w:p w14:paraId="224F09D2" w14:textId="77777777" w:rsidR="008B3E37" w:rsidRPr="000676A7" w:rsidRDefault="008B3E37" w:rsidP="00893E53">
            <w:pPr>
              <w:pStyle w:val="nd2"/>
              <w:rPr>
                <w:rFonts w:eastAsia="MS Mincho"/>
                <w:snapToGrid w:val="0"/>
              </w:rPr>
            </w:pPr>
            <w:r>
              <w:t>Jmeter</w:t>
            </w:r>
          </w:p>
        </w:tc>
        <w:tc>
          <w:tcPr>
            <w:tcW w:w="2790" w:type="dxa"/>
            <w:vAlign w:val="center"/>
          </w:tcPr>
          <w:p w14:paraId="4D387F60" w14:textId="77777777" w:rsidR="008B3E37" w:rsidRPr="000676A7" w:rsidRDefault="008B3E37" w:rsidP="00893E53">
            <w:pPr>
              <w:pStyle w:val="nd2"/>
              <w:rPr>
                <w:rFonts w:eastAsia="MS Mincho"/>
                <w:snapToGrid w:val="0"/>
              </w:rPr>
            </w:pPr>
            <w:r w:rsidRPr="000676A7">
              <w:rPr>
                <w:rFonts w:eastAsia="MS Mincho"/>
                <w:snapToGrid w:val="0"/>
              </w:rPr>
              <w:t>Apache</w:t>
            </w:r>
          </w:p>
        </w:tc>
        <w:tc>
          <w:tcPr>
            <w:tcW w:w="1350" w:type="dxa"/>
            <w:vAlign w:val="center"/>
          </w:tcPr>
          <w:p w14:paraId="0B7B67A9" w14:textId="77777777" w:rsidR="008B3E37" w:rsidRPr="000676A7" w:rsidRDefault="008B3E37" w:rsidP="00893E53">
            <w:pPr>
              <w:pStyle w:val="nd2"/>
              <w:rPr>
                <w:rFonts w:eastAsia="MS Mincho"/>
                <w:snapToGrid w:val="0"/>
              </w:rPr>
            </w:pPr>
            <w:r>
              <w:rPr>
                <w:rFonts w:eastAsia="MS Mincho"/>
                <w:snapToGrid w:val="0"/>
              </w:rPr>
              <w:t>5.3</w:t>
            </w:r>
          </w:p>
        </w:tc>
      </w:tr>
      <w:tr w:rsidR="008B3E37" w14:paraId="0D4EA17E" w14:textId="77777777" w:rsidTr="00893E53">
        <w:tc>
          <w:tcPr>
            <w:tcW w:w="1843" w:type="dxa"/>
            <w:vAlign w:val="center"/>
          </w:tcPr>
          <w:p w14:paraId="150DA6F8" w14:textId="77777777" w:rsidR="008B3E37" w:rsidRDefault="008B3E37" w:rsidP="00893E53">
            <w:pPr>
              <w:pStyle w:val="nd2"/>
            </w:pPr>
            <w:r>
              <w:lastRenderedPageBreak/>
              <w:t>Kiểm tra tốc độ website</w:t>
            </w:r>
          </w:p>
        </w:tc>
        <w:tc>
          <w:tcPr>
            <w:tcW w:w="2657" w:type="dxa"/>
            <w:vAlign w:val="center"/>
          </w:tcPr>
          <w:p w14:paraId="47CB47AB" w14:textId="77777777" w:rsidR="008B3E37" w:rsidRDefault="008B3E37" w:rsidP="00893E53">
            <w:pPr>
              <w:pStyle w:val="nd2"/>
            </w:pPr>
            <w:r>
              <w:t>P</w:t>
            </w:r>
            <w:r w:rsidRPr="00E40056">
              <w:t>age</w:t>
            </w:r>
            <w:r>
              <w:t>S</w:t>
            </w:r>
            <w:r w:rsidRPr="00E40056">
              <w:t xml:space="preserve">peed </w:t>
            </w:r>
            <w:r>
              <w:t>I</w:t>
            </w:r>
            <w:r w:rsidRPr="00E40056">
              <w:t>nsights</w:t>
            </w:r>
          </w:p>
        </w:tc>
        <w:tc>
          <w:tcPr>
            <w:tcW w:w="2790" w:type="dxa"/>
            <w:vAlign w:val="center"/>
          </w:tcPr>
          <w:p w14:paraId="5C894136" w14:textId="77777777" w:rsidR="008B3E37" w:rsidRPr="000676A7" w:rsidRDefault="008B3E37" w:rsidP="00893E53">
            <w:pPr>
              <w:pStyle w:val="nd2"/>
              <w:rPr>
                <w:rFonts w:eastAsia="MS Mincho"/>
                <w:snapToGrid w:val="0"/>
              </w:rPr>
            </w:pPr>
            <w:r>
              <w:rPr>
                <w:rFonts w:eastAsia="MS Mincho"/>
                <w:snapToGrid w:val="0"/>
              </w:rPr>
              <w:t>Google</w:t>
            </w:r>
          </w:p>
        </w:tc>
        <w:tc>
          <w:tcPr>
            <w:tcW w:w="1350" w:type="dxa"/>
            <w:vAlign w:val="center"/>
          </w:tcPr>
          <w:p w14:paraId="1897A982" w14:textId="77777777" w:rsidR="008B3E37" w:rsidRDefault="008B3E37" w:rsidP="00893E53">
            <w:pPr>
              <w:pStyle w:val="nd2"/>
              <w:rPr>
                <w:rFonts w:eastAsia="MS Mincho"/>
                <w:snapToGrid w:val="0"/>
              </w:rPr>
            </w:pPr>
          </w:p>
        </w:tc>
      </w:tr>
      <w:tr w:rsidR="008B3E37" w14:paraId="056AF96F" w14:textId="77777777" w:rsidTr="00893E53">
        <w:tc>
          <w:tcPr>
            <w:tcW w:w="1843" w:type="dxa"/>
            <w:vAlign w:val="center"/>
          </w:tcPr>
          <w:p w14:paraId="1C961A45" w14:textId="77777777" w:rsidR="008B3E37" w:rsidRDefault="008B3E37" w:rsidP="00893E53">
            <w:pPr>
              <w:pStyle w:val="nd2"/>
            </w:pPr>
            <w:r>
              <w:t>Kiểm tra HTML</w:t>
            </w:r>
          </w:p>
        </w:tc>
        <w:tc>
          <w:tcPr>
            <w:tcW w:w="2657" w:type="dxa"/>
            <w:vAlign w:val="center"/>
          </w:tcPr>
          <w:p w14:paraId="457A8515" w14:textId="77777777" w:rsidR="008B3E37" w:rsidRDefault="008B3E37" w:rsidP="00893E53">
            <w:pPr>
              <w:pStyle w:val="nd2"/>
            </w:pPr>
            <w:r w:rsidRPr="000676A7">
              <w:t>http://validator.w3.org/</w:t>
            </w:r>
          </w:p>
        </w:tc>
        <w:tc>
          <w:tcPr>
            <w:tcW w:w="2790" w:type="dxa"/>
            <w:vAlign w:val="center"/>
          </w:tcPr>
          <w:p w14:paraId="0850636E" w14:textId="77777777" w:rsidR="008B3E37" w:rsidRDefault="008B3E37" w:rsidP="00893E53">
            <w:pPr>
              <w:pStyle w:val="nd2"/>
              <w:rPr>
                <w:rFonts w:eastAsia="MS Mincho"/>
                <w:snapToGrid w:val="0"/>
              </w:rPr>
            </w:pPr>
            <w:r>
              <w:rPr>
                <w:rFonts w:eastAsia="MS Mincho"/>
                <w:snapToGrid w:val="0"/>
              </w:rPr>
              <w:t>W3.org</w:t>
            </w:r>
          </w:p>
        </w:tc>
        <w:tc>
          <w:tcPr>
            <w:tcW w:w="1350" w:type="dxa"/>
            <w:vAlign w:val="center"/>
          </w:tcPr>
          <w:p w14:paraId="0F031C8D" w14:textId="77777777" w:rsidR="008B3E37" w:rsidRDefault="008B3E37" w:rsidP="00893E53">
            <w:pPr>
              <w:pStyle w:val="nd2"/>
              <w:rPr>
                <w:rFonts w:eastAsia="MS Mincho"/>
                <w:snapToGrid w:val="0"/>
              </w:rPr>
            </w:pPr>
          </w:p>
        </w:tc>
      </w:tr>
      <w:tr w:rsidR="008B3E37" w14:paraId="73D9B4CB" w14:textId="77777777" w:rsidTr="00893E53">
        <w:tc>
          <w:tcPr>
            <w:tcW w:w="1843" w:type="dxa"/>
            <w:vAlign w:val="center"/>
          </w:tcPr>
          <w:p w14:paraId="73EFD13E" w14:textId="77777777" w:rsidR="008B3E37" w:rsidRDefault="008B3E37" w:rsidP="00893E53">
            <w:pPr>
              <w:pStyle w:val="nd2"/>
            </w:pPr>
            <w:r>
              <w:t>Kiểm tra CSS</w:t>
            </w:r>
          </w:p>
        </w:tc>
        <w:tc>
          <w:tcPr>
            <w:tcW w:w="2657" w:type="dxa"/>
            <w:vAlign w:val="center"/>
          </w:tcPr>
          <w:p w14:paraId="523B2106" w14:textId="77777777" w:rsidR="008B3E37" w:rsidRPr="000676A7" w:rsidRDefault="008B3E37" w:rsidP="00893E53">
            <w:pPr>
              <w:pStyle w:val="nd2"/>
            </w:pPr>
            <w:r w:rsidRPr="000676A7">
              <w:t>http://jigsaw.w3.org/css-validator/</w:t>
            </w:r>
          </w:p>
        </w:tc>
        <w:tc>
          <w:tcPr>
            <w:tcW w:w="2790" w:type="dxa"/>
            <w:vAlign w:val="center"/>
          </w:tcPr>
          <w:p w14:paraId="416EB36E" w14:textId="77777777" w:rsidR="008B3E37" w:rsidRDefault="008B3E37" w:rsidP="00893E53">
            <w:pPr>
              <w:pStyle w:val="nd2"/>
              <w:rPr>
                <w:rFonts w:eastAsia="MS Mincho"/>
                <w:snapToGrid w:val="0"/>
              </w:rPr>
            </w:pPr>
            <w:r>
              <w:rPr>
                <w:rFonts w:eastAsia="MS Mincho"/>
                <w:snapToGrid w:val="0"/>
              </w:rPr>
              <w:t>W3.org</w:t>
            </w:r>
          </w:p>
        </w:tc>
        <w:tc>
          <w:tcPr>
            <w:tcW w:w="1350" w:type="dxa"/>
            <w:vAlign w:val="center"/>
          </w:tcPr>
          <w:p w14:paraId="4EE64B0B" w14:textId="77777777" w:rsidR="008B3E37" w:rsidRDefault="008B3E37" w:rsidP="00893E53">
            <w:pPr>
              <w:pStyle w:val="nd2"/>
              <w:rPr>
                <w:rFonts w:eastAsia="MS Mincho"/>
                <w:snapToGrid w:val="0"/>
              </w:rPr>
            </w:pPr>
          </w:p>
        </w:tc>
      </w:tr>
      <w:tr w:rsidR="008B3E37" w14:paraId="2F763BF5" w14:textId="77777777" w:rsidTr="00893E53">
        <w:tc>
          <w:tcPr>
            <w:tcW w:w="1843" w:type="dxa"/>
            <w:vAlign w:val="center"/>
          </w:tcPr>
          <w:p w14:paraId="01F9BABF" w14:textId="77777777" w:rsidR="008B3E37" w:rsidRDefault="008B3E37" w:rsidP="00893E53">
            <w:pPr>
              <w:pStyle w:val="nd2"/>
            </w:pPr>
            <w:r w:rsidRPr="000676A7">
              <w:t>HTML, XML, DTD-Schema, RSS</w:t>
            </w:r>
          </w:p>
        </w:tc>
        <w:tc>
          <w:tcPr>
            <w:tcW w:w="2657" w:type="dxa"/>
            <w:vAlign w:val="center"/>
          </w:tcPr>
          <w:p w14:paraId="647DF38C" w14:textId="77777777" w:rsidR="008B3E37" w:rsidRPr="000676A7" w:rsidRDefault="008B3E37" w:rsidP="00893E53">
            <w:pPr>
              <w:pStyle w:val="nd2"/>
            </w:pPr>
            <w:r w:rsidRPr="000676A7">
              <w:t>http://www.validome.org/</w:t>
            </w:r>
          </w:p>
        </w:tc>
        <w:tc>
          <w:tcPr>
            <w:tcW w:w="2790" w:type="dxa"/>
            <w:vAlign w:val="center"/>
          </w:tcPr>
          <w:p w14:paraId="4EF52A9C" w14:textId="77777777" w:rsidR="008B3E37" w:rsidRDefault="008B3E37" w:rsidP="00893E53">
            <w:pPr>
              <w:pStyle w:val="nd2"/>
              <w:rPr>
                <w:rFonts w:eastAsia="MS Mincho"/>
                <w:snapToGrid w:val="0"/>
              </w:rPr>
            </w:pPr>
          </w:p>
        </w:tc>
        <w:tc>
          <w:tcPr>
            <w:tcW w:w="1350" w:type="dxa"/>
            <w:vAlign w:val="center"/>
          </w:tcPr>
          <w:p w14:paraId="2E7090F8" w14:textId="77777777" w:rsidR="008B3E37" w:rsidRDefault="008B3E37" w:rsidP="00893E53">
            <w:pPr>
              <w:pStyle w:val="nd2"/>
              <w:rPr>
                <w:rFonts w:eastAsia="MS Mincho"/>
                <w:snapToGrid w:val="0"/>
              </w:rPr>
            </w:pPr>
          </w:p>
        </w:tc>
      </w:tr>
      <w:tr w:rsidR="008B3E37" w14:paraId="6F298B47" w14:textId="77777777" w:rsidTr="00893E53">
        <w:tc>
          <w:tcPr>
            <w:tcW w:w="1843" w:type="dxa"/>
            <w:vAlign w:val="center"/>
          </w:tcPr>
          <w:p w14:paraId="65E6F2E1" w14:textId="77777777" w:rsidR="008B3E37" w:rsidRPr="000676A7" w:rsidRDefault="008B3E37" w:rsidP="00893E53">
            <w:pPr>
              <w:pStyle w:val="nd2"/>
            </w:pPr>
            <w:r>
              <w:t>Checker Link</w:t>
            </w:r>
          </w:p>
        </w:tc>
        <w:tc>
          <w:tcPr>
            <w:tcW w:w="2657" w:type="dxa"/>
            <w:vAlign w:val="center"/>
          </w:tcPr>
          <w:p w14:paraId="68008983" w14:textId="77777777" w:rsidR="008B3E37" w:rsidRPr="000676A7" w:rsidRDefault="008B3E37" w:rsidP="00893E53">
            <w:pPr>
              <w:pStyle w:val="nd2"/>
            </w:pPr>
            <w:r w:rsidRPr="000676A7">
              <w:t>http://validator.w3.org/checklink</w:t>
            </w:r>
          </w:p>
        </w:tc>
        <w:tc>
          <w:tcPr>
            <w:tcW w:w="2790" w:type="dxa"/>
            <w:vAlign w:val="center"/>
          </w:tcPr>
          <w:p w14:paraId="77A85661" w14:textId="77777777" w:rsidR="008B3E37" w:rsidRDefault="008B3E37" w:rsidP="00893E53">
            <w:pPr>
              <w:pStyle w:val="nd2"/>
              <w:rPr>
                <w:rFonts w:eastAsia="MS Mincho"/>
                <w:snapToGrid w:val="0"/>
              </w:rPr>
            </w:pPr>
            <w:r>
              <w:rPr>
                <w:rFonts w:eastAsia="MS Mincho"/>
                <w:snapToGrid w:val="0"/>
              </w:rPr>
              <w:t>W3.org</w:t>
            </w:r>
          </w:p>
        </w:tc>
        <w:tc>
          <w:tcPr>
            <w:tcW w:w="1350" w:type="dxa"/>
            <w:vAlign w:val="center"/>
          </w:tcPr>
          <w:p w14:paraId="1006C7BE" w14:textId="77777777" w:rsidR="008B3E37" w:rsidRDefault="008B3E37" w:rsidP="00893E53">
            <w:pPr>
              <w:pStyle w:val="nd2"/>
              <w:rPr>
                <w:rFonts w:eastAsia="MS Mincho"/>
                <w:snapToGrid w:val="0"/>
              </w:rPr>
            </w:pPr>
          </w:p>
        </w:tc>
      </w:tr>
      <w:tr w:rsidR="008B3E37" w14:paraId="238F3636" w14:textId="77777777" w:rsidTr="00893E53">
        <w:tc>
          <w:tcPr>
            <w:tcW w:w="1843" w:type="dxa"/>
            <w:vAlign w:val="center"/>
          </w:tcPr>
          <w:p w14:paraId="27D11908" w14:textId="77777777" w:rsidR="008B3E37" w:rsidRPr="006F386D" w:rsidRDefault="008B3E37" w:rsidP="00893E53">
            <w:pPr>
              <w:pStyle w:val="nd2"/>
            </w:pPr>
            <w:r>
              <w:t>Function Test</w:t>
            </w:r>
          </w:p>
        </w:tc>
        <w:tc>
          <w:tcPr>
            <w:tcW w:w="2657" w:type="dxa"/>
            <w:vAlign w:val="center"/>
          </w:tcPr>
          <w:p w14:paraId="1BBA13A9" w14:textId="77777777" w:rsidR="008B3E37" w:rsidRPr="000676A7" w:rsidRDefault="008B3E37" w:rsidP="00893E53">
            <w:pPr>
              <w:pStyle w:val="nd2"/>
            </w:pPr>
            <w:r>
              <w:t>NUnit</w:t>
            </w:r>
          </w:p>
        </w:tc>
        <w:tc>
          <w:tcPr>
            <w:tcW w:w="2790" w:type="dxa"/>
            <w:vAlign w:val="center"/>
          </w:tcPr>
          <w:p w14:paraId="4C91065F" w14:textId="77777777" w:rsidR="008B3E37" w:rsidRDefault="008B3E37" w:rsidP="00893E53">
            <w:pPr>
              <w:pStyle w:val="nd2"/>
              <w:rPr>
                <w:rFonts w:eastAsia="MS Mincho"/>
                <w:snapToGrid w:val="0"/>
              </w:rPr>
            </w:pPr>
            <w:r w:rsidRPr="00FB0999">
              <w:rPr>
                <w:rFonts w:eastAsia="MS Mincho"/>
                <w:snapToGrid w:val="0"/>
              </w:rPr>
              <w:t>nunit.org</w:t>
            </w:r>
          </w:p>
        </w:tc>
        <w:tc>
          <w:tcPr>
            <w:tcW w:w="1350" w:type="dxa"/>
            <w:vAlign w:val="center"/>
          </w:tcPr>
          <w:p w14:paraId="72AE4B64" w14:textId="77777777" w:rsidR="008B3E37" w:rsidRDefault="008B3E37" w:rsidP="00893E53">
            <w:pPr>
              <w:pStyle w:val="nd2"/>
              <w:rPr>
                <w:rFonts w:eastAsia="MS Mincho"/>
                <w:snapToGrid w:val="0"/>
              </w:rPr>
            </w:pPr>
            <w:r>
              <w:rPr>
                <w:rFonts w:eastAsia="MS Mincho"/>
                <w:snapToGrid w:val="0"/>
              </w:rPr>
              <w:t>4.0</w:t>
            </w:r>
          </w:p>
        </w:tc>
      </w:tr>
      <w:tr w:rsidR="008B3E37" w14:paraId="62C4437F" w14:textId="77777777" w:rsidTr="00893E53">
        <w:tc>
          <w:tcPr>
            <w:tcW w:w="1843" w:type="dxa"/>
            <w:vAlign w:val="center"/>
          </w:tcPr>
          <w:p w14:paraId="481F8B43" w14:textId="77777777" w:rsidR="008B3E37" w:rsidRDefault="008B3E37" w:rsidP="00893E53">
            <w:pPr>
              <w:pStyle w:val="nd2"/>
              <w:jc w:val="left"/>
            </w:pPr>
            <w:r>
              <w:t>Script Test</w:t>
            </w:r>
          </w:p>
        </w:tc>
        <w:tc>
          <w:tcPr>
            <w:tcW w:w="2657" w:type="dxa"/>
            <w:vAlign w:val="center"/>
          </w:tcPr>
          <w:p w14:paraId="7D2E546A" w14:textId="77777777" w:rsidR="008B3E37" w:rsidRDefault="008B3E37" w:rsidP="00893E53">
            <w:pPr>
              <w:pStyle w:val="nd2"/>
              <w:jc w:val="left"/>
            </w:pPr>
            <w:r>
              <w:t>Microsoft Visual Studio</w:t>
            </w:r>
          </w:p>
        </w:tc>
        <w:tc>
          <w:tcPr>
            <w:tcW w:w="2790" w:type="dxa"/>
            <w:vAlign w:val="center"/>
          </w:tcPr>
          <w:p w14:paraId="756966DB" w14:textId="77777777" w:rsidR="008B3E37" w:rsidRPr="00FB0999" w:rsidRDefault="008B3E37" w:rsidP="00893E53">
            <w:pPr>
              <w:pStyle w:val="nd2"/>
              <w:rPr>
                <w:rFonts w:eastAsia="MS Mincho"/>
                <w:snapToGrid w:val="0"/>
              </w:rPr>
            </w:pPr>
            <w:r w:rsidRPr="000676A7">
              <w:rPr>
                <w:rFonts w:eastAsia="MS Mincho"/>
                <w:snapToGrid w:val="0"/>
              </w:rPr>
              <w:t>Microsoft</w:t>
            </w:r>
          </w:p>
        </w:tc>
        <w:tc>
          <w:tcPr>
            <w:tcW w:w="1350" w:type="dxa"/>
            <w:vAlign w:val="center"/>
          </w:tcPr>
          <w:p w14:paraId="679BE59A" w14:textId="77777777" w:rsidR="008B3E37" w:rsidRDefault="008B3E37" w:rsidP="00893E53">
            <w:pPr>
              <w:pStyle w:val="nd2"/>
              <w:rPr>
                <w:rFonts w:eastAsia="MS Mincho"/>
                <w:snapToGrid w:val="0"/>
              </w:rPr>
            </w:pPr>
            <w:r>
              <w:rPr>
                <w:rFonts w:eastAsia="MS Mincho"/>
                <w:snapToGrid w:val="0"/>
              </w:rPr>
              <w:t>2019</w:t>
            </w:r>
          </w:p>
        </w:tc>
      </w:tr>
      <w:tr w:rsidR="008B3E37" w14:paraId="5CE2213E" w14:textId="77777777" w:rsidTr="00893E53">
        <w:tc>
          <w:tcPr>
            <w:tcW w:w="1843" w:type="dxa"/>
            <w:vAlign w:val="center"/>
          </w:tcPr>
          <w:p w14:paraId="1E5E5753" w14:textId="77777777" w:rsidR="008B3E37" w:rsidRDefault="008B3E37" w:rsidP="00893E53">
            <w:pPr>
              <w:pStyle w:val="nd2"/>
            </w:pPr>
            <w:r>
              <w:t>Function Test</w:t>
            </w:r>
          </w:p>
        </w:tc>
        <w:tc>
          <w:tcPr>
            <w:tcW w:w="2657" w:type="dxa"/>
            <w:vAlign w:val="center"/>
          </w:tcPr>
          <w:p w14:paraId="2448CC1E" w14:textId="77777777" w:rsidR="008B3E37" w:rsidRDefault="008B3E37" w:rsidP="00893E53">
            <w:pPr>
              <w:pStyle w:val="nd2"/>
            </w:pPr>
            <w:r>
              <w:t>Selenium IDE</w:t>
            </w:r>
          </w:p>
        </w:tc>
        <w:tc>
          <w:tcPr>
            <w:tcW w:w="2790" w:type="dxa"/>
            <w:vAlign w:val="center"/>
          </w:tcPr>
          <w:p w14:paraId="17CB60E2" w14:textId="77777777" w:rsidR="008B3E37" w:rsidRPr="000676A7" w:rsidRDefault="008B3E37" w:rsidP="00893E53">
            <w:pPr>
              <w:pStyle w:val="nd2"/>
              <w:rPr>
                <w:rFonts w:eastAsia="MS Mincho"/>
                <w:snapToGrid w:val="0"/>
              </w:rPr>
            </w:pPr>
            <w:r>
              <w:rPr>
                <w:rFonts w:eastAsia="MS Mincho"/>
                <w:snapToGrid w:val="0"/>
              </w:rPr>
              <w:t>Selenium.org</w:t>
            </w:r>
          </w:p>
        </w:tc>
        <w:tc>
          <w:tcPr>
            <w:tcW w:w="1350" w:type="dxa"/>
            <w:vAlign w:val="center"/>
          </w:tcPr>
          <w:p w14:paraId="70508A9A" w14:textId="77777777" w:rsidR="008B3E37" w:rsidRDefault="008B3E37" w:rsidP="00893E53">
            <w:pPr>
              <w:pStyle w:val="nd2"/>
              <w:rPr>
                <w:rFonts w:eastAsia="MS Mincho"/>
                <w:snapToGrid w:val="0"/>
              </w:rPr>
            </w:pPr>
            <w:r w:rsidRPr="00D44891">
              <w:rPr>
                <w:rFonts w:eastAsia="MS Mincho"/>
                <w:snapToGrid w:val="0"/>
              </w:rPr>
              <w:t>3.17.0</w:t>
            </w:r>
          </w:p>
        </w:tc>
      </w:tr>
    </w:tbl>
    <w:p w14:paraId="0F855572" w14:textId="77777777" w:rsidR="008B3E37" w:rsidRDefault="008B3E37" w:rsidP="008B3E37">
      <w:pPr>
        <w:pStyle w:val="nddam"/>
      </w:pPr>
    </w:p>
    <w:p w14:paraId="663A014F" w14:textId="198CA83A" w:rsidR="00AA4F55" w:rsidRDefault="00EB3FE6" w:rsidP="008837DA">
      <w:pPr>
        <w:pStyle w:val="1"/>
      </w:pPr>
      <w:bookmarkStart w:id="41" w:name="_Toc49698101"/>
      <w:r>
        <w:t>Phạm vi kiểm thử</w:t>
      </w:r>
      <w:bookmarkEnd w:id="41"/>
    </w:p>
    <w:p w14:paraId="04369666" w14:textId="05C0F23E" w:rsidR="008D4D47" w:rsidRDefault="003913DA" w:rsidP="003913DA">
      <w:pPr>
        <w:pStyle w:val="nd1"/>
      </w:pPr>
      <w:r>
        <w:t>Liệt kê các module, chức năng cần kiểm thử và loại kiểm thử tương ứng.</w:t>
      </w:r>
    </w:p>
    <w:tbl>
      <w:tblPr>
        <w:tblW w:w="81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6"/>
        <w:gridCol w:w="1101"/>
        <w:gridCol w:w="4570"/>
        <w:gridCol w:w="2112"/>
      </w:tblGrid>
      <w:tr w:rsidR="008B3E37" w:rsidRPr="00234FFA" w14:paraId="3873FD8F" w14:textId="77777777" w:rsidTr="00893E53">
        <w:trPr>
          <w:jc w:val="center"/>
        </w:trPr>
        <w:tc>
          <w:tcPr>
            <w:tcW w:w="708" w:type="dxa"/>
          </w:tcPr>
          <w:p w14:paraId="24CED63D" w14:textId="77777777" w:rsidR="008B3E37" w:rsidRPr="00234FFA" w:rsidRDefault="008B3E37" w:rsidP="005462CB">
            <w:pPr>
              <w:pStyle w:val="nd1"/>
            </w:pPr>
            <w:r w:rsidRPr="00234FFA">
              <w:t>STT</w:t>
            </w:r>
          </w:p>
        </w:tc>
        <w:tc>
          <w:tcPr>
            <w:tcW w:w="988" w:type="dxa"/>
            <w:shd w:val="clear" w:color="auto" w:fill="auto"/>
          </w:tcPr>
          <w:p w14:paraId="2DFDA67F" w14:textId="77777777" w:rsidR="008B3E37" w:rsidRPr="00234FFA" w:rsidRDefault="008B3E37" w:rsidP="005462CB">
            <w:pPr>
              <w:pStyle w:val="nd1"/>
              <w:rPr>
                <w:bCs/>
              </w:rPr>
            </w:pPr>
            <w:r w:rsidRPr="00234FFA">
              <w:rPr>
                <w:bCs/>
              </w:rPr>
              <w:t>Độ ưu tiên</w:t>
            </w:r>
          </w:p>
        </w:tc>
        <w:tc>
          <w:tcPr>
            <w:tcW w:w="4570" w:type="dxa"/>
            <w:shd w:val="clear" w:color="auto" w:fill="auto"/>
          </w:tcPr>
          <w:p w14:paraId="76E922C9" w14:textId="77777777" w:rsidR="008B3E37" w:rsidRPr="00234FFA" w:rsidRDefault="008B3E37" w:rsidP="005462CB">
            <w:pPr>
              <w:pStyle w:val="nd1"/>
              <w:rPr>
                <w:bCs/>
              </w:rPr>
            </w:pPr>
            <w:r w:rsidRPr="00234FFA">
              <w:rPr>
                <w:bCs/>
              </w:rPr>
              <w:t>Nội dung</w:t>
            </w:r>
          </w:p>
        </w:tc>
        <w:tc>
          <w:tcPr>
            <w:tcW w:w="1890" w:type="dxa"/>
            <w:shd w:val="clear" w:color="auto" w:fill="auto"/>
          </w:tcPr>
          <w:p w14:paraId="68E87240" w14:textId="77777777" w:rsidR="008B3E37" w:rsidRPr="00234FFA" w:rsidRDefault="008B3E37" w:rsidP="005462CB">
            <w:pPr>
              <w:pStyle w:val="nd1"/>
              <w:rPr>
                <w:bCs/>
              </w:rPr>
            </w:pPr>
            <w:r w:rsidRPr="00234FFA">
              <w:rPr>
                <w:bCs/>
              </w:rPr>
              <w:t>Loại test</w:t>
            </w:r>
          </w:p>
        </w:tc>
      </w:tr>
      <w:tr w:rsidR="008B3E37" w:rsidRPr="00273680" w14:paraId="0DE4E644" w14:textId="77777777" w:rsidTr="00893E53">
        <w:trPr>
          <w:jc w:val="center"/>
        </w:trPr>
        <w:tc>
          <w:tcPr>
            <w:tcW w:w="708" w:type="dxa"/>
          </w:tcPr>
          <w:p w14:paraId="54D31789" w14:textId="77777777" w:rsidR="008B3E37" w:rsidRPr="00273680" w:rsidRDefault="008B3E37" w:rsidP="005462CB">
            <w:pPr>
              <w:pStyle w:val="nd1"/>
            </w:pPr>
            <w:r w:rsidRPr="00273680">
              <w:t>1</w:t>
            </w:r>
          </w:p>
        </w:tc>
        <w:tc>
          <w:tcPr>
            <w:tcW w:w="988" w:type="dxa"/>
            <w:shd w:val="clear" w:color="auto" w:fill="auto"/>
          </w:tcPr>
          <w:p w14:paraId="413AD2A3" w14:textId="77777777" w:rsidR="008B3E37" w:rsidRPr="00273680" w:rsidRDefault="008B3E37" w:rsidP="005462CB">
            <w:pPr>
              <w:pStyle w:val="nd1"/>
            </w:pPr>
            <w:r w:rsidRPr="00273680">
              <w:t>1</w:t>
            </w:r>
          </w:p>
        </w:tc>
        <w:tc>
          <w:tcPr>
            <w:tcW w:w="4570" w:type="dxa"/>
            <w:shd w:val="clear" w:color="auto" w:fill="auto"/>
          </w:tcPr>
          <w:p w14:paraId="08AF9853" w14:textId="77777777" w:rsidR="008B3E37" w:rsidRPr="00273680" w:rsidRDefault="008B3E37" w:rsidP="005462CB">
            <w:pPr>
              <w:pStyle w:val="nd1"/>
            </w:pPr>
            <w:r w:rsidRPr="00273680">
              <w:t>Module đăng nhập</w:t>
            </w:r>
          </w:p>
        </w:tc>
        <w:tc>
          <w:tcPr>
            <w:tcW w:w="1890" w:type="dxa"/>
            <w:vMerge w:val="restart"/>
            <w:shd w:val="clear" w:color="auto" w:fill="auto"/>
          </w:tcPr>
          <w:p w14:paraId="53736B36" w14:textId="77777777" w:rsidR="008B3E37" w:rsidRPr="00273680" w:rsidRDefault="008B3E37" w:rsidP="005462CB">
            <w:pPr>
              <w:pStyle w:val="nd1"/>
            </w:pPr>
            <w:r w:rsidRPr="00273680">
              <w:t>Unit Test</w:t>
            </w:r>
          </w:p>
        </w:tc>
      </w:tr>
      <w:tr w:rsidR="008B3E37" w:rsidRPr="00273680" w14:paraId="740AEB18" w14:textId="77777777" w:rsidTr="00893E53">
        <w:trPr>
          <w:jc w:val="center"/>
        </w:trPr>
        <w:tc>
          <w:tcPr>
            <w:tcW w:w="708" w:type="dxa"/>
          </w:tcPr>
          <w:p w14:paraId="2162648B" w14:textId="77777777" w:rsidR="008B3E37" w:rsidRPr="00273680" w:rsidRDefault="008B3E37" w:rsidP="005462CB">
            <w:pPr>
              <w:pStyle w:val="nd1"/>
            </w:pPr>
            <w:r w:rsidRPr="00273680">
              <w:t>2</w:t>
            </w:r>
          </w:p>
        </w:tc>
        <w:tc>
          <w:tcPr>
            <w:tcW w:w="988" w:type="dxa"/>
            <w:shd w:val="clear" w:color="auto" w:fill="auto"/>
          </w:tcPr>
          <w:p w14:paraId="56B7F7EB" w14:textId="77777777" w:rsidR="008B3E37" w:rsidRPr="00273680" w:rsidRDefault="008B3E37" w:rsidP="005462CB">
            <w:pPr>
              <w:pStyle w:val="nd1"/>
            </w:pPr>
            <w:r w:rsidRPr="00273680">
              <w:t>1</w:t>
            </w:r>
          </w:p>
        </w:tc>
        <w:tc>
          <w:tcPr>
            <w:tcW w:w="4570" w:type="dxa"/>
            <w:shd w:val="clear" w:color="auto" w:fill="auto"/>
          </w:tcPr>
          <w:p w14:paraId="6AAEE0E3" w14:textId="77777777" w:rsidR="008B3E37" w:rsidRPr="00273680" w:rsidRDefault="008B3E37" w:rsidP="005462CB">
            <w:pPr>
              <w:pStyle w:val="nd1"/>
            </w:pPr>
            <w:r w:rsidRPr="00273680">
              <w:t>Module đăng ký</w:t>
            </w:r>
          </w:p>
        </w:tc>
        <w:tc>
          <w:tcPr>
            <w:tcW w:w="1890" w:type="dxa"/>
            <w:vMerge/>
            <w:shd w:val="clear" w:color="auto" w:fill="auto"/>
          </w:tcPr>
          <w:p w14:paraId="51F66198" w14:textId="77777777" w:rsidR="008B3E37" w:rsidRPr="00273680" w:rsidRDefault="008B3E37" w:rsidP="005462CB">
            <w:pPr>
              <w:pStyle w:val="nd1"/>
            </w:pPr>
          </w:p>
        </w:tc>
      </w:tr>
      <w:tr w:rsidR="008B3E37" w:rsidRPr="00273680" w14:paraId="3932069D" w14:textId="77777777" w:rsidTr="00893E53">
        <w:trPr>
          <w:trHeight w:val="330"/>
          <w:jc w:val="center"/>
        </w:trPr>
        <w:tc>
          <w:tcPr>
            <w:tcW w:w="708" w:type="dxa"/>
          </w:tcPr>
          <w:p w14:paraId="61E9E09E" w14:textId="77777777" w:rsidR="008B3E37" w:rsidRPr="00273680" w:rsidRDefault="008B3E37" w:rsidP="005462CB">
            <w:pPr>
              <w:pStyle w:val="nd1"/>
            </w:pPr>
            <w:r w:rsidRPr="00273680">
              <w:t>3</w:t>
            </w:r>
          </w:p>
        </w:tc>
        <w:tc>
          <w:tcPr>
            <w:tcW w:w="988" w:type="dxa"/>
            <w:shd w:val="clear" w:color="auto" w:fill="auto"/>
            <w:noWrap/>
          </w:tcPr>
          <w:p w14:paraId="645AF2A0" w14:textId="77777777" w:rsidR="008B3E37" w:rsidRPr="00273680" w:rsidRDefault="008B3E37" w:rsidP="005462CB">
            <w:pPr>
              <w:pStyle w:val="nd1"/>
            </w:pPr>
            <w:r w:rsidRPr="00273680">
              <w:t>2</w:t>
            </w:r>
          </w:p>
        </w:tc>
        <w:tc>
          <w:tcPr>
            <w:tcW w:w="4570" w:type="dxa"/>
            <w:shd w:val="clear" w:color="auto" w:fill="auto"/>
            <w:noWrap/>
          </w:tcPr>
          <w:p w14:paraId="101ACD2D" w14:textId="77777777" w:rsidR="008B3E37" w:rsidRPr="00273680" w:rsidRDefault="008B3E37" w:rsidP="005462CB">
            <w:pPr>
              <w:pStyle w:val="nd1"/>
            </w:pPr>
            <w:r w:rsidRPr="00273680">
              <w:t>Trang chủ</w:t>
            </w:r>
          </w:p>
        </w:tc>
        <w:tc>
          <w:tcPr>
            <w:tcW w:w="1890" w:type="dxa"/>
            <w:vMerge w:val="restart"/>
            <w:shd w:val="clear" w:color="auto" w:fill="auto"/>
            <w:noWrap/>
          </w:tcPr>
          <w:p w14:paraId="6F3E0426" w14:textId="77777777" w:rsidR="008B3E37" w:rsidRPr="00273680" w:rsidRDefault="008B3E37" w:rsidP="005462CB">
            <w:pPr>
              <w:pStyle w:val="nd1"/>
            </w:pPr>
            <w:r w:rsidRPr="00273680">
              <w:t>GUI Test</w:t>
            </w:r>
          </w:p>
        </w:tc>
      </w:tr>
      <w:tr w:rsidR="008B3E37" w:rsidRPr="00273680" w14:paraId="7CAF1B0E" w14:textId="77777777" w:rsidTr="00893E53">
        <w:trPr>
          <w:trHeight w:val="330"/>
          <w:jc w:val="center"/>
        </w:trPr>
        <w:tc>
          <w:tcPr>
            <w:tcW w:w="708" w:type="dxa"/>
          </w:tcPr>
          <w:p w14:paraId="4F348296" w14:textId="77777777" w:rsidR="008B3E37" w:rsidRPr="00273680" w:rsidRDefault="008B3E37" w:rsidP="005462CB">
            <w:pPr>
              <w:pStyle w:val="nd1"/>
            </w:pPr>
            <w:r w:rsidRPr="00273680">
              <w:t>4</w:t>
            </w:r>
          </w:p>
        </w:tc>
        <w:tc>
          <w:tcPr>
            <w:tcW w:w="988" w:type="dxa"/>
            <w:shd w:val="clear" w:color="auto" w:fill="auto"/>
            <w:noWrap/>
          </w:tcPr>
          <w:p w14:paraId="2C828E42" w14:textId="77777777" w:rsidR="008B3E37" w:rsidRPr="00273680" w:rsidRDefault="008B3E37" w:rsidP="005462CB">
            <w:pPr>
              <w:pStyle w:val="nd1"/>
            </w:pPr>
            <w:r w:rsidRPr="00273680">
              <w:t>2</w:t>
            </w:r>
          </w:p>
        </w:tc>
        <w:tc>
          <w:tcPr>
            <w:tcW w:w="4570" w:type="dxa"/>
            <w:shd w:val="clear" w:color="auto" w:fill="auto"/>
            <w:noWrap/>
          </w:tcPr>
          <w:p w14:paraId="279844AF" w14:textId="77777777" w:rsidR="008B3E37" w:rsidRPr="00273680" w:rsidRDefault="008B3E37" w:rsidP="005462CB">
            <w:pPr>
              <w:pStyle w:val="nd1"/>
            </w:pPr>
            <w:r w:rsidRPr="00273680">
              <w:t xml:space="preserve">Trang </w:t>
            </w:r>
            <w:r>
              <w:t>bình luận, đánh giá</w:t>
            </w:r>
          </w:p>
        </w:tc>
        <w:tc>
          <w:tcPr>
            <w:tcW w:w="1890" w:type="dxa"/>
            <w:vMerge/>
            <w:shd w:val="clear" w:color="auto" w:fill="auto"/>
            <w:noWrap/>
          </w:tcPr>
          <w:p w14:paraId="178FA4B9" w14:textId="77777777" w:rsidR="008B3E37" w:rsidRPr="00273680" w:rsidRDefault="008B3E37" w:rsidP="005462CB">
            <w:pPr>
              <w:pStyle w:val="nd1"/>
            </w:pPr>
          </w:p>
        </w:tc>
      </w:tr>
      <w:tr w:rsidR="008B3E37" w:rsidRPr="00273680" w14:paraId="490C7A3B" w14:textId="77777777" w:rsidTr="00893E53">
        <w:trPr>
          <w:trHeight w:val="330"/>
          <w:jc w:val="center"/>
        </w:trPr>
        <w:tc>
          <w:tcPr>
            <w:tcW w:w="708" w:type="dxa"/>
          </w:tcPr>
          <w:p w14:paraId="64ADDDB9" w14:textId="77777777" w:rsidR="008B3E37" w:rsidRPr="00273680" w:rsidRDefault="008B3E37" w:rsidP="005462CB">
            <w:pPr>
              <w:pStyle w:val="nd1"/>
            </w:pPr>
            <w:r w:rsidRPr="00273680">
              <w:t>5</w:t>
            </w:r>
          </w:p>
        </w:tc>
        <w:tc>
          <w:tcPr>
            <w:tcW w:w="988" w:type="dxa"/>
            <w:shd w:val="clear" w:color="auto" w:fill="auto"/>
            <w:noWrap/>
          </w:tcPr>
          <w:p w14:paraId="7D1FE2F0" w14:textId="77777777" w:rsidR="008B3E37" w:rsidRPr="00273680" w:rsidRDefault="008B3E37" w:rsidP="005462CB">
            <w:pPr>
              <w:pStyle w:val="nd1"/>
            </w:pPr>
            <w:r w:rsidRPr="00273680">
              <w:t>3</w:t>
            </w:r>
          </w:p>
        </w:tc>
        <w:tc>
          <w:tcPr>
            <w:tcW w:w="4570" w:type="dxa"/>
            <w:shd w:val="clear" w:color="auto" w:fill="auto"/>
            <w:noWrap/>
          </w:tcPr>
          <w:p w14:paraId="4B51FE22" w14:textId="77777777" w:rsidR="008B3E37" w:rsidRPr="00273680" w:rsidRDefault="008B3E37" w:rsidP="005462CB">
            <w:pPr>
              <w:pStyle w:val="nd1"/>
            </w:pPr>
            <w:r w:rsidRPr="00273680">
              <w:t>Chức năng đăng nhập</w:t>
            </w:r>
          </w:p>
        </w:tc>
        <w:tc>
          <w:tcPr>
            <w:tcW w:w="1890" w:type="dxa"/>
            <w:vMerge w:val="restart"/>
            <w:shd w:val="clear" w:color="auto" w:fill="auto"/>
            <w:noWrap/>
          </w:tcPr>
          <w:p w14:paraId="238F3C63" w14:textId="77777777" w:rsidR="008B3E37" w:rsidRPr="00273680" w:rsidRDefault="008B3E37" w:rsidP="005462CB">
            <w:pPr>
              <w:pStyle w:val="nd1"/>
            </w:pPr>
            <w:r w:rsidRPr="00273680">
              <w:t>Function Test</w:t>
            </w:r>
          </w:p>
        </w:tc>
      </w:tr>
      <w:tr w:rsidR="008B3E37" w:rsidRPr="00273680" w14:paraId="2C765DD5" w14:textId="77777777" w:rsidTr="00893E53">
        <w:trPr>
          <w:trHeight w:val="330"/>
          <w:jc w:val="center"/>
        </w:trPr>
        <w:tc>
          <w:tcPr>
            <w:tcW w:w="708" w:type="dxa"/>
          </w:tcPr>
          <w:p w14:paraId="7EBA0238" w14:textId="77777777" w:rsidR="008B3E37" w:rsidRPr="00273680" w:rsidRDefault="008B3E37" w:rsidP="005462CB">
            <w:pPr>
              <w:pStyle w:val="nd1"/>
            </w:pPr>
            <w:r w:rsidRPr="00273680">
              <w:t>6</w:t>
            </w:r>
          </w:p>
        </w:tc>
        <w:tc>
          <w:tcPr>
            <w:tcW w:w="988" w:type="dxa"/>
            <w:shd w:val="clear" w:color="auto" w:fill="auto"/>
            <w:noWrap/>
          </w:tcPr>
          <w:p w14:paraId="40F427EA" w14:textId="77777777" w:rsidR="008B3E37" w:rsidRPr="00273680" w:rsidRDefault="008B3E37" w:rsidP="005462CB">
            <w:pPr>
              <w:pStyle w:val="nd1"/>
            </w:pPr>
            <w:r w:rsidRPr="00273680">
              <w:t>3</w:t>
            </w:r>
          </w:p>
        </w:tc>
        <w:tc>
          <w:tcPr>
            <w:tcW w:w="4570" w:type="dxa"/>
            <w:shd w:val="clear" w:color="auto" w:fill="auto"/>
            <w:noWrap/>
          </w:tcPr>
          <w:p w14:paraId="71AC025D" w14:textId="77777777" w:rsidR="008B3E37" w:rsidRPr="00273680" w:rsidRDefault="008B3E37" w:rsidP="005462CB">
            <w:pPr>
              <w:pStyle w:val="nd1"/>
            </w:pPr>
            <w:r w:rsidRPr="00273680">
              <w:t>Chức năng đăng ký</w:t>
            </w:r>
          </w:p>
        </w:tc>
        <w:tc>
          <w:tcPr>
            <w:tcW w:w="1890" w:type="dxa"/>
            <w:vMerge/>
            <w:shd w:val="clear" w:color="auto" w:fill="auto"/>
            <w:noWrap/>
          </w:tcPr>
          <w:p w14:paraId="6EE39920" w14:textId="77777777" w:rsidR="008B3E37" w:rsidRPr="00273680" w:rsidRDefault="008B3E37" w:rsidP="005462CB">
            <w:pPr>
              <w:pStyle w:val="nd1"/>
            </w:pPr>
          </w:p>
        </w:tc>
      </w:tr>
      <w:tr w:rsidR="008B3E37" w:rsidRPr="00273680" w14:paraId="50CDAC62" w14:textId="77777777" w:rsidTr="00893E53">
        <w:trPr>
          <w:trHeight w:val="330"/>
          <w:jc w:val="center"/>
        </w:trPr>
        <w:tc>
          <w:tcPr>
            <w:tcW w:w="708" w:type="dxa"/>
          </w:tcPr>
          <w:p w14:paraId="53FA7BEF" w14:textId="77777777" w:rsidR="008B3E37" w:rsidRPr="00273680" w:rsidRDefault="008B3E37" w:rsidP="005462CB">
            <w:pPr>
              <w:pStyle w:val="nd1"/>
            </w:pPr>
            <w:r w:rsidRPr="00273680">
              <w:lastRenderedPageBreak/>
              <w:t>7</w:t>
            </w:r>
          </w:p>
        </w:tc>
        <w:tc>
          <w:tcPr>
            <w:tcW w:w="988" w:type="dxa"/>
            <w:shd w:val="clear" w:color="auto" w:fill="auto"/>
            <w:noWrap/>
          </w:tcPr>
          <w:p w14:paraId="4B716B92" w14:textId="77777777" w:rsidR="008B3E37" w:rsidRPr="00273680" w:rsidRDefault="008B3E37" w:rsidP="005462CB">
            <w:pPr>
              <w:pStyle w:val="nd1"/>
            </w:pPr>
            <w:r>
              <w:t>3</w:t>
            </w:r>
          </w:p>
        </w:tc>
        <w:tc>
          <w:tcPr>
            <w:tcW w:w="4570" w:type="dxa"/>
            <w:shd w:val="clear" w:color="auto" w:fill="auto"/>
            <w:noWrap/>
          </w:tcPr>
          <w:p w14:paraId="5938A185" w14:textId="77777777" w:rsidR="008B3E37" w:rsidRPr="00273680" w:rsidRDefault="008B3E37" w:rsidP="005462CB">
            <w:pPr>
              <w:pStyle w:val="nd1"/>
            </w:pPr>
            <w:r w:rsidRPr="00273680">
              <w:t>Chức năng mua hàng</w:t>
            </w:r>
            <w:r>
              <w:t>, thanh toán</w:t>
            </w:r>
          </w:p>
        </w:tc>
        <w:tc>
          <w:tcPr>
            <w:tcW w:w="1890" w:type="dxa"/>
            <w:vMerge/>
            <w:shd w:val="clear" w:color="auto" w:fill="auto"/>
            <w:noWrap/>
          </w:tcPr>
          <w:p w14:paraId="6C995137" w14:textId="77777777" w:rsidR="008B3E37" w:rsidRPr="00273680" w:rsidRDefault="008B3E37" w:rsidP="005462CB">
            <w:pPr>
              <w:pStyle w:val="nd1"/>
            </w:pPr>
          </w:p>
        </w:tc>
      </w:tr>
      <w:tr w:rsidR="008B3E37" w:rsidRPr="00273680" w14:paraId="67FDCD2B" w14:textId="77777777" w:rsidTr="00893E53">
        <w:trPr>
          <w:trHeight w:val="330"/>
          <w:jc w:val="center"/>
        </w:trPr>
        <w:tc>
          <w:tcPr>
            <w:tcW w:w="708" w:type="dxa"/>
          </w:tcPr>
          <w:p w14:paraId="7D5AF9C0" w14:textId="77777777" w:rsidR="008B3E37" w:rsidRPr="00273680" w:rsidRDefault="008B3E37" w:rsidP="005462CB">
            <w:pPr>
              <w:pStyle w:val="nd1"/>
            </w:pPr>
            <w:r>
              <w:t>8</w:t>
            </w:r>
          </w:p>
        </w:tc>
        <w:tc>
          <w:tcPr>
            <w:tcW w:w="988" w:type="dxa"/>
            <w:shd w:val="clear" w:color="auto" w:fill="auto"/>
            <w:noWrap/>
          </w:tcPr>
          <w:p w14:paraId="262C25E6" w14:textId="77777777" w:rsidR="008B3E37" w:rsidRDefault="008B3E37" w:rsidP="005462CB">
            <w:pPr>
              <w:pStyle w:val="nd1"/>
            </w:pPr>
            <w:r>
              <w:t>3</w:t>
            </w:r>
          </w:p>
        </w:tc>
        <w:tc>
          <w:tcPr>
            <w:tcW w:w="4570" w:type="dxa"/>
            <w:shd w:val="clear" w:color="auto" w:fill="auto"/>
            <w:noWrap/>
          </w:tcPr>
          <w:p w14:paraId="06B6B8CF" w14:textId="77777777" w:rsidR="008B3E37" w:rsidRPr="00273680" w:rsidRDefault="008B3E37" w:rsidP="005462CB">
            <w:pPr>
              <w:pStyle w:val="nd1"/>
            </w:pPr>
            <w:r>
              <w:t>Chức năng bình luận đánh giá</w:t>
            </w:r>
          </w:p>
        </w:tc>
        <w:tc>
          <w:tcPr>
            <w:tcW w:w="1890" w:type="dxa"/>
            <w:vMerge/>
            <w:shd w:val="clear" w:color="auto" w:fill="auto"/>
            <w:noWrap/>
          </w:tcPr>
          <w:p w14:paraId="2ADC7EEB" w14:textId="77777777" w:rsidR="008B3E37" w:rsidRPr="00273680" w:rsidRDefault="008B3E37" w:rsidP="005462CB">
            <w:pPr>
              <w:pStyle w:val="nd1"/>
            </w:pPr>
          </w:p>
        </w:tc>
      </w:tr>
      <w:tr w:rsidR="008B3E37" w:rsidRPr="00273680" w14:paraId="2494D489" w14:textId="77777777" w:rsidTr="00893E53">
        <w:trPr>
          <w:trHeight w:val="330"/>
          <w:jc w:val="center"/>
        </w:trPr>
        <w:tc>
          <w:tcPr>
            <w:tcW w:w="708" w:type="dxa"/>
          </w:tcPr>
          <w:p w14:paraId="0EB4D59F" w14:textId="77777777" w:rsidR="008B3E37" w:rsidRPr="00273680" w:rsidRDefault="008B3E37" w:rsidP="005462CB">
            <w:pPr>
              <w:pStyle w:val="nd1"/>
            </w:pPr>
            <w:r>
              <w:t>9</w:t>
            </w:r>
          </w:p>
        </w:tc>
        <w:tc>
          <w:tcPr>
            <w:tcW w:w="988" w:type="dxa"/>
            <w:shd w:val="clear" w:color="auto" w:fill="auto"/>
            <w:noWrap/>
          </w:tcPr>
          <w:p w14:paraId="4A73F6EC" w14:textId="77777777" w:rsidR="008B3E37" w:rsidRDefault="008B3E37" w:rsidP="005462CB">
            <w:pPr>
              <w:pStyle w:val="nd1"/>
            </w:pPr>
            <w:r>
              <w:t>3</w:t>
            </w:r>
          </w:p>
        </w:tc>
        <w:tc>
          <w:tcPr>
            <w:tcW w:w="4570" w:type="dxa"/>
            <w:shd w:val="clear" w:color="auto" w:fill="auto"/>
            <w:noWrap/>
          </w:tcPr>
          <w:p w14:paraId="5DD4A47C" w14:textId="77777777" w:rsidR="008B3E37" w:rsidRPr="00273680" w:rsidRDefault="008B3E37" w:rsidP="005462CB">
            <w:pPr>
              <w:pStyle w:val="nd1"/>
            </w:pPr>
            <w:r>
              <w:t>Chức năng thống kê sản phẩm bán chạy</w:t>
            </w:r>
          </w:p>
        </w:tc>
        <w:tc>
          <w:tcPr>
            <w:tcW w:w="1890" w:type="dxa"/>
            <w:vMerge/>
            <w:shd w:val="clear" w:color="auto" w:fill="auto"/>
            <w:noWrap/>
          </w:tcPr>
          <w:p w14:paraId="41B70057" w14:textId="77777777" w:rsidR="008B3E37" w:rsidRPr="00273680" w:rsidRDefault="008B3E37" w:rsidP="005462CB">
            <w:pPr>
              <w:pStyle w:val="nd1"/>
            </w:pPr>
          </w:p>
        </w:tc>
      </w:tr>
      <w:tr w:rsidR="008B3E37" w:rsidRPr="00273680" w14:paraId="30C50EF2" w14:textId="77777777" w:rsidTr="00893E53">
        <w:trPr>
          <w:trHeight w:val="330"/>
          <w:jc w:val="center"/>
        </w:trPr>
        <w:tc>
          <w:tcPr>
            <w:tcW w:w="708" w:type="dxa"/>
          </w:tcPr>
          <w:p w14:paraId="7CAA57D2" w14:textId="77777777" w:rsidR="008B3E37" w:rsidRPr="00273680" w:rsidRDefault="008B3E37" w:rsidP="005462CB">
            <w:pPr>
              <w:pStyle w:val="nd1"/>
            </w:pPr>
            <w:r>
              <w:t>10</w:t>
            </w:r>
          </w:p>
        </w:tc>
        <w:tc>
          <w:tcPr>
            <w:tcW w:w="988" w:type="dxa"/>
            <w:shd w:val="clear" w:color="auto" w:fill="auto"/>
            <w:noWrap/>
          </w:tcPr>
          <w:p w14:paraId="2DF7FB24" w14:textId="77777777" w:rsidR="008B3E37" w:rsidRDefault="008B3E37" w:rsidP="005462CB">
            <w:pPr>
              <w:pStyle w:val="nd1"/>
            </w:pPr>
            <w:r>
              <w:t>3</w:t>
            </w:r>
          </w:p>
        </w:tc>
        <w:tc>
          <w:tcPr>
            <w:tcW w:w="4570" w:type="dxa"/>
            <w:shd w:val="clear" w:color="auto" w:fill="auto"/>
            <w:noWrap/>
          </w:tcPr>
          <w:p w14:paraId="1D6A64A1" w14:textId="77777777" w:rsidR="008B3E37" w:rsidRPr="00273680" w:rsidRDefault="008B3E37" w:rsidP="005462CB">
            <w:pPr>
              <w:pStyle w:val="nd1"/>
            </w:pPr>
            <w:r>
              <w:t>Chức năng thêm sản phẩm</w:t>
            </w:r>
          </w:p>
        </w:tc>
        <w:tc>
          <w:tcPr>
            <w:tcW w:w="1890" w:type="dxa"/>
            <w:vMerge/>
            <w:shd w:val="clear" w:color="auto" w:fill="auto"/>
            <w:noWrap/>
          </w:tcPr>
          <w:p w14:paraId="15A33215" w14:textId="77777777" w:rsidR="008B3E37" w:rsidRPr="00273680" w:rsidRDefault="008B3E37" w:rsidP="005462CB">
            <w:pPr>
              <w:pStyle w:val="nd1"/>
            </w:pPr>
          </w:p>
        </w:tc>
      </w:tr>
      <w:tr w:rsidR="008B3E37" w:rsidRPr="00273680" w14:paraId="5884B3F5" w14:textId="77777777" w:rsidTr="00893E53">
        <w:trPr>
          <w:trHeight w:val="330"/>
          <w:jc w:val="center"/>
        </w:trPr>
        <w:tc>
          <w:tcPr>
            <w:tcW w:w="708" w:type="dxa"/>
          </w:tcPr>
          <w:p w14:paraId="12DB200D" w14:textId="77777777" w:rsidR="008B3E37" w:rsidRPr="00273680" w:rsidRDefault="008B3E37" w:rsidP="005462CB">
            <w:pPr>
              <w:pStyle w:val="nd1"/>
            </w:pPr>
            <w:r>
              <w:t>11</w:t>
            </w:r>
          </w:p>
        </w:tc>
        <w:tc>
          <w:tcPr>
            <w:tcW w:w="988" w:type="dxa"/>
            <w:shd w:val="clear" w:color="auto" w:fill="auto"/>
            <w:noWrap/>
          </w:tcPr>
          <w:p w14:paraId="7B6946CB" w14:textId="77777777" w:rsidR="008B3E37" w:rsidRDefault="008B3E37" w:rsidP="005462CB">
            <w:pPr>
              <w:pStyle w:val="nd1"/>
            </w:pPr>
            <w:r>
              <w:t>3</w:t>
            </w:r>
          </w:p>
        </w:tc>
        <w:tc>
          <w:tcPr>
            <w:tcW w:w="4570" w:type="dxa"/>
            <w:shd w:val="clear" w:color="auto" w:fill="auto"/>
            <w:noWrap/>
          </w:tcPr>
          <w:p w14:paraId="10CDE32B" w14:textId="77777777" w:rsidR="008B3E37" w:rsidRPr="00273680" w:rsidRDefault="008B3E37" w:rsidP="005462CB">
            <w:pPr>
              <w:pStyle w:val="nd1"/>
            </w:pPr>
            <w:r>
              <w:t>Chức năng thêm khuyến mãi</w:t>
            </w:r>
          </w:p>
        </w:tc>
        <w:tc>
          <w:tcPr>
            <w:tcW w:w="1890" w:type="dxa"/>
            <w:vMerge/>
            <w:shd w:val="clear" w:color="auto" w:fill="auto"/>
            <w:noWrap/>
          </w:tcPr>
          <w:p w14:paraId="4590A131" w14:textId="77777777" w:rsidR="008B3E37" w:rsidRPr="00273680" w:rsidRDefault="008B3E37" w:rsidP="005462CB">
            <w:pPr>
              <w:pStyle w:val="nd1"/>
            </w:pPr>
          </w:p>
        </w:tc>
      </w:tr>
      <w:tr w:rsidR="008B3E37" w:rsidRPr="00273680" w14:paraId="2C46A131" w14:textId="77777777" w:rsidTr="00893E53">
        <w:trPr>
          <w:trHeight w:val="330"/>
          <w:jc w:val="center"/>
        </w:trPr>
        <w:tc>
          <w:tcPr>
            <w:tcW w:w="708" w:type="dxa"/>
          </w:tcPr>
          <w:p w14:paraId="75F8B211" w14:textId="77777777" w:rsidR="008B3E37" w:rsidRPr="00273680" w:rsidRDefault="008B3E37" w:rsidP="005462CB">
            <w:pPr>
              <w:pStyle w:val="nd1"/>
            </w:pPr>
            <w:r>
              <w:t>12</w:t>
            </w:r>
          </w:p>
        </w:tc>
        <w:tc>
          <w:tcPr>
            <w:tcW w:w="988" w:type="dxa"/>
            <w:shd w:val="clear" w:color="auto" w:fill="auto"/>
            <w:noWrap/>
          </w:tcPr>
          <w:p w14:paraId="60D41DE0" w14:textId="77777777" w:rsidR="008B3E37" w:rsidRDefault="008B3E37" w:rsidP="005462CB">
            <w:pPr>
              <w:pStyle w:val="nd1"/>
            </w:pPr>
            <w:r>
              <w:t>3</w:t>
            </w:r>
          </w:p>
        </w:tc>
        <w:tc>
          <w:tcPr>
            <w:tcW w:w="4570" w:type="dxa"/>
            <w:shd w:val="clear" w:color="auto" w:fill="auto"/>
            <w:noWrap/>
          </w:tcPr>
          <w:p w14:paraId="448B0333" w14:textId="77777777" w:rsidR="008B3E37" w:rsidRPr="00273680" w:rsidRDefault="008B3E37" w:rsidP="005462CB">
            <w:pPr>
              <w:pStyle w:val="nd1"/>
            </w:pPr>
            <w:r>
              <w:t>Chức năng thống kê doanh thu</w:t>
            </w:r>
          </w:p>
        </w:tc>
        <w:tc>
          <w:tcPr>
            <w:tcW w:w="1890" w:type="dxa"/>
            <w:vMerge/>
            <w:shd w:val="clear" w:color="auto" w:fill="auto"/>
            <w:noWrap/>
          </w:tcPr>
          <w:p w14:paraId="240699CA" w14:textId="77777777" w:rsidR="008B3E37" w:rsidRPr="00273680" w:rsidRDefault="008B3E37" w:rsidP="005462CB">
            <w:pPr>
              <w:pStyle w:val="nd1"/>
            </w:pPr>
          </w:p>
        </w:tc>
      </w:tr>
      <w:tr w:rsidR="008B3E37" w:rsidRPr="00273680" w14:paraId="69780747" w14:textId="77777777" w:rsidTr="00893E53">
        <w:trPr>
          <w:trHeight w:val="330"/>
          <w:jc w:val="center"/>
        </w:trPr>
        <w:tc>
          <w:tcPr>
            <w:tcW w:w="708" w:type="dxa"/>
          </w:tcPr>
          <w:p w14:paraId="2CA2A13B" w14:textId="77777777" w:rsidR="008B3E37" w:rsidRPr="00273680" w:rsidRDefault="008B3E37" w:rsidP="005462CB">
            <w:pPr>
              <w:pStyle w:val="nd1"/>
            </w:pPr>
            <w:r>
              <w:t>13</w:t>
            </w:r>
          </w:p>
        </w:tc>
        <w:tc>
          <w:tcPr>
            <w:tcW w:w="988" w:type="dxa"/>
            <w:shd w:val="clear" w:color="auto" w:fill="auto"/>
            <w:noWrap/>
          </w:tcPr>
          <w:p w14:paraId="76101265" w14:textId="77777777" w:rsidR="008B3E37" w:rsidRDefault="008B3E37" w:rsidP="005462CB">
            <w:pPr>
              <w:pStyle w:val="nd1"/>
            </w:pPr>
            <w:r>
              <w:t>3</w:t>
            </w:r>
          </w:p>
        </w:tc>
        <w:tc>
          <w:tcPr>
            <w:tcW w:w="4570" w:type="dxa"/>
            <w:shd w:val="clear" w:color="auto" w:fill="auto"/>
            <w:noWrap/>
          </w:tcPr>
          <w:p w14:paraId="619EB536" w14:textId="77777777" w:rsidR="008B3E37" w:rsidRPr="00273680" w:rsidRDefault="008B3E37" w:rsidP="005462CB">
            <w:pPr>
              <w:pStyle w:val="nd1"/>
            </w:pPr>
            <w:r>
              <w:t>Chức năng thêm nhà sản xuất</w:t>
            </w:r>
          </w:p>
        </w:tc>
        <w:tc>
          <w:tcPr>
            <w:tcW w:w="1890" w:type="dxa"/>
            <w:vMerge/>
            <w:shd w:val="clear" w:color="auto" w:fill="auto"/>
            <w:noWrap/>
          </w:tcPr>
          <w:p w14:paraId="209AB0A9" w14:textId="77777777" w:rsidR="008B3E37" w:rsidRPr="00273680" w:rsidRDefault="008B3E37" w:rsidP="005462CB">
            <w:pPr>
              <w:pStyle w:val="nd1"/>
            </w:pPr>
          </w:p>
        </w:tc>
      </w:tr>
      <w:tr w:rsidR="008B3E37" w:rsidRPr="00273680" w14:paraId="74C481F6" w14:textId="77777777" w:rsidTr="00893E53">
        <w:trPr>
          <w:trHeight w:val="330"/>
          <w:jc w:val="center"/>
        </w:trPr>
        <w:tc>
          <w:tcPr>
            <w:tcW w:w="708" w:type="dxa"/>
          </w:tcPr>
          <w:p w14:paraId="3CBC1E5D" w14:textId="77777777" w:rsidR="008B3E37" w:rsidRPr="00273680" w:rsidRDefault="008B3E37" w:rsidP="005462CB">
            <w:pPr>
              <w:pStyle w:val="nd1"/>
            </w:pPr>
            <w:r>
              <w:t>14</w:t>
            </w:r>
          </w:p>
        </w:tc>
        <w:tc>
          <w:tcPr>
            <w:tcW w:w="988" w:type="dxa"/>
            <w:shd w:val="clear" w:color="auto" w:fill="auto"/>
            <w:noWrap/>
          </w:tcPr>
          <w:p w14:paraId="17E59B06" w14:textId="77777777" w:rsidR="008B3E37" w:rsidRDefault="008B3E37" w:rsidP="005462CB">
            <w:pPr>
              <w:pStyle w:val="nd1"/>
            </w:pPr>
            <w:r>
              <w:t>3</w:t>
            </w:r>
          </w:p>
        </w:tc>
        <w:tc>
          <w:tcPr>
            <w:tcW w:w="4570" w:type="dxa"/>
            <w:shd w:val="clear" w:color="auto" w:fill="auto"/>
            <w:noWrap/>
          </w:tcPr>
          <w:p w14:paraId="5E78E25C" w14:textId="77777777" w:rsidR="008B3E37" w:rsidRPr="00273680" w:rsidRDefault="008B3E37" w:rsidP="005462CB">
            <w:pPr>
              <w:pStyle w:val="nd1"/>
            </w:pPr>
            <w:r>
              <w:t>Chức năng sửa nhà sản xuất</w:t>
            </w:r>
          </w:p>
        </w:tc>
        <w:tc>
          <w:tcPr>
            <w:tcW w:w="1890" w:type="dxa"/>
            <w:vMerge/>
            <w:shd w:val="clear" w:color="auto" w:fill="auto"/>
            <w:noWrap/>
          </w:tcPr>
          <w:p w14:paraId="5E90D191" w14:textId="77777777" w:rsidR="008B3E37" w:rsidRPr="00273680" w:rsidRDefault="008B3E37" w:rsidP="005462CB">
            <w:pPr>
              <w:pStyle w:val="nd1"/>
            </w:pPr>
          </w:p>
        </w:tc>
      </w:tr>
      <w:tr w:rsidR="008B3E37" w:rsidRPr="00273680" w14:paraId="04825DA6" w14:textId="77777777" w:rsidTr="00893E53">
        <w:trPr>
          <w:trHeight w:val="330"/>
          <w:jc w:val="center"/>
        </w:trPr>
        <w:tc>
          <w:tcPr>
            <w:tcW w:w="708" w:type="dxa"/>
          </w:tcPr>
          <w:p w14:paraId="31BAB5DA" w14:textId="77777777" w:rsidR="008B3E37" w:rsidRPr="00273680" w:rsidRDefault="008B3E37" w:rsidP="005462CB">
            <w:pPr>
              <w:pStyle w:val="nd1"/>
            </w:pPr>
          </w:p>
        </w:tc>
        <w:tc>
          <w:tcPr>
            <w:tcW w:w="988" w:type="dxa"/>
            <w:shd w:val="clear" w:color="auto" w:fill="auto"/>
            <w:noWrap/>
          </w:tcPr>
          <w:p w14:paraId="62DF2CDB" w14:textId="77777777" w:rsidR="008B3E37" w:rsidRPr="00273680" w:rsidRDefault="008B3E37" w:rsidP="005462CB">
            <w:pPr>
              <w:pStyle w:val="nd1"/>
            </w:pPr>
          </w:p>
        </w:tc>
        <w:tc>
          <w:tcPr>
            <w:tcW w:w="4570" w:type="dxa"/>
            <w:shd w:val="clear" w:color="auto" w:fill="auto"/>
            <w:noWrap/>
          </w:tcPr>
          <w:p w14:paraId="26C8C466" w14:textId="77777777" w:rsidR="008B3E37" w:rsidRPr="00273680" w:rsidRDefault="008B3E37" w:rsidP="005462CB">
            <w:pPr>
              <w:pStyle w:val="nd1"/>
            </w:pPr>
          </w:p>
        </w:tc>
        <w:tc>
          <w:tcPr>
            <w:tcW w:w="1890" w:type="dxa"/>
            <w:shd w:val="clear" w:color="auto" w:fill="auto"/>
            <w:noWrap/>
          </w:tcPr>
          <w:p w14:paraId="7F2333AD" w14:textId="77777777" w:rsidR="008B3E37" w:rsidRPr="00273680" w:rsidRDefault="008B3E37" w:rsidP="005462CB">
            <w:pPr>
              <w:pStyle w:val="nd1"/>
            </w:pPr>
            <w:r w:rsidRPr="00A4230B">
              <w:rPr>
                <w:lang w:val="vi-VN"/>
              </w:rPr>
              <w:t xml:space="preserve">Performance </w:t>
            </w:r>
            <w:r>
              <w:t>T</w:t>
            </w:r>
            <w:r w:rsidRPr="00A4230B">
              <w:rPr>
                <w:lang w:val="vi-VN"/>
              </w:rPr>
              <w:t>est</w:t>
            </w:r>
          </w:p>
        </w:tc>
      </w:tr>
      <w:tr w:rsidR="008B3E37" w:rsidRPr="00273680" w14:paraId="75C0CC03" w14:textId="77777777" w:rsidTr="00893E53">
        <w:trPr>
          <w:trHeight w:val="330"/>
          <w:jc w:val="center"/>
        </w:trPr>
        <w:tc>
          <w:tcPr>
            <w:tcW w:w="708" w:type="dxa"/>
          </w:tcPr>
          <w:p w14:paraId="184F6F11" w14:textId="77777777" w:rsidR="008B3E37" w:rsidRPr="00273680" w:rsidRDefault="008B3E37" w:rsidP="005462CB">
            <w:pPr>
              <w:pStyle w:val="nd1"/>
            </w:pPr>
          </w:p>
        </w:tc>
        <w:tc>
          <w:tcPr>
            <w:tcW w:w="988" w:type="dxa"/>
            <w:shd w:val="clear" w:color="auto" w:fill="auto"/>
            <w:noWrap/>
          </w:tcPr>
          <w:p w14:paraId="3A6496C6" w14:textId="77777777" w:rsidR="008B3E37" w:rsidRPr="00273680" w:rsidRDefault="008B3E37" w:rsidP="005462CB">
            <w:pPr>
              <w:pStyle w:val="nd1"/>
            </w:pPr>
          </w:p>
        </w:tc>
        <w:tc>
          <w:tcPr>
            <w:tcW w:w="4570" w:type="dxa"/>
            <w:shd w:val="clear" w:color="auto" w:fill="auto"/>
            <w:noWrap/>
          </w:tcPr>
          <w:p w14:paraId="3FF8FB3A" w14:textId="77777777" w:rsidR="008B3E37" w:rsidRPr="00273680" w:rsidRDefault="008B3E37" w:rsidP="005462CB">
            <w:pPr>
              <w:pStyle w:val="nd1"/>
            </w:pPr>
          </w:p>
        </w:tc>
        <w:tc>
          <w:tcPr>
            <w:tcW w:w="1890" w:type="dxa"/>
            <w:shd w:val="clear" w:color="auto" w:fill="auto"/>
            <w:noWrap/>
          </w:tcPr>
          <w:p w14:paraId="4DCABCFB" w14:textId="77777777" w:rsidR="008B3E37" w:rsidRPr="00273680" w:rsidRDefault="008B3E37" w:rsidP="005462CB">
            <w:pPr>
              <w:pStyle w:val="nd1"/>
            </w:pPr>
            <w:r w:rsidRPr="001124A1">
              <w:rPr>
                <w:lang w:val="vi-VN"/>
              </w:rPr>
              <w:t xml:space="preserve">Security </w:t>
            </w:r>
            <w:r>
              <w:t>T</w:t>
            </w:r>
            <w:r w:rsidRPr="001124A1">
              <w:rPr>
                <w:lang w:val="vi-VN"/>
              </w:rPr>
              <w:t>est</w:t>
            </w:r>
          </w:p>
        </w:tc>
      </w:tr>
      <w:tr w:rsidR="008B3E37" w:rsidRPr="00273680" w14:paraId="7CCCCDE7" w14:textId="77777777" w:rsidTr="00893E53">
        <w:trPr>
          <w:trHeight w:val="330"/>
          <w:jc w:val="center"/>
        </w:trPr>
        <w:tc>
          <w:tcPr>
            <w:tcW w:w="708" w:type="dxa"/>
          </w:tcPr>
          <w:p w14:paraId="005F7F56" w14:textId="77777777" w:rsidR="008B3E37" w:rsidRPr="00273680" w:rsidRDefault="008B3E37" w:rsidP="005462CB">
            <w:pPr>
              <w:pStyle w:val="nd1"/>
            </w:pPr>
          </w:p>
        </w:tc>
        <w:tc>
          <w:tcPr>
            <w:tcW w:w="988" w:type="dxa"/>
            <w:shd w:val="clear" w:color="auto" w:fill="auto"/>
            <w:noWrap/>
          </w:tcPr>
          <w:p w14:paraId="6AA4BD9D" w14:textId="77777777" w:rsidR="008B3E37" w:rsidRPr="00273680" w:rsidRDefault="008B3E37" w:rsidP="005462CB">
            <w:pPr>
              <w:pStyle w:val="nd1"/>
            </w:pPr>
          </w:p>
        </w:tc>
        <w:tc>
          <w:tcPr>
            <w:tcW w:w="4570" w:type="dxa"/>
            <w:shd w:val="clear" w:color="auto" w:fill="auto"/>
            <w:noWrap/>
          </w:tcPr>
          <w:p w14:paraId="4D0B12CB" w14:textId="77777777" w:rsidR="008B3E37" w:rsidRPr="00273680" w:rsidRDefault="008B3E37" w:rsidP="005462CB">
            <w:pPr>
              <w:pStyle w:val="nd1"/>
            </w:pPr>
          </w:p>
        </w:tc>
        <w:tc>
          <w:tcPr>
            <w:tcW w:w="1890" w:type="dxa"/>
            <w:shd w:val="clear" w:color="auto" w:fill="auto"/>
            <w:noWrap/>
          </w:tcPr>
          <w:p w14:paraId="3CDCC70B" w14:textId="77777777" w:rsidR="008B3E37" w:rsidRPr="00273680" w:rsidRDefault="008B3E37" w:rsidP="005462CB">
            <w:pPr>
              <w:pStyle w:val="nd1"/>
            </w:pPr>
            <w:r w:rsidRPr="00616347">
              <w:rPr>
                <w:lang w:val="vi-VN"/>
              </w:rPr>
              <w:t>Recovery testing</w:t>
            </w:r>
          </w:p>
        </w:tc>
      </w:tr>
    </w:tbl>
    <w:p w14:paraId="5619E8F9" w14:textId="77777777" w:rsidR="008B3E37" w:rsidRDefault="008B3E37" w:rsidP="003913DA">
      <w:pPr>
        <w:pStyle w:val="nd1"/>
      </w:pPr>
    </w:p>
    <w:p w14:paraId="342CE20B" w14:textId="2E113C10" w:rsidR="008837DA" w:rsidRDefault="008837DA" w:rsidP="008837DA">
      <w:pPr>
        <w:pStyle w:val="1"/>
      </w:pPr>
      <w:bookmarkStart w:id="42" w:name="_Toc49698102"/>
      <w:r>
        <w:t>Lịch trình thực hiện</w:t>
      </w:r>
      <w:bookmarkEnd w:id="42"/>
    </w:p>
    <w:p w14:paraId="38E88814" w14:textId="77777777" w:rsidR="008837DA" w:rsidRPr="00C97433" w:rsidRDefault="008837DA" w:rsidP="008837DA">
      <w:pPr>
        <w:pStyle w:val="nd1"/>
      </w:pPr>
      <w:r>
        <w:t>Liệt kê công việc thực hiện và dự kiến thời gian</w:t>
      </w:r>
    </w:p>
    <w:tbl>
      <w:tblPr>
        <w:tblW w:w="9034" w:type="dxa"/>
        <w:tblInd w:w="27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268"/>
        <w:gridCol w:w="2835"/>
        <w:gridCol w:w="1059"/>
        <w:gridCol w:w="1440"/>
        <w:gridCol w:w="1432"/>
      </w:tblGrid>
      <w:tr w:rsidR="001845DF" w:rsidRPr="00127268" w14:paraId="543390E1" w14:textId="77777777" w:rsidTr="00893E53">
        <w:tc>
          <w:tcPr>
            <w:tcW w:w="2268"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50D4C5CD" w14:textId="77777777" w:rsidR="001845DF" w:rsidRPr="00127268" w:rsidRDefault="001845DF" w:rsidP="001845DF">
            <w:pPr>
              <w:pStyle w:val="nd1"/>
            </w:pPr>
            <w:bookmarkStart w:id="43" w:name="_Toc446234563"/>
            <w:bookmarkStart w:id="44" w:name="_Toc463083754"/>
            <w:bookmarkStart w:id="45" w:name="_Toc465677906"/>
            <w:bookmarkStart w:id="46" w:name="_Toc495546400"/>
            <w:bookmarkStart w:id="47" w:name="_Toc495547945"/>
            <w:r w:rsidRPr="00127268">
              <w:t>Công việc</w:t>
            </w:r>
          </w:p>
        </w:tc>
        <w:tc>
          <w:tcPr>
            <w:tcW w:w="2835"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0DB52663" w14:textId="77777777" w:rsidR="001845DF" w:rsidRPr="00127268" w:rsidRDefault="001845DF" w:rsidP="001845DF">
            <w:pPr>
              <w:pStyle w:val="nd1"/>
              <w:rPr>
                <w:iCs/>
              </w:rPr>
            </w:pPr>
            <w:r w:rsidRPr="00127268">
              <w:rPr>
                <w:iCs/>
              </w:rPr>
              <w:t>Người thực hiện</w:t>
            </w:r>
          </w:p>
        </w:tc>
        <w:tc>
          <w:tcPr>
            <w:tcW w:w="1059"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798E606E" w14:textId="77777777" w:rsidR="001845DF" w:rsidRPr="00127268" w:rsidRDefault="001845DF" w:rsidP="001845DF">
            <w:pPr>
              <w:pStyle w:val="nd1"/>
              <w:rPr>
                <w:iCs/>
              </w:rPr>
            </w:pPr>
            <w:r w:rsidRPr="00127268">
              <w:rPr>
                <w:iCs/>
              </w:rPr>
              <w:t>Thời gian</w:t>
            </w:r>
          </w:p>
        </w:tc>
        <w:tc>
          <w:tcPr>
            <w:tcW w:w="1440"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66164C34" w14:textId="77777777" w:rsidR="001845DF" w:rsidRPr="00127268" w:rsidRDefault="001845DF" w:rsidP="001845DF">
            <w:pPr>
              <w:pStyle w:val="nd1"/>
              <w:rPr>
                <w:iCs/>
              </w:rPr>
            </w:pPr>
            <w:r w:rsidRPr="00127268">
              <w:rPr>
                <w:iCs/>
              </w:rPr>
              <w:t>Bắt đầu</w:t>
            </w:r>
          </w:p>
        </w:tc>
        <w:tc>
          <w:tcPr>
            <w:tcW w:w="1432" w:type="dxa"/>
            <w:tcBorders>
              <w:top w:val="single" w:sz="4" w:space="0" w:color="999999"/>
              <w:left w:val="single" w:sz="4" w:space="0" w:color="999999"/>
              <w:bottom w:val="single" w:sz="4" w:space="0" w:color="999999"/>
              <w:right w:val="single" w:sz="4" w:space="0" w:color="999999"/>
            </w:tcBorders>
            <w:shd w:val="clear" w:color="auto" w:fill="E6E6E6"/>
            <w:vAlign w:val="center"/>
          </w:tcPr>
          <w:p w14:paraId="007644A1" w14:textId="77777777" w:rsidR="001845DF" w:rsidRPr="00127268" w:rsidRDefault="001845DF" w:rsidP="001845DF">
            <w:pPr>
              <w:pStyle w:val="nd1"/>
            </w:pPr>
            <w:r w:rsidRPr="00127268">
              <w:t>Kết thúc</w:t>
            </w:r>
          </w:p>
        </w:tc>
      </w:tr>
      <w:tr w:rsidR="001845DF" w:rsidRPr="00127268" w14:paraId="676FE912" w14:textId="77777777" w:rsidTr="00893E53">
        <w:tc>
          <w:tcPr>
            <w:tcW w:w="2268" w:type="dxa"/>
            <w:tcBorders>
              <w:top w:val="single" w:sz="4" w:space="0" w:color="999999"/>
              <w:left w:val="single" w:sz="4" w:space="0" w:color="999999"/>
              <w:bottom w:val="single" w:sz="4" w:space="0" w:color="999999"/>
              <w:right w:val="single" w:sz="4" w:space="0" w:color="999999"/>
            </w:tcBorders>
            <w:shd w:val="clear" w:color="auto" w:fill="auto"/>
            <w:vAlign w:val="center"/>
          </w:tcPr>
          <w:p w14:paraId="5949F103" w14:textId="77777777" w:rsidR="001845DF" w:rsidRPr="00127268" w:rsidRDefault="001845DF" w:rsidP="001845DF">
            <w:pPr>
              <w:pStyle w:val="nd1"/>
            </w:pPr>
            <w:r w:rsidRPr="00127268">
              <w:t>Lập kế hoạch kiểm thử</w:t>
            </w:r>
          </w:p>
        </w:tc>
        <w:tc>
          <w:tcPr>
            <w:tcW w:w="2835" w:type="dxa"/>
            <w:shd w:val="clear" w:color="auto" w:fill="auto"/>
            <w:vAlign w:val="center"/>
          </w:tcPr>
          <w:p w14:paraId="04AFED44" w14:textId="77777777" w:rsidR="001845DF" w:rsidRPr="00127268" w:rsidRDefault="001845DF" w:rsidP="001845DF">
            <w:pPr>
              <w:pStyle w:val="nd1"/>
            </w:pPr>
            <w:r>
              <w:t>Hoàng Quang Thái</w:t>
            </w:r>
          </w:p>
        </w:tc>
        <w:tc>
          <w:tcPr>
            <w:tcW w:w="1059" w:type="dxa"/>
            <w:shd w:val="clear" w:color="auto" w:fill="auto"/>
            <w:vAlign w:val="center"/>
          </w:tcPr>
          <w:p w14:paraId="6C2DEFC4" w14:textId="77777777" w:rsidR="001845DF" w:rsidRPr="00127268" w:rsidRDefault="001845DF" w:rsidP="001845DF">
            <w:pPr>
              <w:pStyle w:val="nd1"/>
            </w:pPr>
            <w:r>
              <w:t>1</w:t>
            </w:r>
            <w:r w:rsidRPr="00127268">
              <w:t xml:space="preserve"> ngày</w:t>
            </w:r>
          </w:p>
        </w:tc>
        <w:tc>
          <w:tcPr>
            <w:tcW w:w="1440" w:type="dxa"/>
            <w:shd w:val="clear" w:color="auto" w:fill="auto"/>
            <w:vAlign w:val="center"/>
          </w:tcPr>
          <w:p w14:paraId="39541688" w14:textId="77777777" w:rsidR="001845DF" w:rsidRPr="00127268" w:rsidRDefault="001845DF" w:rsidP="001845DF">
            <w:pPr>
              <w:pStyle w:val="nd1"/>
            </w:pPr>
            <w:r>
              <w:t>4/4/2022</w:t>
            </w:r>
          </w:p>
        </w:tc>
        <w:tc>
          <w:tcPr>
            <w:tcW w:w="1432" w:type="dxa"/>
            <w:shd w:val="clear" w:color="auto" w:fill="auto"/>
            <w:vAlign w:val="center"/>
          </w:tcPr>
          <w:p w14:paraId="69F141A3" w14:textId="77777777" w:rsidR="001845DF" w:rsidRPr="00127268" w:rsidRDefault="001845DF" w:rsidP="001845DF">
            <w:pPr>
              <w:pStyle w:val="nd1"/>
            </w:pPr>
            <w:r>
              <w:t>4/4/2022</w:t>
            </w:r>
          </w:p>
        </w:tc>
      </w:tr>
      <w:tr w:rsidR="001845DF" w14:paraId="770661D9" w14:textId="77777777" w:rsidTr="00893E53">
        <w:tc>
          <w:tcPr>
            <w:tcW w:w="2268" w:type="dxa"/>
            <w:tcBorders>
              <w:left w:val="single" w:sz="4" w:space="0" w:color="999999"/>
              <w:right w:val="single" w:sz="4" w:space="0" w:color="999999"/>
            </w:tcBorders>
            <w:shd w:val="clear" w:color="auto" w:fill="auto"/>
            <w:vAlign w:val="center"/>
          </w:tcPr>
          <w:p w14:paraId="4B4D5618" w14:textId="77777777" w:rsidR="001845DF" w:rsidRDefault="001845DF" w:rsidP="001845DF">
            <w:pPr>
              <w:pStyle w:val="nd1"/>
            </w:pPr>
            <w:r>
              <w:t>Kiểm thử đơn vị</w:t>
            </w:r>
          </w:p>
        </w:tc>
        <w:tc>
          <w:tcPr>
            <w:tcW w:w="2835" w:type="dxa"/>
            <w:shd w:val="clear" w:color="auto" w:fill="auto"/>
            <w:vAlign w:val="center"/>
          </w:tcPr>
          <w:p w14:paraId="70ECA88A" w14:textId="77777777" w:rsidR="001845DF" w:rsidRDefault="001845DF" w:rsidP="001845DF">
            <w:pPr>
              <w:pStyle w:val="nd1"/>
            </w:pPr>
            <w:r>
              <w:t>Nguyễn Văn Tuấn</w:t>
            </w:r>
          </w:p>
        </w:tc>
        <w:tc>
          <w:tcPr>
            <w:tcW w:w="1059" w:type="dxa"/>
            <w:shd w:val="clear" w:color="auto" w:fill="auto"/>
            <w:vAlign w:val="center"/>
          </w:tcPr>
          <w:p w14:paraId="420A9D76" w14:textId="77777777" w:rsidR="001845DF" w:rsidRDefault="001845DF" w:rsidP="001845DF">
            <w:pPr>
              <w:pStyle w:val="nd1"/>
            </w:pPr>
            <w:r>
              <w:t xml:space="preserve">1 ngày </w:t>
            </w:r>
          </w:p>
        </w:tc>
        <w:tc>
          <w:tcPr>
            <w:tcW w:w="1440" w:type="dxa"/>
            <w:shd w:val="clear" w:color="auto" w:fill="auto"/>
            <w:vAlign w:val="center"/>
          </w:tcPr>
          <w:p w14:paraId="2C477DED" w14:textId="77777777" w:rsidR="001845DF" w:rsidRDefault="001845DF" w:rsidP="001845DF">
            <w:pPr>
              <w:pStyle w:val="nd1"/>
            </w:pPr>
            <w:r>
              <w:t>4/4/2022</w:t>
            </w:r>
          </w:p>
        </w:tc>
        <w:tc>
          <w:tcPr>
            <w:tcW w:w="1432" w:type="dxa"/>
            <w:shd w:val="clear" w:color="auto" w:fill="auto"/>
            <w:vAlign w:val="center"/>
          </w:tcPr>
          <w:p w14:paraId="4DB6C091" w14:textId="77777777" w:rsidR="001845DF" w:rsidRDefault="001845DF" w:rsidP="001845DF">
            <w:pPr>
              <w:pStyle w:val="nd1"/>
            </w:pPr>
            <w:r>
              <w:t>4/4/2022</w:t>
            </w:r>
          </w:p>
        </w:tc>
      </w:tr>
      <w:tr w:rsidR="001845DF" w:rsidRPr="00127268" w14:paraId="1D1E24A2" w14:textId="77777777" w:rsidTr="00893E53">
        <w:tc>
          <w:tcPr>
            <w:tcW w:w="2268" w:type="dxa"/>
            <w:tcBorders>
              <w:left w:val="single" w:sz="4" w:space="0" w:color="999999"/>
              <w:right w:val="single" w:sz="4" w:space="0" w:color="999999"/>
            </w:tcBorders>
            <w:shd w:val="clear" w:color="auto" w:fill="auto"/>
            <w:vAlign w:val="center"/>
          </w:tcPr>
          <w:p w14:paraId="4AE4C69B" w14:textId="77777777" w:rsidR="001845DF" w:rsidRPr="00127268" w:rsidRDefault="001845DF" w:rsidP="001845DF">
            <w:pPr>
              <w:pStyle w:val="nd1"/>
            </w:pPr>
            <w:r>
              <w:t xml:space="preserve">Kiểm tra giao diện </w:t>
            </w:r>
          </w:p>
        </w:tc>
        <w:tc>
          <w:tcPr>
            <w:tcW w:w="2835" w:type="dxa"/>
            <w:shd w:val="clear" w:color="auto" w:fill="auto"/>
            <w:vAlign w:val="center"/>
          </w:tcPr>
          <w:p w14:paraId="45A3FD0D" w14:textId="77777777" w:rsidR="001845DF" w:rsidRPr="00127268" w:rsidRDefault="001845DF" w:rsidP="001845DF">
            <w:pPr>
              <w:pStyle w:val="nd1"/>
            </w:pPr>
            <w:r>
              <w:t>Hoàng Hồng Vân</w:t>
            </w:r>
          </w:p>
        </w:tc>
        <w:tc>
          <w:tcPr>
            <w:tcW w:w="1059" w:type="dxa"/>
            <w:shd w:val="clear" w:color="auto" w:fill="auto"/>
            <w:vAlign w:val="center"/>
          </w:tcPr>
          <w:p w14:paraId="3F2FC645" w14:textId="77777777" w:rsidR="001845DF" w:rsidRPr="00127268" w:rsidRDefault="001845DF" w:rsidP="001845DF">
            <w:pPr>
              <w:pStyle w:val="nd1"/>
            </w:pPr>
            <w:r>
              <w:t>2 ngày</w:t>
            </w:r>
          </w:p>
        </w:tc>
        <w:tc>
          <w:tcPr>
            <w:tcW w:w="1440" w:type="dxa"/>
            <w:shd w:val="clear" w:color="auto" w:fill="auto"/>
            <w:vAlign w:val="center"/>
          </w:tcPr>
          <w:p w14:paraId="26D62A26" w14:textId="77777777" w:rsidR="001845DF" w:rsidRPr="00127268" w:rsidRDefault="001845DF" w:rsidP="001845DF">
            <w:pPr>
              <w:pStyle w:val="nd1"/>
            </w:pPr>
            <w:r>
              <w:t>3/4/2022</w:t>
            </w:r>
          </w:p>
        </w:tc>
        <w:tc>
          <w:tcPr>
            <w:tcW w:w="1432" w:type="dxa"/>
            <w:shd w:val="clear" w:color="auto" w:fill="auto"/>
            <w:vAlign w:val="center"/>
          </w:tcPr>
          <w:p w14:paraId="011BA88F" w14:textId="77777777" w:rsidR="001845DF" w:rsidRPr="00127268" w:rsidRDefault="001845DF" w:rsidP="001845DF">
            <w:pPr>
              <w:pStyle w:val="nd1"/>
            </w:pPr>
            <w:r>
              <w:t>4/4/2020</w:t>
            </w:r>
          </w:p>
        </w:tc>
      </w:tr>
      <w:tr w:rsidR="001845DF" w14:paraId="02C0F967" w14:textId="77777777" w:rsidTr="00893E53">
        <w:tc>
          <w:tcPr>
            <w:tcW w:w="2268" w:type="dxa"/>
            <w:tcBorders>
              <w:left w:val="single" w:sz="4" w:space="0" w:color="999999"/>
              <w:right w:val="single" w:sz="4" w:space="0" w:color="999999"/>
            </w:tcBorders>
            <w:shd w:val="clear" w:color="auto" w:fill="auto"/>
            <w:vAlign w:val="center"/>
          </w:tcPr>
          <w:p w14:paraId="2870148D" w14:textId="77777777" w:rsidR="001845DF" w:rsidRDefault="001845DF" w:rsidP="001845DF">
            <w:pPr>
              <w:pStyle w:val="nd1"/>
            </w:pPr>
            <w:r>
              <w:t>Kiểm tra chức năng</w:t>
            </w:r>
          </w:p>
        </w:tc>
        <w:tc>
          <w:tcPr>
            <w:tcW w:w="2835" w:type="dxa"/>
            <w:shd w:val="clear" w:color="auto" w:fill="auto"/>
            <w:vAlign w:val="center"/>
          </w:tcPr>
          <w:p w14:paraId="6ED11EF4" w14:textId="77777777" w:rsidR="001845DF" w:rsidRDefault="001845DF" w:rsidP="001845DF">
            <w:pPr>
              <w:pStyle w:val="nd1"/>
            </w:pPr>
            <w:r>
              <w:t>Nguyễn Văn Tuấn (Đăng nhập, )</w:t>
            </w:r>
          </w:p>
          <w:p w14:paraId="679D61E6" w14:textId="77777777" w:rsidR="001845DF" w:rsidRDefault="001845DF" w:rsidP="001845DF">
            <w:pPr>
              <w:pStyle w:val="nd1"/>
            </w:pPr>
            <w:r>
              <w:t>Nguyễn Viết Thành (Thêm nhà sản xuất, sửa nhà sản xuất)</w:t>
            </w:r>
          </w:p>
          <w:p w14:paraId="1BC1A254" w14:textId="77777777" w:rsidR="001845DF" w:rsidRDefault="001845DF" w:rsidP="001845DF">
            <w:pPr>
              <w:pStyle w:val="nd1"/>
            </w:pPr>
            <w:r>
              <w:t xml:space="preserve">Phạm Văn Duy </w:t>
            </w:r>
            <w:r>
              <w:lastRenderedPageBreak/>
              <w:t>(Thêm khuyến mãi, thống kê doanh thu)</w:t>
            </w:r>
          </w:p>
          <w:p w14:paraId="6E7D27F6" w14:textId="77777777" w:rsidR="001845DF" w:rsidRDefault="001845DF" w:rsidP="001845DF">
            <w:pPr>
              <w:pStyle w:val="nd1"/>
            </w:pPr>
            <w:r>
              <w:t>Hoàng Hồng Vân(Bình luận đánh giá, mua hàng, thanh toán )</w:t>
            </w:r>
          </w:p>
          <w:p w14:paraId="5272F217" w14:textId="77777777" w:rsidR="001845DF" w:rsidRDefault="001845DF" w:rsidP="001845DF">
            <w:pPr>
              <w:pStyle w:val="nd1"/>
            </w:pPr>
            <w:r>
              <w:t>Hoàng Quang Thái(Thống kê sản phẩm bán chạy, thêm sản phẩm mới)</w:t>
            </w:r>
          </w:p>
        </w:tc>
        <w:tc>
          <w:tcPr>
            <w:tcW w:w="1059" w:type="dxa"/>
            <w:shd w:val="clear" w:color="auto" w:fill="auto"/>
            <w:vAlign w:val="center"/>
          </w:tcPr>
          <w:p w14:paraId="1EBE4196" w14:textId="77777777" w:rsidR="001845DF" w:rsidRDefault="001845DF" w:rsidP="001845DF">
            <w:pPr>
              <w:pStyle w:val="nd1"/>
            </w:pPr>
            <w:r>
              <w:lastRenderedPageBreak/>
              <w:t>2 ngày</w:t>
            </w:r>
          </w:p>
        </w:tc>
        <w:tc>
          <w:tcPr>
            <w:tcW w:w="1440" w:type="dxa"/>
            <w:shd w:val="clear" w:color="auto" w:fill="auto"/>
            <w:vAlign w:val="center"/>
          </w:tcPr>
          <w:p w14:paraId="03E6DA2F" w14:textId="77777777" w:rsidR="001845DF" w:rsidRDefault="001845DF" w:rsidP="001845DF">
            <w:pPr>
              <w:pStyle w:val="nd1"/>
            </w:pPr>
            <w:r>
              <w:t>3/4/2022</w:t>
            </w:r>
          </w:p>
        </w:tc>
        <w:tc>
          <w:tcPr>
            <w:tcW w:w="1432" w:type="dxa"/>
            <w:shd w:val="clear" w:color="auto" w:fill="auto"/>
            <w:vAlign w:val="center"/>
          </w:tcPr>
          <w:p w14:paraId="4A4CE383" w14:textId="77777777" w:rsidR="001845DF" w:rsidRDefault="001845DF" w:rsidP="001845DF">
            <w:pPr>
              <w:pStyle w:val="nd1"/>
            </w:pPr>
            <w:r>
              <w:t>4/4/2022</w:t>
            </w:r>
          </w:p>
        </w:tc>
      </w:tr>
      <w:tr w:rsidR="001845DF" w:rsidRPr="00127268" w14:paraId="7BD81199" w14:textId="77777777" w:rsidTr="00893E53">
        <w:tc>
          <w:tcPr>
            <w:tcW w:w="2268" w:type="dxa"/>
            <w:tcBorders>
              <w:left w:val="single" w:sz="4" w:space="0" w:color="999999"/>
              <w:right w:val="single" w:sz="4" w:space="0" w:color="999999"/>
            </w:tcBorders>
            <w:shd w:val="clear" w:color="auto" w:fill="auto"/>
          </w:tcPr>
          <w:p w14:paraId="402C8B9B" w14:textId="77777777" w:rsidR="001845DF" w:rsidRPr="00127268" w:rsidRDefault="001845DF" w:rsidP="001845DF">
            <w:pPr>
              <w:pStyle w:val="nd1"/>
            </w:pPr>
            <w:r w:rsidRPr="00127268">
              <w:t>Khả năng chịu tải và hiệu năng thực hiện</w:t>
            </w:r>
          </w:p>
        </w:tc>
        <w:tc>
          <w:tcPr>
            <w:tcW w:w="2835" w:type="dxa"/>
            <w:shd w:val="clear" w:color="auto" w:fill="auto"/>
            <w:vAlign w:val="center"/>
          </w:tcPr>
          <w:p w14:paraId="07F49314" w14:textId="77777777" w:rsidR="001845DF" w:rsidRPr="00127268" w:rsidRDefault="001845DF" w:rsidP="001845DF">
            <w:pPr>
              <w:pStyle w:val="nd1"/>
            </w:pPr>
            <w:r>
              <w:t>Nguyễn Văn Tuấn</w:t>
            </w:r>
          </w:p>
        </w:tc>
        <w:tc>
          <w:tcPr>
            <w:tcW w:w="1059" w:type="dxa"/>
            <w:shd w:val="clear" w:color="auto" w:fill="auto"/>
            <w:vAlign w:val="center"/>
          </w:tcPr>
          <w:p w14:paraId="4CBB219C" w14:textId="77777777" w:rsidR="001845DF" w:rsidRPr="00127268" w:rsidRDefault="001845DF" w:rsidP="001845DF">
            <w:pPr>
              <w:pStyle w:val="nd1"/>
            </w:pPr>
            <w:r>
              <w:t>2 ngày</w:t>
            </w:r>
          </w:p>
        </w:tc>
        <w:tc>
          <w:tcPr>
            <w:tcW w:w="1440" w:type="dxa"/>
            <w:shd w:val="clear" w:color="auto" w:fill="auto"/>
            <w:vAlign w:val="center"/>
          </w:tcPr>
          <w:p w14:paraId="4205321E" w14:textId="77777777" w:rsidR="001845DF" w:rsidRPr="00127268" w:rsidRDefault="001845DF" w:rsidP="001845DF">
            <w:pPr>
              <w:pStyle w:val="nd1"/>
            </w:pPr>
            <w:r>
              <w:t>3/4/2022</w:t>
            </w:r>
          </w:p>
        </w:tc>
        <w:tc>
          <w:tcPr>
            <w:tcW w:w="1432" w:type="dxa"/>
            <w:shd w:val="clear" w:color="auto" w:fill="auto"/>
            <w:vAlign w:val="center"/>
          </w:tcPr>
          <w:p w14:paraId="5C607792" w14:textId="77777777" w:rsidR="001845DF" w:rsidRPr="00127268" w:rsidRDefault="001845DF" w:rsidP="001845DF">
            <w:pPr>
              <w:pStyle w:val="nd1"/>
            </w:pPr>
            <w:r>
              <w:t>4/4/2022</w:t>
            </w:r>
          </w:p>
        </w:tc>
      </w:tr>
      <w:tr w:rsidR="001845DF" w14:paraId="29967451" w14:textId="77777777" w:rsidTr="00893E53">
        <w:tc>
          <w:tcPr>
            <w:tcW w:w="2268" w:type="dxa"/>
            <w:tcBorders>
              <w:left w:val="single" w:sz="4" w:space="0" w:color="999999"/>
              <w:right w:val="single" w:sz="4" w:space="0" w:color="999999"/>
            </w:tcBorders>
            <w:shd w:val="clear" w:color="auto" w:fill="auto"/>
          </w:tcPr>
          <w:p w14:paraId="2B281A90" w14:textId="77777777" w:rsidR="001845DF" w:rsidRPr="00127268" w:rsidRDefault="001845DF" w:rsidP="001845DF">
            <w:pPr>
              <w:pStyle w:val="nd1"/>
            </w:pPr>
            <w:r>
              <w:t>Kiểm tra bảo mật</w:t>
            </w:r>
          </w:p>
        </w:tc>
        <w:tc>
          <w:tcPr>
            <w:tcW w:w="2835" w:type="dxa"/>
            <w:shd w:val="clear" w:color="auto" w:fill="auto"/>
            <w:vAlign w:val="center"/>
          </w:tcPr>
          <w:p w14:paraId="3C8FC314" w14:textId="77777777" w:rsidR="001845DF" w:rsidRDefault="001845DF" w:rsidP="001845DF">
            <w:pPr>
              <w:pStyle w:val="nd1"/>
            </w:pPr>
            <w:r>
              <w:t>Nguyễn Viết Thành, Phạm Văn Duy</w:t>
            </w:r>
          </w:p>
        </w:tc>
        <w:tc>
          <w:tcPr>
            <w:tcW w:w="1059" w:type="dxa"/>
            <w:shd w:val="clear" w:color="auto" w:fill="auto"/>
            <w:vAlign w:val="center"/>
          </w:tcPr>
          <w:p w14:paraId="723BBC04" w14:textId="77777777" w:rsidR="001845DF" w:rsidRDefault="001845DF" w:rsidP="001845DF">
            <w:pPr>
              <w:pStyle w:val="nd1"/>
            </w:pPr>
            <w:r>
              <w:t>1 ngày</w:t>
            </w:r>
          </w:p>
        </w:tc>
        <w:tc>
          <w:tcPr>
            <w:tcW w:w="1440" w:type="dxa"/>
            <w:shd w:val="clear" w:color="auto" w:fill="auto"/>
            <w:vAlign w:val="center"/>
          </w:tcPr>
          <w:p w14:paraId="78A8D8EA" w14:textId="77777777" w:rsidR="001845DF" w:rsidRDefault="001845DF" w:rsidP="001845DF">
            <w:pPr>
              <w:pStyle w:val="nd1"/>
            </w:pPr>
            <w:r>
              <w:t>3/4/2022</w:t>
            </w:r>
          </w:p>
        </w:tc>
        <w:tc>
          <w:tcPr>
            <w:tcW w:w="1432" w:type="dxa"/>
            <w:shd w:val="clear" w:color="auto" w:fill="auto"/>
            <w:vAlign w:val="center"/>
          </w:tcPr>
          <w:p w14:paraId="009685C5" w14:textId="77777777" w:rsidR="001845DF" w:rsidRDefault="001845DF" w:rsidP="001845DF">
            <w:pPr>
              <w:pStyle w:val="nd1"/>
            </w:pPr>
            <w:r>
              <w:t>3/4/2022</w:t>
            </w:r>
          </w:p>
        </w:tc>
      </w:tr>
    </w:tbl>
    <w:p w14:paraId="3ED52528" w14:textId="77777777" w:rsidR="008837DA" w:rsidRDefault="008837DA" w:rsidP="008837DA">
      <w:pPr>
        <w:ind w:firstLine="567"/>
      </w:pPr>
    </w:p>
    <w:p w14:paraId="11FF4F84" w14:textId="77777777" w:rsidR="008837DA" w:rsidRPr="00BE07B0" w:rsidRDefault="008837DA" w:rsidP="008837DA">
      <w:pPr>
        <w:pStyle w:val="nd1"/>
        <w:rPr>
          <w:rFonts w:ascii="Verdana" w:hAnsi="Verdana"/>
          <w:sz w:val="20"/>
          <w:szCs w:val="20"/>
        </w:rPr>
      </w:pPr>
      <w:r>
        <w:t>(</w:t>
      </w:r>
      <w:r w:rsidRPr="00294346">
        <w:rPr>
          <w:i/>
          <w:iCs/>
          <w:color w:val="0070C0"/>
        </w:rPr>
        <w:t>Có thể dùng thêm biểu đồ Gantt để thấy rõ lộ trình</w:t>
      </w:r>
      <w:r>
        <w:t>)</w:t>
      </w:r>
    </w:p>
    <w:p w14:paraId="350FA936" w14:textId="00136F0F" w:rsidR="00147CB0" w:rsidRPr="009710D4" w:rsidRDefault="00147CB0" w:rsidP="0098430D">
      <w:pPr>
        <w:pStyle w:val="1"/>
      </w:pPr>
      <w:bookmarkStart w:id="48" w:name="_Toc485440163"/>
      <w:bookmarkStart w:id="49" w:name="_Toc489093574"/>
      <w:bookmarkStart w:id="50" w:name="_Toc516633398"/>
      <w:bookmarkStart w:id="51" w:name="_Toc160956444"/>
      <w:bookmarkStart w:id="52" w:name="_Toc49698103"/>
      <w:bookmarkEnd w:id="35"/>
      <w:bookmarkEnd w:id="36"/>
      <w:bookmarkEnd w:id="37"/>
      <w:bookmarkEnd w:id="38"/>
      <w:bookmarkEnd w:id="39"/>
      <w:bookmarkEnd w:id="43"/>
      <w:bookmarkEnd w:id="44"/>
      <w:bookmarkEnd w:id="45"/>
      <w:bookmarkEnd w:id="46"/>
      <w:bookmarkEnd w:id="47"/>
      <w:r w:rsidRPr="009710D4">
        <w:t>C</w:t>
      </w:r>
      <w:r w:rsidR="009D01BF" w:rsidRPr="009710D4">
        <w:t>ác sản phẩm</w:t>
      </w:r>
      <w:bookmarkEnd w:id="48"/>
      <w:bookmarkEnd w:id="49"/>
      <w:bookmarkEnd w:id="50"/>
      <w:bookmarkEnd w:id="51"/>
      <w:bookmarkEnd w:id="52"/>
    </w:p>
    <w:tbl>
      <w:tblPr>
        <w:tblW w:w="82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36"/>
        <w:gridCol w:w="2091"/>
        <w:gridCol w:w="1453"/>
        <w:gridCol w:w="1842"/>
        <w:gridCol w:w="1985"/>
      </w:tblGrid>
      <w:tr w:rsidR="001845DF" w:rsidRPr="002464FD" w14:paraId="66DE02DF" w14:textId="77777777" w:rsidTr="00893E53">
        <w:trPr>
          <w:trHeight w:val="814"/>
          <w:tblHeader/>
          <w:jc w:val="center"/>
        </w:trPr>
        <w:tc>
          <w:tcPr>
            <w:tcW w:w="836" w:type="dxa"/>
            <w:shd w:val="clear" w:color="auto" w:fill="auto"/>
          </w:tcPr>
          <w:bookmarkEnd w:id="6"/>
          <w:bookmarkEnd w:id="7"/>
          <w:bookmarkEnd w:id="8"/>
          <w:bookmarkEnd w:id="9"/>
          <w:bookmarkEnd w:id="10"/>
          <w:bookmarkEnd w:id="21"/>
          <w:bookmarkEnd w:id="22"/>
          <w:bookmarkEnd w:id="23"/>
          <w:bookmarkEnd w:id="24"/>
          <w:bookmarkEnd w:id="25"/>
          <w:p w14:paraId="6E709326" w14:textId="77777777" w:rsidR="001845DF" w:rsidRPr="002464FD" w:rsidRDefault="001845DF" w:rsidP="001845DF">
            <w:pPr>
              <w:pStyle w:val="nd1"/>
              <w:rPr>
                <w:rFonts w:eastAsia="MS Mincho"/>
                <w:snapToGrid w:val="0"/>
              </w:rPr>
            </w:pPr>
            <w:r w:rsidRPr="002464FD">
              <w:rPr>
                <w:rFonts w:eastAsia="MS Mincho"/>
                <w:snapToGrid w:val="0"/>
              </w:rPr>
              <w:t>STT</w:t>
            </w:r>
          </w:p>
        </w:tc>
        <w:tc>
          <w:tcPr>
            <w:tcW w:w="2091" w:type="dxa"/>
            <w:shd w:val="clear" w:color="auto" w:fill="auto"/>
          </w:tcPr>
          <w:p w14:paraId="6FC9FA6F" w14:textId="77777777" w:rsidR="001845DF" w:rsidRPr="002464FD" w:rsidRDefault="001845DF" w:rsidP="001845DF">
            <w:pPr>
              <w:pStyle w:val="nd1"/>
              <w:rPr>
                <w:rFonts w:eastAsia="MS Mincho"/>
                <w:snapToGrid w:val="0"/>
              </w:rPr>
            </w:pPr>
            <w:r w:rsidRPr="002464FD">
              <w:rPr>
                <w:rFonts w:eastAsia="MS Mincho"/>
                <w:snapToGrid w:val="0"/>
              </w:rPr>
              <w:t>Sản phẩm</w:t>
            </w:r>
          </w:p>
        </w:tc>
        <w:tc>
          <w:tcPr>
            <w:tcW w:w="1453" w:type="dxa"/>
            <w:shd w:val="clear" w:color="auto" w:fill="auto"/>
          </w:tcPr>
          <w:p w14:paraId="3299683D" w14:textId="77777777" w:rsidR="001845DF" w:rsidRPr="002464FD" w:rsidRDefault="001845DF" w:rsidP="001845DF">
            <w:pPr>
              <w:pStyle w:val="nd1"/>
              <w:rPr>
                <w:rFonts w:eastAsia="MS Mincho"/>
                <w:snapToGrid w:val="0"/>
              </w:rPr>
            </w:pPr>
            <w:r w:rsidRPr="002464FD">
              <w:rPr>
                <w:rFonts w:eastAsia="MS Mincho"/>
                <w:snapToGrid w:val="0"/>
              </w:rPr>
              <w:t>Ngày bàn giao</w:t>
            </w:r>
          </w:p>
        </w:tc>
        <w:tc>
          <w:tcPr>
            <w:tcW w:w="1842" w:type="dxa"/>
            <w:shd w:val="clear" w:color="auto" w:fill="auto"/>
          </w:tcPr>
          <w:p w14:paraId="4240C600" w14:textId="77777777" w:rsidR="001845DF" w:rsidRPr="002464FD" w:rsidRDefault="001845DF" w:rsidP="001845DF">
            <w:pPr>
              <w:pStyle w:val="nd1"/>
              <w:rPr>
                <w:rFonts w:eastAsia="MS Mincho"/>
                <w:snapToGrid w:val="0"/>
              </w:rPr>
            </w:pPr>
            <w:r w:rsidRPr="002464FD">
              <w:rPr>
                <w:rFonts w:eastAsia="MS Mincho"/>
                <w:snapToGrid w:val="0"/>
              </w:rPr>
              <w:t>Người bàn giao</w:t>
            </w:r>
          </w:p>
        </w:tc>
        <w:tc>
          <w:tcPr>
            <w:tcW w:w="1985" w:type="dxa"/>
            <w:shd w:val="clear" w:color="auto" w:fill="auto"/>
          </w:tcPr>
          <w:p w14:paraId="49F8BFAC" w14:textId="77777777" w:rsidR="001845DF" w:rsidRPr="002464FD" w:rsidRDefault="001845DF" w:rsidP="001845DF">
            <w:pPr>
              <w:pStyle w:val="nd1"/>
              <w:rPr>
                <w:rFonts w:eastAsia="MS Mincho"/>
                <w:snapToGrid w:val="0"/>
              </w:rPr>
            </w:pPr>
            <w:r w:rsidRPr="002464FD">
              <w:rPr>
                <w:rFonts w:eastAsia="MS Mincho"/>
                <w:snapToGrid w:val="0"/>
              </w:rPr>
              <w:t>Người nhận</w:t>
            </w:r>
          </w:p>
        </w:tc>
      </w:tr>
      <w:tr w:rsidR="001845DF" w:rsidRPr="002464FD" w14:paraId="19239AA1" w14:textId="77777777" w:rsidTr="00893E53">
        <w:trPr>
          <w:tblHeader/>
          <w:jc w:val="center"/>
        </w:trPr>
        <w:tc>
          <w:tcPr>
            <w:tcW w:w="836" w:type="dxa"/>
            <w:shd w:val="clear" w:color="auto" w:fill="auto"/>
          </w:tcPr>
          <w:p w14:paraId="6E211999" w14:textId="77777777" w:rsidR="001845DF" w:rsidRPr="002464FD" w:rsidRDefault="001845DF" w:rsidP="001845DF">
            <w:pPr>
              <w:pStyle w:val="nd1"/>
              <w:rPr>
                <w:rFonts w:eastAsia="MS Mincho"/>
                <w:snapToGrid w:val="0"/>
              </w:rPr>
            </w:pPr>
            <w:r w:rsidRPr="002464FD">
              <w:rPr>
                <w:rFonts w:eastAsia="MS Mincho"/>
                <w:snapToGrid w:val="0"/>
              </w:rPr>
              <w:t>1</w:t>
            </w:r>
          </w:p>
        </w:tc>
        <w:tc>
          <w:tcPr>
            <w:tcW w:w="2091" w:type="dxa"/>
            <w:shd w:val="clear" w:color="auto" w:fill="auto"/>
          </w:tcPr>
          <w:p w14:paraId="06DFF4B4" w14:textId="77777777" w:rsidR="001845DF" w:rsidRPr="002464FD" w:rsidRDefault="001845DF" w:rsidP="001845DF">
            <w:pPr>
              <w:pStyle w:val="nd1"/>
              <w:rPr>
                <w:rFonts w:eastAsia="MS Mincho"/>
                <w:snapToGrid w:val="0"/>
              </w:rPr>
            </w:pPr>
            <w:r w:rsidRPr="002464FD">
              <w:rPr>
                <w:rFonts w:eastAsia="MS Mincho"/>
                <w:snapToGrid w:val="0"/>
              </w:rPr>
              <w:t>Test Plan</w:t>
            </w:r>
          </w:p>
        </w:tc>
        <w:tc>
          <w:tcPr>
            <w:tcW w:w="1453" w:type="dxa"/>
            <w:shd w:val="clear" w:color="auto" w:fill="auto"/>
            <w:vAlign w:val="center"/>
          </w:tcPr>
          <w:p w14:paraId="58BB4314" w14:textId="77777777" w:rsidR="001845DF" w:rsidRPr="002464FD" w:rsidRDefault="001845DF" w:rsidP="001845DF">
            <w:pPr>
              <w:pStyle w:val="nd1"/>
              <w:rPr>
                <w:rFonts w:eastAsia="MS Mincho"/>
                <w:snapToGrid w:val="0"/>
              </w:rPr>
            </w:pPr>
            <w:r>
              <w:t>3/4/2022</w:t>
            </w:r>
          </w:p>
        </w:tc>
        <w:tc>
          <w:tcPr>
            <w:tcW w:w="1842" w:type="dxa"/>
            <w:shd w:val="clear" w:color="auto" w:fill="auto"/>
          </w:tcPr>
          <w:p w14:paraId="23093E1E" w14:textId="77777777" w:rsidR="001845DF" w:rsidRPr="002464FD" w:rsidRDefault="001845DF" w:rsidP="001845DF">
            <w:pPr>
              <w:pStyle w:val="nd1"/>
              <w:rPr>
                <w:rFonts w:eastAsia="MS Mincho"/>
                <w:snapToGrid w:val="0"/>
              </w:rPr>
            </w:pPr>
            <w:r>
              <w:rPr>
                <w:rFonts w:eastAsia="MS Mincho"/>
                <w:snapToGrid w:val="0"/>
              </w:rPr>
              <w:t>Hoàng Quang Thái</w:t>
            </w:r>
          </w:p>
        </w:tc>
        <w:tc>
          <w:tcPr>
            <w:tcW w:w="1985" w:type="dxa"/>
            <w:shd w:val="clear" w:color="auto" w:fill="auto"/>
          </w:tcPr>
          <w:p w14:paraId="34A0D54C" w14:textId="77777777" w:rsidR="001845DF" w:rsidRPr="002464FD" w:rsidRDefault="001845DF" w:rsidP="001845DF">
            <w:pPr>
              <w:pStyle w:val="nd1"/>
              <w:rPr>
                <w:rFonts w:eastAsia="MS Mincho"/>
                <w:snapToGrid w:val="0"/>
              </w:rPr>
            </w:pPr>
            <w:r>
              <w:rPr>
                <w:rFonts w:eastAsia="MS Mincho"/>
                <w:snapToGrid w:val="0"/>
              </w:rPr>
              <w:t>Hoàng Hồng Vân</w:t>
            </w:r>
          </w:p>
        </w:tc>
      </w:tr>
      <w:tr w:rsidR="001845DF" w14:paraId="01A7A9AE" w14:textId="77777777" w:rsidTr="00893E53">
        <w:trPr>
          <w:tblHeader/>
          <w:jc w:val="center"/>
        </w:trPr>
        <w:tc>
          <w:tcPr>
            <w:tcW w:w="836" w:type="dxa"/>
            <w:shd w:val="clear" w:color="auto" w:fill="auto"/>
          </w:tcPr>
          <w:p w14:paraId="05EFDA0C" w14:textId="77777777" w:rsidR="001845DF" w:rsidRPr="002464FD" w:rsidRDefault="001845DF" w:rsidP="001845DF">
            <w:pPr>
              <w:pStyle w:val="nd1"/>
              <w:rPr>
                <w:rFonts w:eastAsia="MS Mincho"/>
                <w:snapToGrid w:val="0"/>
              </w:rPr>
            </w:pPr>
            <w:r>
              <w:rPr>
                <w:rFonts w:eastAsia="MS Mincho"/>
                <w:snapToGrid w:val="0"/>
              </w:rPr>
              <w:t>2</w:t>
            </w:r>
          </w:p>
        </w:tc>
        <w:tc>
          <w:tcPr>
            <w:tcW w:w="2091" w:type="dxa"/>
            <w:shd w:val="clear" w:color="auto" w:fill="auto"/>
          </w:tcPr>
          <w:p w14:paraId="5D8CC3BE" w14:textId="77777777" w:rsidR="001845DF" w:rsidRPr="002464FD" w:rsidRDefault="001845DF" w:rsidP="001845DF">
            <w:pPr>
              <w:pStyle w:val="nd1"/>
              <w:rPr>
                <w:rFonts w:eastAsia="MS Mincho"/>
                <w:snapToGrid w:val="0"/>
              </w:rPr>
            </w:pPr>
            <w:r>
              <w:rPr>
                <w:rFonts w:eastAsia="MS Mincho"/>
                <w:snapToGrid w:val="0"/>
              </w:rPr>
              <w:t>Function Test</w:t>
            </w:r>
          </w:p>
        </w:tc>
        <w:tc>
          <w:tcPr>
            <w:tcW w:w="1453" w:type="dxa"/>
            <w:shd w:val="clear" w:color="auto" w:fill="auto"/>
            <w:vAlign w:val="center"/>
          </w:tcPr>
          <w:p w14:paraId="7C3E3180" w14:textId="77777777" w:rsidR="001845DF" w:rsidRDefault="001845DF" w:rsidP="001845DF">
            <w:pPr>
              <w:pStyle w:val="nd1"/>
              <w:rPr>
                <w:rFonts w:eastAsia="MS Mincho"/>
                <w:snapToGrid w:val="0"/>
              </w:rPr>
            </w:pPr>
            <w:r>
              <w:t>3/4/2022</w:t>
            </w:r>
          </w:p>
        </w:tc>
        <w:tc>
          <w:tcPr>
            <w:tcW w:w="1842" w:type="dxa"/>
            <w:shd w:val="clear" w:color="auto" w:fill="auto"/>
          </w:tcPr>
          <w:p w14:paraId="78FE07C3" w14:textId="77777777" w:rsidR="001845DF" w:rsidRDefault="001845DF" w:rsidP="001845DF">
            <w:pPr>
              <w:pStyle w:val="nd1"/>
              <w:rPr>
                <w:rFonts w:eastAsia="MS Mincho"/>
                <w:snapToGrid w:val="0"/>
              </w:rPr>
            </w:pPr>
            <w:r>
              <w:rPr>
                <w:rFonts w:eastAsia="MS Mincho"/>
                <w:snapToGrid w:val="0"/>
              </w:rPr>
              <w:t>Từng thành viên</w:t>
            </w:r>
          </w:p>
        </w:tc>
        <w:tc>
          <w:tcPr>
            <w:tcW w:w="1985" w:type="dxa"/>
            <w:shd w:val="clear" w:color="auto" w:fill="auto"/>
          </w:tcPr>
          <w:p w14:paraId="447CC53E" w14:textId="77777777" w:rsidR="001845DF" w:rsidRDefault="001845DF" w:rsidP="001845DF">
            <w:pPr>
              <w:pStyle w:val="nd1"/>
              <w:rPr>
                <w:rFonts w:eastAsia="MS Mincho"/>
                <w:snapToGrid w:val="0"/>
              </w:rPr>
            </w:pPr>
            <w:r>
              <w:t>Nguyễn Văn Tuấn</w:t>
            </w:r>
          </w:p>
        </w:tc>
      </w:tr>
      <w:tr w:rsidR="001845DF" w:rsidRPr="002464FD" w14:paraId="705A187C" w14:textId="77777777" w:rsidTr="00893E53">
        <w:trPr>
          <w:jc w:val="center"/>
        </w:trPr>
        <w:tc>
          <w:tcPr>
            <w:tcW w:w="836" w:type="dxa"/>
          </w:tcPr>
          <w:p w14:paraId="182516A2" w14:textId="77777777" w:rsidR="001845DF" w:rsidRPr="002464FD" w:rsidRDefault="001845DF" w:rsidP="001845DF">
            <w:pPr>
              <w:pStyle w:val="nd1"/>
              <w:rPr>
                <w:rFonts w:eastAsia="MS Mincho"/>
                <w:snapToGrid w:val="0"/>
              </w:rPr>
            </w:pPr>
            <w:r>
              <w:rPr>
                <w:rFonts w:eastAsia="MS Mincho"/>
                <w:snapToGrid w:val="0"/>
              </w:rPr>
              <w:t>3</w:t>
            </w:r>
          </w:p>
        </w:tc>
        <w:tc>
          <w:tcPr>
            <w:tcW w:w="2091" w:type="dxa"/>
          </w:tcPr>
          <w:p w14:paraId="61E214F3" w14:textId="77777777" w:rsidR="001845DF" w:rsidRPr="002464FD" w:rsidRDefault="001845DF" w:rsidP="001845DF">
            <w:pPr>
              <w:pStyle w:val="nd1"/>
              <w:rPr>
                <w:rFonts w:eastAsia="MS Mincho"/>
                <w:snapToGrid w:val="0"/>
              </w:rPr>
            </w:pPr>
            <w:r>
              <w:rPr>
                <w:rFonts w:eastAsia="MS Mincho"/>
                <w:snapToGrid w:val="0"/>
              </w:rPr>
              <w:t>Báo cáo kiểm tra giao diện</w:t>
            </w:r>
          </w:p>
        </w:tc>
        <w:tc>
          <w:tcPr>
            <w:tcW w:w="1453" w:type="dxa"/>
            <w:vAlign w:val="center"/>
          </w:tcPr>
          <w:p w14:paraId="394A9A4A" w14:textId="77777777" w:rsidR="001845DF" w:rsidRPr="002464FD" w:rsidRDefault="001845DF" w:rsidP="001845DF">
            <w:pPr>
              <w:pStyle w:val="nd1"/>
              <w:rPr>
                <w:rFonts w:eastAsia="MS Mincho"/>
                <w:snapToGrid w:val="0"/>
              </w:rPr>
            </w:pPr>
            <w:r>
              <w:t>3/4/2022</w:t>
            </w:r>
          </w:p>
        </w:tc>
        <w:tc>
          <w:tcPr>
            <w:tcW w:w="1842" w:type="dxa"/>
          </w:tcPr>
          <w:p w14:paraId="7E0DC92B" w14:textId="77777777" w:rsidR="001845DF" w:rsidRPr="002464FD" w:rsidRDefault="001845DF" w:rsidP="001845DF">
            <w:pPr>
              <w:pStyle w:val="nd1"/>
              <w:rPr>
                <w:rFonts w:eastAsia="MS Mincho"/>
                <w:snapToGrid w:val="0"/>
              </w:rPr>
            </w:pPr>
            <w:r>
              <w:rPr>
                <w:rFonts w:eastAsia="MS Mincho"/>
                <w:snapToGrid w:val="0"/>
              </w:rPr>
              <w:t>Hoàng Hồng Vân</w:t>
            </w:r>
          </w:p>
        </w:tc>
        <w:tc>
          <w:tcPr>
            <w:tcW w:w="1985" w:type="dxa"/>
          </w:tcPr>
          <w:p w14:paraId="71EB70FA" w14:textId="77777777" w:rsidR="001845DF" w:rsidRPr="002464FD" w:rsidRDefault="001845DF" w:rsidP="001845DF">
            <w:pPr>
              <w:pStyle w:val="nd1"/>
              <w:rPr>
                <w:rFonts w:eastAsia="MS Mincho"/>
                <w:snapToGrid w:val="0"/>
              </w:rPr>
            </w:pPr>
            <w:r>
              <w:t>Nguyễn Viết Thành</w:t>
            </w:r>
          </w:p>
        </w:tc>
      </w:tr>
      <w:tr w:rsidR="001845DF" w:rsidRPr="002464FD" w14:paraId="7BC1344A" w14:textId="77777777" w:rsidTr="00893E53">
        <w:trPr>
          <w:jc w:val="center"/>
        </w:trPr>
        <w:tc>
          <w:tcPr>
            <w:tcW w:w="836" w:type="dxa"/>
          </w:tcPr>
          <w:p w14:paraId="4B6A3C04" w14:textId="77777777" w:rsidR="001845DF" w:rsidRPr="002464FD" w:rsidRDefault="001845DF" w:rsidP="001845DF">
            <w:pPr>
              <w:pStyle w:val="nd1"/>
              <w:rPr>
                <w:rFonts w:eastAsia="MS Mincho"/>
                <w:snapToGrid w:val="0"/>
              </w:rPr>
            </w:pPr>
            <w:r>
              <w:rPr>
                <w:rFonts w:eastAsia="MS Mincho"/>
                <w:snapToGrid w:val="0"/>
              </w:rPr>
              <w:t>4</w:t>
            </w:r>
          </w:p>
        </w:tc>
        <w:tc>
          <w:tcPr>
            <w:tcW w:w="2091" w:type="dxa"/>
          </w:tcPr>
          <w:p w14:paraId="458D3FBE" w14:textId="77777777" w:rsidR="001845DF" w:rsidRPr="002464FD" w:rsidRDefault="001845DF" w:rsidP="001845DF">
            <w:pPr>
              <w:pStyle w:val="nd1"/>
              <w:rPr>
                <w:rFonts w:eastAsia="MS Mincho"/>
                <w:snapToGrid w:val="0"/>
              </w:rPr>
            </w:pPr>
            <w:r>
              <w:rPr>
                <w:rFonts w:eastAsia="MS Mincho"/>
                <w:snapToGrid w:val="0"/>
              </w:rPr>
              <w:t>Báo cáo kiểm tra hiệu năng, chịu tải</w:t>
            </w:r>
          </w:p>
        </w:tc>
        <w:tc>
          <w:tcPr>
            <w:tcW w:w="1453" w:type="dxa"/>
            <w:vAlign w:val="center"/>
          </w:tcPr>
          <w:p w14:paraId="56D33124" w14:textId="77777777" w:rsidR="001845DF" w:rsidRPr="002464FD" w:rsidRDefault="001845DF" w:rsidP="001845DF">
            <w:pPr>
              <w:pStyle w:val="nd1"/>
              <w:rPr>
                <w:rFonts w:eastAsia="MS Mincho"/>
                <w:snapToGrid w:val="0"/>
              </w:rPr>
            </w:pPr>
            <w:r>
              <w:t>3/4/2022</w:t>
            </w:r>
          </w:p>
        </w:tc>
        <w:tc>
          <w:tcPr>
            <w:tcW w:w="1842" w:type="dxa"/>
          </w:tcPr>
          <w:p w14:paraId="7F11191A" w14:textId="77777777" w:rsidR="001845DF" w:rsidRPr="002464FD" w:rsidRDefault="001845DF" w:rsidP="001845DF">
            <w:pPr>
              <w:pStyle w:val="nd1"/>
              <w:rPr>
                <w:rFonts w:eastAsia="MS Mincho"/>
                <w:snapToGrid w:val="0"/>
              </w:rPr>
            </w:pPr>
            <w:r>
              <w:t>Nguyễn Văn Tuấn</w:t>
            </w:r>
          </w:p>
        </w:tc>
        <w:tc>
          <w:tcPr>
            <w:tcW w:w="1985" w:type="dxa"/>
          </w:tcPr>
          <w:p w14:paraId="4DFCF148" w14:textId="77777777" w:rsidR="001845DF" w:rsidRPr="002464FD" w:rsidRDefault="001845DF" w:rsidP="001845DF">
            <w:pPr>
              <w:pStyle w:val="nd1"/>
              <w:rPr>
                <w:rFonts w:eastAsia="MS Mincho"/>
                <w:snapToGrid w:val="0"/>
              </w:rPr>
            </w:pPr>
            <w:r>
              <w:t>Phạm Văn Duy</w:t>
            </w:r>
          </w:p>
        </w:tc>
      </w:tr>
      <w:tr w:rsidR="001845DF" w:rsidRPr="002464FD" w14:paraId="16CDB6AF" w14:textId="77777777" w:rsidTr="00893E53">
        <w:trPr>
          <w:jc w:val="center"/>
        </w:trPr>
        <w:tc>
          <w:tcPr>
            <w:tcW w:w="836" w:type="dxa"/>
          </w:tcPr>
          <w:p w14:paraId="3DFFF29E" w14:textId="77777777" w:rsidR="001845DF" w:rsidRPr="002464FD" w:rsidRDefault="001845DF" w:rsidP="001845DF">
            <w:pPr>
              <w:pStyle w:val="nd1"/>
              <w:rPr>
                <w:rFonts w:eastAsia="MS Mincho"/>
                <w:snapToGrid w:val="0"/>
              </w:rPr>
            </w:pPr>
            <w:r>
              <w:rPr>
                <w:rFonts w:eastAsia="MS Mincho"/>
                <w:snapToGrid w:val="0"/>
              </w:rPr>
              <w:t>5</w:t>
            </w:r>
          </w:p>
        </w:tc>
        <w:tc>
          <w:tcPr>
            <w:tcW w:w="2091" w:type="dxa"/>
          </w:tcPr>
          <w:p w14:paraId="1F0B7B6E" w14:textId="77777777" w:rsidR="001845DF" w:rsidRPr="002464FD" w:rsidRDefault="001845DF" w:rsidP="001845DF">
            <w:pPr>
              <w:pStyle w:val="nd1"/>
              <w:rPr>
                <w:rFonts w:eastAsia="MS Mincho"/>
                <w:snapToGrid w:val="0"/>
              </w:rPr>
            </w:pPr>
            <w:r>
              <w:rPr>
                <w:rFonts w:eastAsia="MS Mincho"/>
                <w:snapToGrid w:val="0"/>
              </w:rPr>
              <w:t>Báo cáo kiểm tra bảo mật</w:t>
            </w:r>
          </w:p>
        </w:tc>
        <w:tc>
          <w:tcPr>
            <w:tcW w:w="1453" w:type="dxa"/>
            <w:vAlign w:val="center"/>
          </w:tcPr>
          <w:p w14:paraId="168AF13F" w14:textId="77777777" w:rsidR="001845DF" w:rsidRPr="002464FD" w:rsidRDefault="001845DF" w:rsidP="001845DF">
            <w:pPr>
              <w:pStyle w:val="nd1"/>
              <w:rPr>
                <w:rFonts w:eastAsia="MS Mincho"/>
                <w:snapToGrid w:val="0"/>
              </w:rPr>
            </w:pPr>
            <w:r>
              <w:t>3/4/2022</w:t>
            </w:r>
          </w:p>
        </w:tc>
        <w:tc>
          <w:tcPr>
            <w:tcW w:w="1842" w:type="dxa"/>
          </w:tcPr>
          <w:p w14:paraId="6B55BFE5" w14:textId="77777777" w:rsidR="001845DF" w:rsidRPr="002464FD" w:rsidRDefault="001845DF" w:rsidP="001845DF">
            <w:pPr>
              <w:pStyle w:val="nd1"/>
              <w:rPr>
                <w:rFonts w:eastAsia="MS Mincho"/>
                <w:snapToGrid w:val="0"/>
              </w:rPr>
            </w:pPr>
            <w:r>
              <w:rPr>
                <w:rFonts w:eastAsia="MS Mincho"/>
                <w:snapToGrid w:val="0"/>
              </w:rPr>
              <w:t xml:space="preserve">Nguyễn Viết Thành, </w:t>
            </w:r>
            <w:r>
              <w:t>Phạm Văn Duy</w:t>
            </w:r>
          </w:p>
        </w:tc>
        <w:tc>
          <w:tcPr>
            <w:tcW w:w="1985" w:type="dxa"/>
          </w:tcPr>
          <w:p w14:paraId="53AFB55E" w14:textId="77777777" w:rsidR="001845DF" w:rsidRPr="002464FD" w:rsidRDefault="001845DF" w:rsidP="001845DF">
            <w:pPr>
              <w:pStyle w:val="nd1"/>
              <w:rPr>
                <w:rFonts w:eastAsia="MS Mincho"/>
                <w:snapToGrid w:val="0"/>
              </w:rPr>
            </w:pPr>
            <w:r>
              <w:t>Nguyễn Văn Tuấn</w:t>
            </w:r>
          </w:p>
        </w:tc>
      </w:tr>
    </w:tbl>
    <w:p w14:paraId="6C59EAE7" w14:textId="77777777" w:rsidR="004F5996" w:rsidRPr="00147CB0" w:rsidRDefault="004F5996" w:rsidP="00147CB0"/>
    <w:sectPr w:rsidR="004F5996" w:rsidRPr="00147CB0" w:rsidSect="007D792B">
      <w:footerReference w:type="default" r:id="rId8"/>
      <w:pgSz w:w="11907" w:h="16840" w:code="9"/>
      <w:pgMar w:top="1418" w:right="1134"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BBFB2" w14:textId="77777777" w:rsidR="00541A20" w:rsidRDefault="00541A20">
      <w:r>
        <w:separator/>
      </w:r>
    </w:p>
  </w:endnote>
  <w:endnote w:type="continuationSeparator" w:id="0">
    <w:p w14:paraId="0D7EA102" w14:textId="77777777" w:rsidR="00541A20" w:rsidRDefault="0054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1F3E6" w14:textId="77777777" w:rsidR="005A0597" w:rsidRPr="007D792B" w:rsidRDefault="005A0597" w:rsidP="007D792B">
    <w:pPr>
      <w:pStyle w:val="Footer"/>
      <w:pBdr>
        <w:top w:val="single" w:sz="4" w:space="1" w:color="auto"/>
      </w:pBdr>
      <w:spacing w:line="240" w:lineRule="auto"/>
      <w:rPr>
        <w:rFonts w:asciiTheme="majorHAnsi" w:hAnsiTheme="majorHAnsi" w:cstheme="majorHAnsi"/>
        <w:sz w:val="26"/>
        <w:szCs w:val="26"/>
      </w:rPr>
    </w:pPr>
    <w:r>
      <w:rPr>
        <w:rFonts w:asciiTheme="majorHAnsi" w:hAnsiTheme="majorHAnsi" w:cstheme="majorHAnsi"/>
        <w:sz w:val="26"/>
        <w:szCs w:val="26"/>
      </w:rPr>
      <w:t>T</w:t>
    </w:r>
    <w:r w:rsidRPr="007D792B">
      <w:rPr>
        <w:rFonts w:asciiTheme="majorHAnsi" w:hAnsiTheme="majorHAnsi" w:cstheme="majorHAnsi"/>
        <w:sz w:val="26"/>
        <w:szCs w:val="26"/>
      </w:rPr>
      <w:t xml:space="preserve">ên dự án: </w:t>
    </w:r>
    <w:r>
      <w:rPr>
        <w:rFonts w:asciiTheme="majorHAnsi" w:hAnsiTheme="majorHAnsi" w:cstheme="majorHAnsi"/>
        <w:sz w:val="26"/>
        <w:szCs w:val="26"/>
      </w:rPr>
      <w:t>Kế hoạch Test</w:t>
    </w:r>
    <w:r>
      <w:rPr>
        <w:rFonts w:asciiTheme="majorHAnsi" w:hAnsiTheme="majorHAnsi" w:cstheme="majorHAnsi"/>
        <w:sz w:val="26"/>
        <w:szCs w:val="26"/>
      </w:rPr>
      <w:tab/>
    </w:r>
    <w:r>
      <w:rPr>
        <w:rFonts w:asciiTheme="majorHAnsi" w:hAnsiTheme="majorHAnsi" w:cstheme="majorHAnsi"/>
        <w:sz w:val="26"/>
        <w:szCs w:val="26"/>
      </w:rPr>
      <w:tab/>
    </w:r>
    <w:r w:rsidRPr="007D792B">
      <w:rPr>
        <w:rFonts w:asciiTheme="majorHAnsi" w:hAnsiTheme="majorHAnsi" w:cstheme="majorHAnsi"/>
        <w:sz w:val="26"/>
        <w:szCs w:val="26"/>
      </w:rPr>
      <w:fldChar w:fldCharType="begin"/>
    </w:r>
    <w:r w:rsidRPr="007D792B">
      <w:rPr>
        <w:rFonts w:asciiTheme="majorHAnsi" w:hAnsiTheme="majorHAnsi" w:cstheme="majorHAnsi"/>
        <w:sz w:val="26"/>
        <w:szCs w:val="26"/>
      </w:rPr>
      <w:instrText xml:space="preserve"> PAGE   \* MERGEFORMAT </w:instrText>
    </w:r>
    <w:r w:rsidRPr="007D792B">
      <w:rPr>
        <w:rFonts w:asciiTheme="majorHAnsi" w:hAnsiTheme="majorHAnsi" w:cstheme="majorHAnsi"/>
        <w:sz w:val="26"/>
        <w:szCs w:val="26"/>
      </w:rPr>
      <w:fldChar w:fldCharType="separate"/>
    </w:r>
    <w:r w:rsidR="007F799F">
      <w:rPr>
        <w:rFonts w:asciiTheme="majorHAnsi" w:hAnsiTheme="majorHAnsi" w:cstheme="majorHAnsi"/>
        <w:noProof/>
        <w:sz w:val="26"/>
        <w:szCs w:val="26"/>
      </w:rPr>
      <w:t>19</w:t>
    </w:r>
    <w:r w:rsidRPr="007D792B">
      <w:rPr>
        <w:rFonts w:asciiTheme="majorHAnsi" w:hAnsiTheme="majorHAnsi" w:cstheme="majorHAnsi"/>
        <w:noProof/>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F8BCB" w14:textId="77777777" w:rsidR="00541A20" w:rsidRDefault="00541A20">
      <w:r>
        <w:separator/>
      </w:r>
    </w:p>
  </w:footnote>
  <w:footnote w:type="continuationSeparator" w:id="0">
    <w:p w14:paraId="6059FBB7" w14:textId="77777777" w:rsidR="00541A20" w:rsidRDefault="00541A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75AEA0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BC5181"/>
    <w:multiLevelType w:val="hybridMultilevel"/>
    <w:tmpl w:val="B8D0A504"/>
    <w:lvl w:ilvl="0" w:tplc="04090001">
      <w:start w:val="1"/>
      <w:numFmt w:val="bullet"/>
      <w:lvlText w:val=""/>
      <w:lvlJc w:val="left"/>
      <w:pPr>
        <w:tabs>
          <w:tab w:val="num" w:pos="1440"/>
        </w:tabs>
        <w:ind w:left="1440" w:hanging="360"/>
      </w:pPr>
      <w:rPr>
        <w:rFonts w:ascii="Symbol" w:hAnsi="Symbol" w:hint="default"/>
      </w:rPr>
    </w:lvl>
    <w:lvl w:ilvl="1" w:tplc="0EAADF1A">
      <w:start w:val="1"/>
      <w:numFmt w:val="bullet"/>
      <w:pStyle w:val="nd4"/>
      <w:lvlText w:val=""/>
      <w:lvlJc w:val="left"/>
      <w:pPr>
        <w:tabs>
          <w:tab w:val="num" w:pos="2232"/>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4463FA0"/>
    <w:multiLevelType w:val="hybridMultilevel"/>
    <w:tmpl w:val="4DE26F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7330A1A"/>
    <w:multiLevelType w:val="hybridMultilevel"/>
    <w:tmpl w:val="5606BFBA"/>
    <w:lvl w:ilvl="0" w:tplc="F816FF88">
      <w:start w:val="5"/>
      <w:numFmt w:val="decimal"/>
      <w:lvlText w:val="%1."/>
      <w:lvlJc w:val="left"/>
      <w:pPr>
        <w:tabs>
          <w:tab w:val="num" w:pos="720"/>
        </w:tabs>
        <w:ind w:left="720" w:hanging="360"/>
      </w:pPr>
    </w:lvl>
    <w:lvl w:ilvl="1" w:tplc="C660FB72" w:tentative="1">
      <w:start w:val="1"/>
      <w:numFmt w:val="decimal"/>
      <w:lvlText w:val="%2."/>
      <w:lvlJc w:val="left"/>
      <w:pPr>
        <w:tabs>
          <w:tab w:val="num" w:pos="1440"/>
        </w:tabs>
        <w:ind w:left="1440" w:hanging="360"/>
      </w:pPr>
    </w:lvl>
    <w:lvl w:ilvl="2" w:tplc="C7246C80">
      <w:start w:val="1"/>
      <w:numFmt w:val="decimal"/>
      <w:lvlText w:val="%3."/>
      <w:lvlJc w:val="left"/>
      <w:pPr>
        <w:tabs>
          <w:tab w:val="num" w:pos="2160"/>
        </w:tabs>
        <w:ind w:left="2160" w:hanging="360"/>
      </w:pPr>
    </w:lvl>
    <w:lvl w:ilvl="3" w:tplc="D2D48DA6" w:tentative="1">
      <w:start w:val="1"/>
      <w:numFmt w:val="decimal"/>
      <w:lvlText w:val="%4."/>
      <w:lvlJc w:val="left"/>
      <w:pPr>
        <w:tabs>
          <w:tab w:val="num" w:pos="2880"/>
        </w:tabs>
        <w:ind w:left="2880" w:hanging="360"/>
      </w:pPr>
    </w:lvl>
    <w:lvl w:ilvl="4" w:tplc="83C0BCA4" w:tentative="1">
      <w:start w:val="1"/>
      <w:numFmt w:val="decimal"/>
      <w:lvlText w:val="%5."/>
      <w:lvlJc w:val="left"/>
      <w:pPr>
        <w:tabs>
          <w:tab w:val="num" w:pos="3600"/>
        </w:tabs>
        <w:ind w:left="3600" w:hanging="360"/>
      </w:pPr>
    </w:lvl>
    <w:lvl w:ilvl="5" w:tplc="7F7AE53A" w:tentative="1">
      <w:start w:val="1"/>
      <w:numFmt w:val="decimal"/>
      <w:lvlText w:val="%6."/>
      <w:lvlJc w:val="left"/>
      <w:pPr>
        <w:tabs>
          <w:tab w:val="num" w:pos="4320"/>
        </w:tabs>
        <w:ind w:left="4320" w:hanging="360"/>
      </w:pPr>
    </w:lvl>
    <w:lvl w:ilvl="6" w:tplc="7AAA6082" w:tentative="1">
      <w:start w:val="1"/>
      <w:numFmt w:val="decimal"/>
      <w:lvlText w:val="%7."/>
      <w:lvlJc w:val="left"/>
      <w:pPr>
        <w:tabs>
          <w:tab w:val="num" w:pos="5040"/>
        </w:tabs>
        <w:ind w:left="5040" w:hanging="360"/>
      </w:pPr>
    </w:lvl>
    <w:lvl w:ilvl="7" w:tplc="F01E5BB2" w:tentative="1">
      <w:start w:val="1"/>
      <w:numFmt w:val="decimal"/>
      <w:lvlText w:val="%8."/>
      <w:lvlJc w:val="left"/>
      <w:pPr>
        <w:tabs>
          <w:tab w:val="num" w:pos="5760"/>
        </w:tabs>
        <w:ind w:left="5760" w:hanging="360"/>
      </w:pPr>
    </w:lvl>
    <w:lvl w:ilvl="8" w:tplc="1D3AB080" w:tentative="1">
      <w:start w:val="1"/>
      <w:numFmt w:val="decimal"/>
      <w:lvlText w:val="%9."/>
      <w:lvlJc w:val="left"/>
      <w:pPr>
        <w:tabs>
          <w:tab w:val="num" w:pos="6480"/>
        </w:tabs>
        <w:ind w:left="6480" w:hanging="360"/>
      </w:pPr>
    </w:lvl>
  </w:abstractNum>
  <w:abstractNum w:abstractNumId="5" w15:restartNumberingAfterBreak="0">
    <w:nsid w:val="3363285B"/>
    <w:multiLevelType w:val="hybridMultilevel"/>
    <w:tmpl w:val="9C2EF8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3748C1"/>
    <w:multiLevelType w:val="hybridMultilevel"/>
    <w:tmpl w:val="C226DD0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8" w15:restartNumberingAfterBreak="0">
    <w:nsid w:val="3A1B6D58"/>
    <w:multiLevelType w:val="multilevel"/>
    <w:tmpl w:val="134CAC92"/>
    <w:lvl w:ilvl="0">
      <w:start w:val="1"/>
      <w:numFmt w:val="decimal"/>
      <w:lvlText w:val="%1"/>
      <w:lvlJc w:val="left"/>
      <w:pPr>
        <w:ind w:left="360" w:hanging="360"/>
      </w:pPr>
      <w:rPr>
        <w:rFonts w:hint="default"/>
      </w:rPr>
    </w:lvl>
    <w:lvl w:ilvl="1">
      <w:start w:val="1"/>
      <w:numFmt w:val="decimal"/>
      <w:lvlText w:val="%1.%2"/>
      <w:lvlJc w:val="left"/>
      <w:pPr>
        <w:ind w:left="403" w:hanging="360"/>
      </w:pPr>
      <w:rPr>
        <w:rFonts w:hint="default"/>
      </w:rPr>
    </w:lvl>
    <w:lvl w:ilvl="2">
      <w:start w:val="1"/>
      <w:numFmt w:val="decimal"/>
      <w:lvlText w:val="%1.%2.%3"/>
      <w:lvlJc w:val="left"/>
      <w:pPr>
        <w:ind w:left="806" w:hanging="720"/>
      </w:pPr>
      <w:rPr>
        <w:rFonts w:hint="default"/>
      </w:rPr>
    </w:lvl>
    <w:lvl w:ilvl="3">
      <w:start w:val="1"/>
      <w:numFmt w:val="decimal"/>
      <w:lvlText w:val="%1.%2.%3.%4"/>
      <w:lvlJc w:val="left"/>
      <w:pPr>
        <w:ind w:left="849" w:hanging="720"/>
      </w:pPr>
      <w:rPr>
        <w:rFonts w:hint="default"/>
      </w:rPr>
    </w:lvl>
    <w:lvl w:ilvl="4">
      <w:start w:val="1"/>
      <w:numFmt w:val="decimal"/>
      <w:lvlText w:val="%1.%2.%3.%4.%5"/>
      <w:lvlJc w:val="left"/>
      <w:pPr>
        <w:ind w:left="1252" w:hanging="1080"/>
      </w:pPr>
      <w:rPr>
        <w:rFonts w:hint="default"/>
      </w:rPr>
    </w:lvl>
    <w:lvl w:ilvl="5">
      <w:start w:val="1"/>
      <w:numFmt w:val="decimal"/>
      <w:lvlText w:val="%1.%2.%3.%4.%5.%6"/>
      <w:lvlJc w:val="left"/>
      <w:pPr>
        <w:ind w:left="1295" w:hanging="1080"/>
      </w:pPr>
      <w:rPr>
        <w:rFonts w:hint="default"/>
      </w:rPr>
    </w:lvl>
    <w:lvl w:ilvl="6">
      <w:start w:val="1"/>
      <w:numFmt w:val="decimal"/>
      <w:lvlText w:val="%1.%2.%3.%4.%5.%6.%7"/>
      <w:lvlJc w:val="left"/>
      <w:pPr>
        <w:ind w:left="1698" w:hanging="1440"/>
      </w:pPr>
      <w:rPr>
        <w:rFonts w:hint="default"/>
      </w:rPr>
    </w:lvl>
    <w:lvl w:ilvl="7">
      <w:start w:val="1"/>
      <w:numFmt w:val="decimal"/>
      <w:lvlText w:val="%1.%2.%3.%4.%5.%6.%7.%8"/>
      <w:lvlJc w:val="left"/>
      <w:pPr>
        <w:ind w:left="1741" w:hanging="1440"/>
      </w:pPr>
      <w:rPr>
        <w:rFonts w:hint="default"/>
      </w:rPr>
    </w:lvl>
    <w:lvl w:ilvl="8">
      <w:start w:val="1"/>
      <w:numFmt w:val="decimal"/>
      <w:lvlText w:val="%1.%2.%3.%4.%5.%6.%7.%8.%9"/>
      <w:lvlJc w:val="left"/>
      <w:pPr>
        <w:ind w:left="2144" w:hanging="1800"/>
      </w:pPr>
      <w:rPr>
        <w:rFonts w:hint="default"/>
      </w:rPr>
    </w:lvl>
  </w:abstractNum>
  <w:abstractNum w:abstractNumId="9" w15:restartNumberingAfterBreak="0">
    <w:nsid w:val="59683461"/>
    <w:multiLevelType w:val="multilevel"/>
    <w:tmpl w:val="AFB6639E"/>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pStyle w:val="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215E0C"/>
    <w:multiLevelType w:val="hybridMultilevel"/>
    <w:tmpl w:val="9918D4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70D055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7A804E0B"/>
    <w:multiLevelType w:val="hybridMultilevel"/>
    <w:tmpl w:val="6FD4B15A"/>
    <w:lvl w:ilvl="0" w:tplc="67D00A74">
      <w:start w:val="1"/>
      <w:numFmt w:val="decimal"/>
      <w:lvlText w:val="%1."/>
      <w:lvlJc w:val="left"/>
      <w:pPr>
        <w:tabs>
          <w:tab w:val="num" w:pos="720"/>
        </w:tabs>
        <w:ind w:left="720" w:hanging="360"/>
      </w:pPr>
    </w:lvl>
    <w:lvl w:ilvl="1" w:tplc="6610D854">
      <w:start w:val="1"/>
      <w:numFmt w:val="decimal"/>
      <w:lvlText w:val="%2."/>
      <w:lvlJc w:val="left"/>
      <w:pPr>
        <w:tabs>
          <w:tab w:val="num" w:pos="1440"/>
        </w:tabs>
        <w:ind w:left="1440" w:hanging="360"/>
      </w:pPr>
    </w:lvl>
    <w:lvl w:ilvl="2" w:tplc="B4B07322">
      <w:start w:val="1"/>
      <w:numFmt w:val="decimal"/>
      <w:lvlText w:val="%3."/>
      <w:lvlJc w:val="left"/>
      <w:pPr>
        <w:tabs>
          <w:tab w:val="num" w:pos="2160"/>
        </w:tabs>
        <w:ind w:left="2160" w:hanging="360"/>
      </w:pPr>
    </w:lvl>
    <w:lvl w:ilvl="3" w:tplc="744AAE82" w:tentative="1">
      <w:start w:val="1"/>
      <w:numFmt w:val="decimal"/>
      <w:lvlText w:val="%4."/>
      <w:lvlJc w:val="left"/>
      <w:pPr>
        <w:tabs>
          <w:tab w:val="num" w:pos="2880"/>
        </w:tabs>
        <w:ind w:left="2880" w:hanging="360"/>
      </w:pPr>
    </w:lvl>
    <w:lvl w:ilvl="4" w:tplc="46F6E13C" w:tentative="1">
      <w:start w:val="1"/>
      <w:numFmt w:val="decimal"/>
      <w:lvlText w:val="%5."/>
      <w:lvlJc w:val="left"/>
      <w:pPr>
        <w:tabs>
          <w:tab w:val="num" w:pos="3600"/>
        </w:tabs>
        <w:ind w:left="3600" w:hanging="360"/>
      </w:pPr>
    </w:lvl>
    <w:lvl w:ilvl="5" w:tplc="4B06AE80" w:tentative="1">
      <w:start w:val="1"/>
      <w:numFmt w:val="decimal"/>
      <w:lvlText w:val="%6."/>
      <w:lvlJc w:val="left"/>
      <w:pPr>
        <w:tabs>
          <w:tab w:val="num" w:pos="4320"/>
        </w:tabs>
        <w:ind w:left="4320" w:hanging="360"/>
      </w:pPr>
    </w:lvl>
    <w:lvl w:ilvl="6" w:tplc="E9E8EE24" w:tentative="1">
      <w:start w:val="1"/>
      <w:numFmt w:val="decimal"/>
      <w:lvlText w:val="%7."/>
      <w:lvlJc w:val="left"/>
      <w:pPr>
        <w:tabs>
          <w:tab w:val="num" w:pos="5040"/>
        </w:tabs>
        <w:ind w:left="5040" w:hanging="360"/>
      </w:pPr>
    </w:lvl>
    <w:lvl w:ilvl="7" w:tplc="7BA26264" w:tentative="1">
      <w:start w:val="1"/>
      <w:numFmt w:val="decimal"/>
      <w:lvlText w:val="%8."/>
      <w:lvlJc w:val="left"/>
      <w:pPr>
        <w:tabs>
          <w:tab w:val="num" w:pos="5760"/>
        </w:tabs>
        <w:ind w:left="5760" w:hanging="360"/>
      </w:pPr>
    </w:lvl>
    <w:lvl w:ilvl="8" w:tplc="04269EF4" w:tentative="1">
      <w:start w:val="1"/>
      <w:numFmt w:val="decimal"/>
      <w:lvlText w:val="%9."/>
      <w:lvlJc w:val="left"/>
      <w:pPr>
        <w:tabs>
          <w:tab w:val="num" w:pos="6480"/>
        </w:tabs>
        <w:ind w:left="6480" w:hanging="360"/>
      </w:pPr>
    </w:lvl>
  </w:abstractNum>
  <w:abstractNum w:abstractNumId="13" w15:restartNumberingAfterBreak="0">
    <w:nsid w:val="7D29707D"/>
    <w:multiLevelType w:val="hybridMultilevel"/>
    <w:tmpl w:val="C7F24C58"/>
    <w:lvl w:ilvl="0" w:tplc="52F63B9E">
      <w:start w:val="1"/>
      <w:numFmt w:val="bullet"/>
      <w:pStyle w:val="nd2"/>
      <w:lvlText w:val=""/>
      <w:lvlJc w:val="left"/>
      <w:pPr>
        <w:tabs>
          <w:tab w:val="num" w:pos="936"/>
        </w:tabs>
        <w:ind w:left="936" w:hanging="576"/>
      </w:pPr>
      <w:rPr>
        <w:rFonts w:ascii="Wingdings" w:hAnsi="Wingdings" w:hint="default"/>
      </w:rPr>
    </w:lvl>
    <w:lvl w:ilvl="1" w:tplc="ECA8794A">
      <w:start w:val="1"/>
      <w:numFmt w:val="bullet"/>
      <w:lvlText w:val=""/>
      <w:lvlJc w:val="left"/>
      <w:pPr>
        <w:tabs>
          <w:tab w:val="num" w:pos="1656"/>
        </w:tabs>
        <w:ind w:left="1656" w:hanging="576"/>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F10577"/>
    <w:multiLevelType w:val="hybridMultilevel"/>
    <w:tmpl w:val="3236D05E"/>
    <w:lvl w:ilvl="0" w:tplc="4304813E">
      <w:start w:val="1"/>
      <w:numFmt w:val="bullet"/>
      <w:pStyle w:val="nd3"/>
      <w:lvlText w:val=""/>
      <w:lvlJc w:val="left"/>
      <w:pPr>
        <w:tabs>
          <w:tab w:val="num" w:pos="936"/>
        </w:tabs>
        <w:ind w:left="936" w:hanging="576"/>
      </w:pPr>
      <w:rPr>
        <w:rFonts w:ascii="Wingdings" w:hAnsi="Wingdings" w:hint="default"/>
      </w:rPr>
    </w:lvl>
    <w:lvl w:ilvl="1" w:tplc="ECA8794A">
      <w:start w:val="1"/>
      <w:numFmt w:val="bullet"/>
      <w:lvlText w:val=""/>
      <w:lvlJc w:val="left"/>
      <w:pPr>
        <w:tabs>
          <w:tab w:val="num" w:pos="1656"/>
        </w:tabs>
        <w:ind w:left="1656" w:hanging="576"/>
      </w:pPr>
      <w:rPr>
        <w:rFonts w:ascii="Wingdings" w:hAnsi="Wingding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9807518">
    <w:abstractNumId w:val="0"/>
  </w:num>
  <w:num w:numId="2" w16cid:durableId="1231696576">
    <w:abstractNumId w:val="7"/>
  </w:num>
  <w:num w:numId="3" w16cid:durableId="365646143">
    <w:abstractNumId w:val="13"/>
  </w:num>
  <w:num w:numId="4" w16cid:durableId="922950846">
    <w:abstractNumId w:val="14"/>
  </w:num>
  <w:num w:numId="5" w16cid:durableId="1690522824">
    <w:abstractNumId w:val="1"/>
  </w:num>
  <w:num w:numId="6" w16cid:durableId="1242106078">
    <w:abstractNumId w:val="2"/>
  </w:num>
  <w:num w:numId="7" w16cid:durableId="110367011">
    <w:abstractNumId w:val="9"/>
  </w:num>
  <w:num w:numId="8" w16cid:durableId="1105078272">
    <w:abstractNumId w:val="6"/>
  </w:num>
  <w:num w:numId="9" w16cid:durableId="807208238">
    <w:abstractNumId w:val="3"/>
  </w:num>
  <w:num w:numId="10" w16cid:durableId="2062244556">
    <w:abstractNumId w:val="10"/>
  </w:num>
  <w:num w:numId="11" w16cid:durableId="1128746126">
    <w:abstractNumId w:val="5"/>
  </w:num>
  <w:num w:numId="12" w16cid:durableId="1810977760">
    <w:abstractNumId w:val="11"/>
  </w:num>
  <w:num w:numId="13" w16cid:durableId="2109813426">
    <w:abstractNumId w:val="12"/>
  </w:num>
  <w:num w:numId="14" w16cid:durableId="1026760290">
    <w:abstractNumId w:val="4"/>
  </w:num>
  <w:num w:numId="15" w16cid:durableId="512190767">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8" w:dllVersion="513" w:checkStyle="1"/>
  <w:activeWritingStyle w:appName="MSWord" w:lang="en-GB"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C68"/>
    <w:rsid w:val="00000049"/>
    <w:rsid w:val="0000111A"/>
    <w:rsid w:val="000013A3"/>
    <w:rsid w:val="00007214"/>
    <w:rsid w:val="0001467A"/>
    <w:rsid w:val="00015635"/>
    <w:rsid w:val="00043ED3"/>
    <w:rsid w:val="00045548"/>
    <w:rsid w:val="000464A8"/>
    <w:rsid w:val="00052276"/>
    <w:rsid w:val="0005550A"/>
    <w:rsid w:val="0006060D"/>
    <w:rsid w:val="00060E60"/>
    <w:rsid w:val="00065565"/>
    <w:rsid w:val="0007111D"/>
    <w:rsid w:val="000757F8"/>
    <w:rsid w:val="000774F3"/>
    <w:rsid w:val="0008182A"/>
    <w:rsid w:val="00086DB5"/>
    <w:rsid w:val="000910E4"/>
    <w:rsid w:val="00094C93"/>
    <w:rsid w:val="000A2C50"/>
    <w:rsid w:val="000B441A"/>
    <w:rsid w:val="000B61DE"/>
    <w:rsid w:val="000C3AF9"/>
    <w:rsid w:val="000E0FC1"/>
    <w:rsid w:val="000F08D8"/>
    <w:rsid w:val="000F19DC"/>
    <w:rsid w:val="000F4CA4"/>
    <w:rsid w:val="000F6915"/>
    <w:rsid w:val="00100105"/>
    <w:rsid w:val="001124A1"/>
    <w:rsid w:val="00114C48"/>
    <w:rsid w:val="00121D27"/>
    <w:rsid w:val="0013038F"/>
    <w:rsid w:val="00133935"/>
    <w:rsid w:val="00135891"/>
    <w:rsid w:val="00144E33"/>
    <w:rsid w:val="00147111"/>
    <w:rsid w:val="001474A4"/>
    <w:rsid w:val="00147CB0"/>
    <w:rsid w:val="00155D4A"/>
    <w:rsid w:val="00156357"/>
    <w:rsid w:val="0015696B"/>
    <w:rsid w:val="001731DF"/>
    <w:rsid w:val="001845DF"/>
    <w:rsid w:val="001939B7"/>
    <w:rsid w:val="00194663"/>
    <w:rsid w:val="001958ED"/>
    <w:rsid w:val="001A00AC"/>
    <w:rsid w:val="001A5F61"/>
    <w:rsid w:val="001A6A6E"/>
    <w:rsid w:val="001B027D"/>
    <w:rsid w:val="001B0A15"/>
    <w:rsid w:val="001B563D"/>
    <w:rsid w:val="001B69EF"/>
    <w:rsid w:val="001C2C61"/>
    <w:rsid w:val="001C2D6D"/>
    <w:rsid w:val="001C41FB"/>
    <w:rsid w:val="001C74E5"/>
    <w:rsid w:val="001C7791"/>
    <w:rsid w:val="001D099A"/>
    <w:rsid w:val="001D3E59"/>
    <w:rsid w:val="001E5E0C"/>
    <w:rsid w:val="001E6741"/>
    <w:rsid w:val="001F1065"/>
    <w:rsid w:val="001F1395"/>
    <w:rsid w:val="001F4C42"/>
    <w:rsid w:val="001F5E01"/>
    <w:rsid w:val="002013DB"/>
    <w:rsid w:val="00210491"/>
    <w:rsid w:val="00212A69"/>
    <w:rsid w:val="002327E4"/>
    <w:rsid w:val="00235C24"/>
    <w:rsid w:val="002368EC"/>
    <w:rsid w:val="00244CD2"/>
    <w:rsid w:val="00261949"/>
    <w:rsid w:val="00271DDF"/>
    <w:rsid w:val="00273680"/>
    <w:rsid w:val="00275B89"/>
    <w:rsid w:val="0029171C"/>
    <w:rsid w:val="00292888"/>
    <w:rsid w:val="00294346"/>
    <w:rsid w:val="002A607B"/>
    <w:rsid w:val="002A7B4D"/>
    <w:rsid w:val="002B4A6A"/>
    <w:rsid w:val="002B652E"/>
    <w:rsid w:val="002D2C84"/>
    <w:rsid w:val="002D693D"/>
    <w:rsid w:val="002E3528"/>
    <w:rsid w:val="002F0D95"/>
    <w:rsid w:val="002F6053"/>
    <w:rsid w:val="002F65D2"/>
    <w:rsid w:val="00306483"/>
    <w:rsid w:val="00310963"/>
    <w:rsid w:val="00311A19"/>
    <w:rsid w:val="00321A93"/>
    <w:rsid w:val="00322E3C"/>
    <w:rsid w:val="00331691"/>
    <w:rsid w:val="00335F66"/>
    <w:rsid w:val="00344496"/>
    <w:rsid w:val="00345324"/>
    <w:rsid w:val="00345D20"/>
    <w:rsid w:val="00346230"/>
    <w:rsid w:val="00351005"/>
    <w:rsid w:val="00351BC9"/>
    <w:rsid w:val="00353BF2"/>
    <w:rsid w:val="00354A01"/>
    <w:rsid w:val="00354F4C"/>
    <w:rsid w:val="00361A65"/>
    <w:rsid w:val="00371538"/>
    <w:rsid w:val="00375B9B"/>
    <w:rsid w:val="00377EF2"/>
    <w:rsid w:val="003913DA"/>
    <w:rsid w:val="003A28DA"/>
    <w:rsid w:val="003A6994"/>
    <w:rsid w:val="003B12AE"/>
    <w:rsid w:val="003C713A"/>
    <w:rsid w:val="003D0067"/>
    <w:rsid w:val="003D2A0D"/>
    <w:rsid w:val="003D4024"/>
    <w:rsid w:val="003E272D"/>
    <w:rsid w:val="003E4187"/>
    <w:rsid w:val="003E4EB2"/>
    <w:rsid w:val="003E780B"/>
    <w:rsid w:val="003F0C68"/>
    <w:rsid w:val="004021A6"/>
    <w:rsid w:val="004056BC"/>
    <w:rsid w:val="0040781D"/>
    <w:rsid w:val="00411CB3"/>
    <w:rsid w:val="0041475D"/>
    <w:rsid w:val="0041500B"/>
    <w:rsid w:val="00426B95"/>
    <w:rsid w:val="00426EEA"/>
    <w:rsid w:val="004322D0"/>
    <w:rsid w:val="00434E4C"/>
    <w:rsid w:val="00436F01"/>
    <w:rsid w:val="00437E27"/>
    <w:rsid w:val="004405BD"/>
    <w:rsid w:val="00441958"/>
    <w:rsid w:val="004433BB"/>
    <w:rsid w:val="004434F9"/>
    <w:rsid w:val="00444859"/>
    <w:rsid w:val="0044645B"/>
    <w:rsid w:val="00447B48"/>
    <w:rsid w:val="00451C37"/>
    <w:rsid w:val="00463872"/>
    <w:rsid w:val="0046793A"/>
    <w:rsid w:val="004708DB"/>
    <w:rsid w:val="004725AC"/>
    <w:rsid w:val="00483199"/>
    <w:rsid w:val="00483D9A"/>
    <w:rsid w:val="00494284"/>
    <w:rsid w:val="004A50C0"/>
    <w:rsid w:val="004B0C82"/>
    <w:rsid w:val="004B1E73"/>
    <w:rsid w:val="004C0120"/>
    <w:rsid w:val="004C76EC"/>
    <w:rsid w:val="004D0D7B"/>
    <w:rsid w:val="004D2BCB"/>
    <w:rsid w:val="004E1256"/>
    <w:rsid w:val="004E23BF"/>
    <w:rsid w:val="004F5996"/>
    <w:rsid w:val="00503521"/>
    <w:rsid w:val="0050613F"/>
    <w:rsid w:val="00512C56"/>
    <w:rsid w:val="00513435"/>
    <w:rsid w:val="005204DF"/>
    <w:rsid w:val="005217B9"/>
    <w:rsid w:val="00523DB8"/>
    <w:rsid w:val="005364C7"/>
    <w:rsid w:val="00541A20"/>
    <w:rsid w:val="00543278"/>
    <w:rsid w:val="005462CB"/>
    <w:rsid w:val="005631BF"/>
    <w:rsid w:val="0056654B"/>
    <w:rsid w:val="00573A7A"/>
    <w:rsid w:val="0058171B"/>
    <w:rsid w:val="005918BE"/>
    <w:rsid w:val="005A0597"/>
    <w:rsid w:val="005A3B3C"/>
    <w:rsid w:val="005A72E0"/>
    <w:rsid w:val="005B00F0"/>
    <w:rsid w:val="005B07EA"/>
    <w:rsid w:val="005B0C94"/>
    <w:rsid w:val="005B10C7"/>
    <w:rsid w:val="005B7C2B"/>
    <w:rsid w:val="005C0536"/>
    <w:rsid w:val="005C4538"/>
    <w:rsid w:val="005C4C54"/>
    <w:rsid w:val="005D3F4F"/>
    <w:rsid w:val="005D6785"/>
    <w:rsid w:val="005D7AB8"/>
    <w:rsid w:val="005E20F8"/>
    <w:rsid w:val="005F04B9"/>
    <w:rsid w:val="005F0C93"/>
    <w:rsid w:val="005F42E7"/>
    <w:rsid w:val="005F4B38"/>
    <w:rsid w:val="005F619E"/>
    <w:rsid w:val="005F695C"/>
    <w:rsid w:val="006005E8"/>
    <w:rsid w:val="006057CC"/>
    <w:rsid w:val="00605B10"/>
    <w:rsid w:val="00607C5A"/>
    <w:rsid w:val="0061027A"/>
    <w:rsid w:val="00612205"/>
    <w:rsid w:val="00613FCC"/>
    <w:rsid w:val="00616347"/>
    <w:rsid w:val="00622A58"/>
    <w:rsid w:val="006270AC"/>
    <w:rsid w:val="00631783"/>
    <w:rsid w:val="0063258D"/>
    <w:rsid w:val="00636E4E"/>
    <w:rsid w:val="00654D9B"/>
    <w:rsid w:val="00655C5E"/>
    <w:rsid w:val="006618AE"/>
    <w:rsid w:val="006758C3"/>
    <w:rsid w:val="00682F18"/>
    <w:rsid w:val="0068311D"/>
    <w:rsid w:val="00686218"/>
    <w:rsid w:val="00687765"/>
    <w:rsid w:val="00690430"/>
    <w:rsid w:val="00690AF8"/>
    <w:rsid w:val="00697138"/>
    <w:rsid w:val="00697ACC"/>
    <w:rsid w:val="006A6A56"/>
    <w:rsid w:val="006A6B1B"/>
    <w:rsid w:val="006B0675"/>
    <w:rsid w:val="006B38C9"/>
    <w:rsid w:val="006B466E"/>
    <w:rsid w:val="006B7425"/>
    <w:rsid w:val="006B7EAD"/>
    <w:rsid w:val="006C03B9"/>
    <w:rsid w:val="006C0915"/>
    <w:rsid w:val="006C2564"/>
    <w:rsid w:val="006C47EF"/>
    <w:rsid w:val="006C6EAE"/>
    <w:rsid w:val="006D209C"/>
    <w:rsid w:val="006D619A"/>
    <w:rsid w:val="006E1F0C"/>
    <w:rsid w:val="006E2657"/>
    <w:rsid w:val="006F7A77"/>
    <w:rsid w:val="00702937"/>
    <w:rsid w:val="00710A8E"/>
    <w:rsid w:val="0071757A"/>
    <w:rsid w:val="00720181"/>
    <w:rsid w:val="00723080"/>
    <w:rsid w:val="00733D1E"/>
    <w:rsid w:val="00745827"/>
    <w:rsid w:val="0075797E"/>
    <w:rsid w:val="0076170A"/>
    <w:rsid w:val="00770502"/>
    <w:rsid w:val="007712C5"/>
    <w:rsid w:val="0077712D"/>
    <w:rsid w:val="00780966"/>
    <w:rsid w:val="00787F3A"/>
    <w:rsid w:val="00790E60"/>
    <w:rsid w:val="007926C1"/>
    <w:rsid w:val="007942C9"/>
    <w:rsid w:val="00796AA0"/>
    <w:rsid w:val="007A0645"/>
    <w:rsid w:val="007B3396"/>
    <w:rsid w:val="007B501B"/>
    <w:rsid w:val="007C1D31"/>
    <w:rsid w:val="007C225D"/>
    <w:rsid w:val="007C5B19"/>
    <w:rsid w:val="007D2095"/>
    <w:rsid w:val="007D544B"/>
    <w:rsid w:val="007D792B"/>
    <w:rsid w:val="007E09FD"/>
    <w:rsid w:val="007E3128"/>
    <w:rsid w:val="007E3ECA"/>
    <w:rsid w:val="007F6538"/>
    <w:rsid w:val="007F799F"/>
    <w:rsid w:val="00800ED0"/>
    <w:rsid w:val="00802B35"/>
    <w:rsid w:val="00804E7C"/>
    <w:rsid w:val="00815D4B"/>
    <w:rsid w:val="0082270A"/>
    <w:rsid w:val="00825F85"/>
    <w:rsid w:val="00826E1F"/>
    <w:rsid w:val="00850105"/>
    <w:rsid w:val="00855010"/>
    <w:rsid w:val="008571A6"/>
    <w:rsid w:val="00860A22"/>
    <w:rsid w:val="00880D50"/>
    <w:rsid w:val="008818C5"/>
    <w:rsid w:val="008837DA"/>
    <w:rsid w:val="00886C55"/>
    <w:rsid w:val="00887C8D"/>
    <w:rsid w:val="00895130"/>
    <w:rsid w:val="00897ECB"/>
    <w:rsid w:val="008B0E26"/>
    <w:rsid w:val="008B3E37"/>
    <w:rsid w:val="008C52D5"/>
    <w:rsid w:val="008C6C90"/>
    <w:rsid w:val="008D01EF"/>
    <w:rsid w:val="008D4AEA"/>
    <w:rsid w:val="008D4D47"/>
    <w:rsid w:val="008D7589"/>
    <w:rsid w:val="008F01D8"/>
    <w:rsid w:val="008F3324"/>
    <w:rsid w:val="008F4EC7"/>
    <w:rsid w:val="008F6107"/>
    <w:rsid w:val="00904CB2"/>
    <w:rsid w:val="009205AB"/>
    <w:rsid w:val="00932D4D"/>
    <w:rsid w:val="00943328"/>
    <w:rsid w:val="00943B59"/>
    <w:rsid w:val="009539B0"/>
    <w:rsid w:val="00955602"/>
    <w:rsid w:val="00957222"/>
    <w:rsid w:val="00966810"/>
    <w:rsid w:val="00971ADC"/>
    <w:rsid w:val="009805B9"/>
    <w:rsid w:val="00982073"/>
    <w:rsid w:val="0098430D"/>
    <w:rsid w:val="00995F06"/>
    <w:rsid w:val="009A254C"/>
    <w:rsid w:val="009A55A2"/>
    <w:rsid w:val="009D01BF"/>
    <w:rsid w:val="009D0C76"/>
    <w:rsid w:val="009D0C96"/>
    <w:rsid w:val="009E00CA"/>
    <w:rsid w:val="009E158E"/>
    <w:rsid w:val="009E1C4E"/>
    <w:rsid w:val="009E5F0C"/>
    <w:rsid w:val="009F2586"/>
    <w:rsid w:val="009F7B12"/>
    <w:rsid w:val="00A00DEC"/>
    <w:rsid w:val="00A1765F"/>
    <w:rsid w:val="00A32260"/>
    <w:rsid w:val="00A33A66"/>
    <w:rsid w:val="00A348D1"/>
    <w:rsid w:val="00A36342"/>
    <w:rsid w:val="00A41A0D"/>
    <w:rsid w:val="00A4230B"/>
    <w:rsid w:val="00A51B3B"/>
    <w:rsid w:val="00A526EF"/>
    <w:rsid w:val="00A55524"/>
    <w:rsid w:val="00A62892"/>
    <w:rsid w:val="00A62C32"/>
    <w:rsid w:val="00A63562"/>
    <w:rsid w:val="00A6363C"/>
    <w:rsid w:val="00A63EC5"/>
    <w:rsid w:val="00A67D8E"/>
    <w:rsid w:val="00A73439"/>
    <w:rsid w:val="00A7423C"/>
    <w:rsid w:val="00A77152"/>
    <w:rsid w:val="00A776B7"/>
    <w:rsid w:val="00A9354C"/>
    <w:rsid w:val="00AA186A"/>
    <w:rsid w:val="00AA337E"/>
    <w:rsid w:val="00AA3D27"/>
    <w:rsid w:val="00AA4F55"/>
    <w:rsid w:val="00AA742D"/>
    <w:rsid w:val="00AB0C43"/>
    <w:rsid w:val="00AB3E67"/>
    <w:rsid w:val="00AC4200"/>
    <w:rsid w:val="00AD1F0A"/>
    <w:rsid w:val="00AD2D45"/>
    <w:rsid w:val="00AE1DAA"/>
    <w:rsid w:val="00AE2423"/>
    <w:rsid w:val="00AF66D2"/>
    <w:rsid w:val="00B05011"/>
    <w:rsid w:val="00B06F42"/>
    <w:rsid w:val="00B06F8D"/>
    <w:rsid w:val="00B07B82"/>
    <w:rsid w:val="00B15473"/>
    <w:rsid w:val="00B21EF7"/>
    <w:rsid w:val="00B24FBD"/>
    <w:rsid w:val="00B2640E"/>
    <w:rsid w:val="00B27341"/>
    <w:rsid w:val="00B30B61"/>
    <w:rsid w:val="00B32183"/>
    <w:rsid w:val="00B33113"/>
    <w:rsid w:val="00B33E65"/>
    <w:rsid w:val="00B42B73"/>
    <w:rsid w:val="00B46158"/>
    <w:rsid w:val="00B50164"/>
    <w:rsid w:val="00B64FC7"/>
    <w:rsid w:val="00B76908"/>
    <w:rsid w:val="00B90EC6"/>
    <w:rsid w:val="00BA7330"/>
    <w:rsid w:val="00BB4538"/>
    <w:rsid w:val="00BB4654"/>
    <w:rsid w:val="00BB719A"/>
    <w:rsid w:val="00BB75ED"/>
    <w:rsid w:val="00BC5297"/>
    <w:rsid w:val="00BC7407"/>
    <w:rsid w:val="00BC7576"/>
    <w:rsid w:val="00BD3987"/>
    <w:rsid w:val="00BE07B0"/>
    <w:rsid w:val="00C025F1"/>
    <w:rsid w:val="00C04405"/>
    <w:rsid w:val="00C10FB0"/>
    <w:rsid w:val="00C166C5"/>
    <w:rsid w:val="00C17EC4"/>
    <w:rsid w:val="00C30AE3"/>
    <w:rsid w:val="00C32992"/>
    <w:rsid w:val="00C37032"/>
    <w:rsid w:val="00C42C6D"/>
    <w:rsid w:val="00C5055F"/>
    <w:rsid w:val="00C56CF1"/>
    <w:rsid w:val="00C57337"/>
    <w:rsid w:val="00C57B35"/>
    <w:rsid w:val="00C60DC5"/>
    <w:rsid w:val="00C6608C"/>
    <w:rsid w:val="00C6730F"/>
    <w:rsid w:val="00C7041A"/>
    <w:rsid w:val="00C72D50"/>
    <w:rsid w:val="00C74DF2"/>
    <w:rsid w:val="00C77604"/>
    <w:rsid w:val="00C83983"/>
    <w:rsid w:val="00C930EE"/>
    <w:rsid w:val="00C93A12"/>
    <w:rsid w:val="00C97433"/>
    <w:rsid w:val="00C97546"/>
    <w:rsid w:val="00CA0F7E"/>
    <w:rsid w:val="00CA41DA"/>
    <w:rsid w:val="00CB7B4F"/>
    <w:rsid w:val="00CC059C"/>
    <w:rsid w:val="00CC702C"/>
    <w:rsid w:val="00CF1CA1"/>
    <w:rsid w:val="00CF2AB4"/>
    <w:rsid w:val="00CF461E"/>
    <w:rsid w:val="00CF4CE7"/>
    <w:rsid w:val="00D03677"/>
    <w:rsid w:val="00D05406"/>
    <w:rsid w:val="00D06F03"/>
    <w:rsid w:val="00D13146"/>
    <w:rsid w:val="00D13C39"/>
    <w:rsid w:val="00D1547E"/>
    <w:rsid w:val="00D1642D"/>
    <w:rsid w:val="00D21785"/>
    <w:rsid w:val="00D22C86"/>
    <w:rsid w:val="00D24947"/>
    <w:rsid w:val="00D50F03"/>
    <w:rsid w:val="00D556BD"/>
    <w:rsid w:val="00D55C63"/>
    <w:rsid w:val="00D63642"/>
    <w:rsid w:val="00D81591"/>
    <w:rsid w:val="00D90D2A"/>
    <w:rsid w:val="00DB189B"/>
    <w:rsid w:val="00DB4B3D"/>
    <w:rsid w:val="00DC03C8"/>
    <w:rsid w:val="00DC0CD8"/>
    <w:rsid w:val="00DC1064"/>
    <w:rsid w:val="00DD17CF"/>
    <w:rsid w:val="00DD2349"/>
    <w:rsid w:val="00DD2DEA"/>
    <w:rsid w:val="00DD3AF0"/>
    <w:rsid w:val="00DF0AF9"/>
    <w:rsid w:val="00DF27CD"/>
    <w:rsid w:val="00DF5CD5"/>
    <w:rsid w:val="00E003CA"/>
    <w:rsid w:val="00E06A4F"/>
    <w:rsid w:val="00E110DC"/>
    <w:rsid w:val="00E14733"/>
    <w:rsid w:val="00E16476"/>
    <w:rsid w:val="00E23520"/>
    <w:rsid w:val="00E248D9"/>
    <w:rsid w:val="00E24CDA"/>
    <w:rsid w:val="00E27971"/>
    <w:rsid w:val="00E30991"/>
    <w:rsid w:val="00E32A2D"/>
    <w:rsid w:val="00E37BA0"/>
    <w:rsid w:val="00E47373"/>
    <w:rsid w:val="00E54872"/>
    <w:rsid w:val="00E60F2B"/>
    <w:rsid w:val="00E6308F"/>
    <w:rsid w:val="00E662DE"/>
    <w:rsid w:val="00E77648"/>
    <w:rsid w:val="00E77801"/>
    <w:rsid w:val="00E80578"/>
    <w:rsid w:val="00E80676"/>
    <w:rsid w:val="00E90F3E"/>
    <w:rsid w:val="00E90FE1"/>
    <w:rsid w:val="00E92765"/>
    <w:rsid w:val="00EA437C"/>
    <w:rsid w:val="00EB0EEE"/>
    <w:rsid w:val="00EB1915"/>
    <w:rsid w:val="00EB3FE6"/>
    <w:rsid w:val="00EB64EA"/>
    <w:rsid w:val="00EB6663"/>
    <w:rsid w:val="00EC247A"/>
    <w:rsid w:val="00ED4202"/>
    <w:rsid w:val="00ED4BCA"/>
    <w:rsid w:val="00EE0F9E"/>
    <w:rsid w:val="00EF2157"/>
    <w:rsid w:val="00EF495E"/>
    <w:rsid w:val="00EF6D18"/>
    <w:rsid w:val="00EF7460"/>
    <w:rsid w:val="00F01440"/>
    <w:rsid w:val="00F02FF1"/>
    <w:rsid w:val="00F041B0"/>
    <w:rsid w:val="00F044BE"/>
    <w:rsid w:val="00F10E9C"/>
    <w:rsid w:val="00F1651E"/>
    <w:rsid w:val="00F20336"/>
    <w:rsid w:val="00F31490"/>
    <w:rsid w:val="00F36D66"/>
    <w:rsid w:val="00F37FBE"/>
    <w:rsid w:val="00F413E9"/>
    <w:rsid w:val="00F61ED6"/>
    <w:rsid w:val="00F64029"/>
    <w:rsid w:val="00F66116"/>
    <w:rsid w:val="00F66A7E"/>
    <w:rsid w:val="00F66DC6"/>
    <w:rsid w:val="00F741C5"/>
    <w:rsid w:val="00F743D8"/>
    <w:rsid w:val="00F7506A"/>
    <w:rsid w:val="00F810C9"/>
    <w:rsid w:val="00F828EE"/>
    <w:rsid w:val="00F85A47"/>
    <w:rsid w:val="00F91D87"/>
    <w:rsid w:val="00F96CA6"/>
    <w:rsid w:val="00FA1DDE"/>
    <w:rsid w:val="00FA378C"/>
    <w:rsid w:val="00FB39EE"/>
    <w:rsid w:val="00FB5F34"/>
    <w:rsid w:val="00FB6DDE"/>
    <w:rsid w:val="00FC4AC7"/>
    <w:rsid w:val="00FC6D74"/>
    <w:rsid w:val="00FD41C9"/>
    <w:rsid w:val="00FF1B64"/>
    <w:rsid w:val="00FF38C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010A2E"/>
  <w15:chartTrackingRefBased/>
  <w15:docId w15:val="{C51D4B99-5767-424E-99B4-5E9BD615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rFonts w:ascii="Verdana" w:hAnsi="Verdana"/>
      <w:lang w:val="en-US" w:eastAsia="en-US"/>
    </w:rPr>
  </w:style>
  <w:style w:type="paragraph" w:styleId="Heading1">
    <w:name w:val="heading 1"/>
    <w:aliases w:val="H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aliases w:val="l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rsid w:val="00733D1E"/>
    <w:pPr>
      <w:tabs>
        <w:tab w:val="right" w:leader="dot" w:pos="9072"/>
      </w:tabs>
      <w:spacing w:before="60" w:after="60" w:line="312" w:lineRule="auto"/>
    </w:pPr>
    <w:rPr>
      <w:rFonts w:asciiTheme="majorHAnsi" w:hAnsiTheme="majorHAnsi"/>
      <w:b/>
      <w:noProof/>
      <w:sz w:val="26"/>
    </w:rPr>
  </w:style>
  <w:style w:type="paragraph" w:styleId="TOC2">
    <w:name w:val="toc 2"/>
    <w:basedOn w:val="Normal"/>
    <w:next w:val="Normal"/>
    <w:uiPriority w:val="39"/>
    <w:rsid w:val="00733D1E"/>
    <w:pPr>
      <w:tabs>
        <w:tab w:val="right" w:leader="dot" w:pos="9072"/>
      </w:tabs>
      <w:spacing w:after="60" w:line="312" w:lineRule="auto"/>
      <w:ind w:left="284"/>
    </w:pPr>
    <w:rPr>
      <w:rFonts w:asciiTheme="majorHAnsi" w:hAnsiTheme="majorHAnsi"/>
      <w:b/>
      <w:bCs/>
      <w:i/>
      <w:iCs/>
      <w:noProof/>
      <w:sz w:val="26"/>
    </w:rPr>
  </w:style>
  <w:style w:type="paragraph" w:styleId="TOC3">
    <w:name w:val="toc 3"/>
    <w:basedOn w:val="Normal"/>
    <w:next w:val="Normal"/>
    <w:uiPriority w:val="39"/>
    <w:rsid w:val="00E06A4F"/>
    <w:pPr>
      <w:tabs>
        <w:tab w:val="right" w:leader="dot" w:pos="9360"/>
      </w:tabs>
      <w:ind w:left="567"/>
    </w:pPr>
    <w:rPr>
      <w:rFonts w:asciiTheme="majorHAnsi" w:hAnsiTheme="majorHAnsi"/>
      <w:i/>
      <w:noProof/>
      <w:sz w:val="26"/>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link w:val="MainTitleChar"/>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77712D"/>
    <w:pPr>
      <w:tabs>
        <w:tab w:val="left" w:pos="381"/>
        <w:tab w:val="num" w:pos="936"/>
      </w:tabs>
      <w:spacing w:after="120"/>
      <w:ind w:left="936" w:hanging="576"/>
    </w:pPr>
    <w:rPr>
      <w:rFonts w:ascii="Times New Roman" w:hAnsi="Times New Roman"/>
      <w:iCs/>
      <w:sz w:val="26"/>
      <w:szCs w:val="26"/>
    </w:rPr>
  </w:style>
  <w:style w:type="character" w:styleId="Hyperlink">
    <w:name w:val="Hyperlink"/>
    <w:uiPriority w:val="99"/>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link w:val="bodytextChar0"/>
    <w:pPr>
      <w:keepLines/>
      <w:spacing w:after="120" w:line="220" w:lineRule="atLeast"/>
    </w:pPr>
    <w:rPr>
      <w:rFonts w:ascii="Verdana" w:hAnsi="Verdana"/>
      <w:lang w:val="en-GB" w:eastAsia="en-US"/>
    </w:rPr>
  </w:style>
  <w:style w:type="character" w:styleId="CommentReference">
    <w:name w:val="annotation reference"/>
    <w:semiHidden/>
    <w:rPr>
      <w:sz w:val="16"/>
    </w:rPr>
  </w:style>
  <w:style w:type="paragraph" w:styleId="CommentText">
    <w:name w:val="annotation text"/>
    <w:basedOn w:val="Normal"/>
    <w:link w:val="CommentTextChar"/>
    <w:semiHidden/>
    <w:pPr>
      <w:widowControl/>
      <w:spacing w:line="240" w:lineRule="auto"/>
    </w:pPr>
  </w:style>
  <w:style w:type="paragraph" w:styleId="PlainText">
    <w:name w:val="Plain Text"/>
    <w:basedOn w:val="Normal"/>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paragraph" w:styleId="CommentSubject">
    <w:name w:val="annotation subject"/>
    <w:basedOn w:val="CommentText"/>
    <w:next w:val="CommentText"/>
    <w:link w:val="CommentSubjectChar"/>
    <w:rsid w:val="006C6EAE"/>
    <w:pPr>
      <w:widowControl w:val="0"/>
      <w:spacing w:line="240" w:lineRule="atLeast"/>
    </w:pPr>
    <w:rPr>
      <w:b/>
      <w:bCs/>
    </w:rPr>
  </w:style>
  <w:style w:type="character" w:customStyle="1" w:styleId="CommentTextChar">
    <w:name w:val="Comment Text Char"/>
    <w:link w:val="CommentText"/>
    <w:semiHidden/>
    <w:rsid w:val="006C6EAE"/>
    <w:rPr>
      <w:rFonts w:ascii="Verdana" w:hAnsi="Verdana"/>
    </w:rPr>
  </w:style>
  <w:style w:type="character" w:customStyle="1" w:styleId="CommentSubjectChar">
    <w:name w:val="Comment Subject Char"/>
    <w:basedOn w:val="CommentTextChar"/>
    <w:link w:val="CommentSubject"/>
    <w:rsid w:val="006C6EAE"/>
    <w:rPr>
      <w:rFonts w:ascii="Verdana" w:hAnsi="Verdana"/>
    </w:rPr>
  </w:style>
  <w:style w:type="paragraph" w:styleId="BalloonText">
    <w:name w:val="Balloon Text"/>
    <w:basedOn w:val="Normal"/>
    <w:link w:val="BalloonTextChar"/>
    <w:rsid w:val="006C6EAE"/>
    <w:pPr>
      <w:spacing w:line="240" w:lineRule="auto"/>
    </w:pPr>
    <w:rPr>
      <w:rFonts w:ascii="Tahoma" w:hAnsi="Tahoma" w:cs="Tahoma"/>
      <w:sz w:val="16"/>
      <w:szCs w:val="16"/>
    </w:rPr>
  </w:style>
  <w:style w:type="character" w:customStyle="1" w:styleId="BalloonTextChar">
    <w:name w:val="Balloon Text Char"/>
    <w:link w:val="BalloonText"/>
    <w:rsid w:val="006C6EAE"/>
    <w:rPr>
      <w:rFonts w:ascii="Tahoma" w:hAnsi="Tahoma" w:cs="Tahoma"/>
      <w:sz w:val="16"/>
      <w:szCs w:val="16"/>
    </w:rPr>
  </w:style>
  <w:style w:type="table" w:styleId="TableGrid">
    <w:name w:val="Table Grid"/>
    <w:basedOn w:val="TableNormal"/>
    <w:rsid w:val="00573A7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3D2A0D"/>
    <w:rPr>
      <w:rFonts w:ascii="Verdana" w:hAnsi="Verdana"/>
    </w:rPr>
  </w:style>
  <w:style w:type="character" w:customStyle="1" w:styleId="FooterChar">
    <w:name w:val="Footer Char"/>
    <w:link w:val="Footer"/>
    <w:uiPriority w:val="99"/>
    <w:rsid w:val="003D2A0D"/>
    <w:rPr>
      <w:rFonts w:ascii="Verdana" w:hAnsi="Verdana"/>
    </w:rPr>
  </w:style>
  <w:style w:type="table" w:styleId="TableClassic2">
    <w:name w:val="Table Classic 2"/>
    <w:basedOn w:val="TableNormal"/>
    <w:rsid w:val="00A7423C"/>
    <w:pPr>
      <w:widowControl w:val="0"/>
      <w:spacing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4">
    <w:name w:val="Table Columns 4"/>
    <w:basedOn w:val="TableNormal"/>
    <w:rsid w:val="00A7423C"/>
    <w:pPr>
      <w:widowControl w:val="0"/>
      <w:spacing w:line="24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List1">
    <w:name w:val="Table List 1"/>
    <w:basedOn w:val="TableNormal"/>
    <w:rsid w:val="00A7423C"/>
    <w:pPr>
      <w:widowControl w:val="0"/>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8">
    <w:name w:val="Table List 8"/>
    <w:basedOn w:val="TableNormal"/>
    <w:rsid w:val="00A7423C"/>
    <w:pPr>
      <w:widowControl w:val="0"/>
      <w:spacing w:line="24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List2">
    <w:name w:val="Table List 2"/>
    <w:basedOn w:val="TableNormal"/>
    <w:rsid w:val="00A7423C"/>
    <w:pPr>
      <w:widowControl w:val="0"/>
      <w:spacing w:line="24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1">
    <w:name w:val="1"/>
    <w:basedOn w:val="MainTitle"/>
    <w:link w:val="1Char"/>
    <w:qFormat/>
    <w:rsid w:val="0098430D"/>
    <w:pPr>
      <w:numPr>
        <w:numId w:val="7"/>
      </w:numPr>
      <w:spacing w:before="240"/>
      <w:jc w:val="both"/>
    </w:pPr>
    <w:rPr>
      <w:rFonts w:ascii="Times New Roman" w:hAnsi="Times New Roman"/>
      <w:sz w:val="26"/>
      <w:szCs w:val="28"/>
    </w:rPr>
  </w:style>
  <w:style w:type="paragraph" w:customStyle="1" w:styleId="2">
    <w:name w:val="2"/>
    <w:basedOn w:val="Heading1"/>
    <w:link w:val="2Char"/>
    <w:qFormat/>
    <w:rsid w:val="0098430D"/>
    <w:pPr>
      <w:numPr>
        <w:ilvl w:val="1"/>
        <w:numId w:val="7"/>
      </w:numPr>
      <w:spacing w:line="312" w:lineRule="auto"/>
    </w:pPr>
    <w:rPr>
      <w:rFonts w:ascii="Times New Roman" w:hAnsi="Times New Roman"/>
      <w:i/>
      <w:color w:val="0000FF"/>
      <w:sz w:val="26"/>
      <w:szCs w:val="26"/>
    </w:rPr>
  </w:style>
  <w:style w:type="character" w:customStyle="1" w:styleId="MainTitleChar">
    <w:name w:val="Main Title Char"/>
    <w:basedOn w:val="DefaultParagraphFont"/>
    <w:link w:val="MainTitle"/>
    <w:rsid w:val="002F6053"/>
    <w:rPr>
      <w:rFonts w:ascii="Arial" w:hAnsi="Arial"/>
      <w:b/>
      <w:kern w:val="28"/>
      <w:sz w:val="32"/>
      <w:lang w:val="en-US" w:eastAsia="en-US"/>
    </w:rPr>
  </w:style>
  <w:style w:type="character" w:customStyle="1" w:styleId="1Char">
    <w:name w:val="1 Char"/>
    <w:basedOn w:val="MainTitleChar"/>
    <w:link w:val="1"/>
    <w:rsid w:val="0098430D"/>
    <w:rPr>
      <w:rFonts w:ascii="Arial" w:hAnsi="Arial"/>
      <w:b/>
      <w:kern w:val="28"/>
      <w:sz w:val="26"/>
      <w:szCs w:val="28"/>
      <w:lang w:val="en-US" w:eastAsia="en-US"/>
    </w:rPr>
  </w:style>
  <w:style w:type="paragraph" w:customStyle="1" w:styleId="3">
    <w:name w:val="3"/>
    <w:basedOn w:val="Heading2"/>
    <w:link w:val="3Char"/>
    <w:qFormat/>
    <w:rsid w:val="00796AA0"/>
    <w:pPr>
      <w:numPr>
        <w:ilvl w:val="2"/>
        <w:numId w:val="7"/>
      </w:numPr>
      <w:spacing w:before="60" w:line="312" w:lineRule="auto"/>
    </w:pPr>
    <w:rPr>
      <w:rFonts w:ascii="Times New Roman" w:hAnsi="Times New Roman"/>
      <w:i/>
      <w:color w:val="C45911" w:themeColor="accent2" w:themeShade="BF"/>
      <w:sz w:val="26"/>
      <w:szCs w:val="26"/>
    </w:rPr>
  </w:style>
  <w:style w:type="character" w:customStyle="1" w:styleId="Heading1Char">
    <w:name w:val="Heading 1 Char"/>
    <w:aliases w:val="H1 Char"/>
    <w:basedOn w:val="DefaultParagraphFont"/>
    <w:link w:val="Heading1"/>
    <w:rsid w:val="002F6053"/>
    <w:rPr>
      <w:rFonts w:ascii="Arial" w:hAnsi="Arial"/>
      <w:b/>
      <w:sz w:val="24"/>
      <w:lang w:val="en-US" w:eastAsia="en-US"/>
    </w:rPr>
  </w:style>
  <w:style w:type="character" w:customStyle="1" w:styleId="2Char">
    <w:name w:val="2 Char"/>
    <w:basedOn w:val="Heading1Char"/>
    <w:link w:val="2"/>
    <w:rsid w:val="0098430D"/>
    <w:rPr>
      <w:rFonts w:ascii="Arial" w:hAnsi="Arial"/>
      <w:b/>
      <w:i/>
      <w:color w:val="0000FF"/>
      <w:sz w:val="26"/>
      <w:szCs w:val="26"/>
      <w:lang w:val="en-US" w:eastAsia="en-US"/>
    </w:rPr>
  </w:style>
  <w:style w:type="paragraph" w:customStyle="1" w:styleId="nd1">
    <w:name w:val=".nd1"/>
    <w:basedOn w:val="Normal"/>
    <w:link w:val="nd1Char"/>
    <w:qFormat/>
    <w:rsid w:val="00354F4C"/>
    <w:pPr>
      <w:spacing w:after="60" w:line="312" w:lineRule="auto"/>
      <w:ind w:firstLine="567"/>
      <w:jc w:val="both"/>
    </w:pPr>
    <w:rPr>
      <w:rFonts w:ascii="Times New Roman" w:hAnsi="Times New Roman"/>
      <w:sz w:val="26"/>
      <w:szCs w:val="26"/>
    </w:rPr>
  </w:style>
  <w:style w:type="character" w:customStyle="1" w:styleId="Heading2Char">
    <w:name w:val="Heading 2 Char"/>
    <w:aliases w:val="l2 Char"/>
    <w:basedOn w:val="Heading1Char"/>
    <w:link w:val="Heading2"/>
    <w:rsid w:val="00E92765"/>
    <w:rPr>
      <w:rFonts w:ascii="Arial" w:hAnsi="Arial"/>
      <w:b/>
      <w:sz w:val="24"/>
      <w:lang w:val="en-US" w:eastAsia="en-US"/>
    </w:rPr>
  </w:style>
  <w:style w:type="character" w:customStyle="1" w:styleId="3Char">
    <w:name w:val="3 Char"/>
    <w:basedOn w:val="Heading2Char"/>
    <w:link w:val="3"/>
    <w:rsid w:val="00796AA0"/>
    <w:rPr>
      <w:rFonts w:ascii="Arial" w:hAnsi="Arial"/>
      <w:b/>
      <w:i/>
      <w:color w:val="C45911" w:themeColor="accent2" w:themeShade="BF"/>
      <w:sz w:val="26"/>
      <w:szCs w:val="26"/>
      <w:lang w:val="en-US" w:eastAsia="en-US"/>
    </w:rPr>
  </w:style>
  <w:style w:type="paragraph" w:customStyle="1" w:styleId="nd2">
    <w:name w:val=".nd2"/>
    <w:basedOn w:val="BodyText"/>
    <w:link w:val="nd2Char"/>
    <w:qFormat/>
    <w:rsid w:val="00354F4C"/>
    <w:pPr>
      <w:numPr>
        <w:numId w:val="3"/>
      </w:numPr>
      <w:tabs>
        <w:tab w:val="clear" w:pos="936"/>
        <w:tab w:val="left" w:pos="709"/>
      </w:tabs>
      <w:spacing w:after="0" w:line="312" w:lineRule="auto"/>
      <w:ind w:left="709" w:hanging="352"/>
      <w:jc w:val="both"/>
    </w:pPr>
    <w:rPr>
      <w:rFonts w:ascii="Times New Roman" w:hAnsi="Times New Roman"/>
      <w:iCs/>
      <w:sz w:val="26"/>
      <w:szCs w:val="26"/>
    </w:rPr>
  </w:style>
  <w:style w:type="character" w:customStyle="1" w:styleId="nd1Char">
    <w:name w:val=".nd1 Char"/>
    <w:basedOn w:val="DefaultParagraphFont"/>
    <w:link w:val="nd1"/>
    <w:rsid w:val="00354F4C"/>
    <w:rPr>
      <w:sz w:val="26"/>
      <w:szCs w:val="26"/>
      <w:lang w:val="en-US" w:eastAsia="en-US"/>
    </w:rPr>
  </w:style>
  <w:style w:type="paragraph" w:customStyle="1" w:styleId="nd3">
    <w:name w:val=".nd3"/>
    <w:basedOn w:val="Normal"/>
    <w:link w:val="nd3Char"/>
    <w:qFormat/>
    <w:rsid w:val="00351005"/>
    <w:pPr>
      <w:widowControl/>
      <w:numPr>
        <w:numId w:val="4"/>
      </w:numPr>
      <w:tabs>
        <w:tab w:val="clear" w:pos="936"/>
      </w:tabs>
      <w:spacing w:line="312" w:lineRule="auto"/>
      <w:ind w:left="1134" w:hanging="369"/>
      <w:jc w:val="both"/>
    </w:pPr>
    <w:rPr>
      <w:rFonts w:ascii="Times New Roman" w:hAnsi="Times New Roman"/>
      <w:i/>
      <w:iCs/>
      <w:color w:val="0070C0"/>
      <w:sz w:val="26"/>
      <w:szCs w:val="26"/>
    </w:rPr>
  </w:style>
  <w:style w:type="character" w:customStyle="1" w:styleId="BodyTextChar">
    <w:name w:val="Body Text Char"/>
    <w:basedOn w:val="DefaultParagraphFont"/>
    <w:link w:val="BodyText"/>
    <w:rsid w:val="00354F4C"/>
    <w:rPr>
      <w:rFonts w:ascii="Verdana" w:hAnsi="Verdana"/>
      <w:lang w:val="en-US" w:eastAsia="en-US"/>
    </w:rPr>
  </w:style>
  <w:style w:type="character" w:customStyle="1" w:styleId="nd2Char">
    <w:name w:val=".nd2 Char"/>
    <w:basedOn w:val="BodyTextChar"/>
    <w:link w:val="nd2"/>
    <w:rsid w:val="00354F4C"/>
    <w:rPr>
      <w:rFonts w:ascii="Verdana" w:hAnsi="Verdana"/>
      <w:iCs/>
      <w:sz w:val="26"/>
      <w:szCs w:val="26"/>
      <w:lang w:val="en-US" w:eastAsia="en-US"/>
    </w:rPr>
  </w:style>
  <w:style w:type="paragraph" w:customStyle="1" w:styleId="nd4">
    <w:name w:val=".nd4"/>
    <w:basedOn w:val="BodyText"/>
    <w:link w:val="nd4Char"/>
    <w:qFormat/>
    <w:rsid w:val="00354F4C"/>
    <w:pPr>
      <w:numPr>
        <w:ilvl w:val="1"/>
        <w:numId w:val="5"/>
      </w:numPr>
      <w:tabs>
        <w:tab w:val="clear" w:pos="2232"/>
      </w:tabs>
      <w:spacing w:after="0" w:line="312" w:lineRule="auto"/>
      <w:ind w:left="1701" w:hanging="357"/>
      <w:jc w:val="both"/>
    </w:pPr>
    <w:rPr>
      <w:rFonts w:ascii="Times New Roman" w:hAnsi="Times New Roman"/>
      <w:sz w:val="26"/>
      <w:szCs w:val="26"/>
    </w:rPr>
  </w:style>
  <w:style w:type="character" w:customStyle="1" w:styleId="nd3Char">
    <w:name w:val=".nd3 Char"/>
    <w:basedOn w:val="DefaultParagraphFont"/>
    <w:link w:val="nd3"/>
    <w:rsid w:val="00351005"/>
    <w:rPr>
      <w:i/>
      <w:iCs/>
      <w:color w:val="0070C0"/>
      <w:sz w:val="26"/>
      <w:szCs w:val="26"/>
      <w:lang w:val="en-US" w:eastAsia="en-US"/>
    </w:rPr>
  </w:style>
  <w:style w:type="paragraph" w:customStyle="1" w:styleId="nddam">
    <w:name w:val=".nd dam"/>
    <w:basedOn w:val="nd1"/>
    <w:link w:val="nddamChar"/>
    <w:qFormat/>
    <w:rsid w:val="000B61DE"/>
    <w:rPr>
      <w:b/>
    </w:rPr>
  </w:style>
  <w:style w:type="character" w:customStyle="1" w:styleId="nd4Char">
    <w:name w:val=".nd4 Char"/>
    <w:basedOn w:val="BodyTextChar"/>
    <w:link w:val="nd4"/>
    <w:rsid w:val="00354F4C"/>
    <w:rPr>
      <w:rFonts w:ascii="Verdana" w:hAnsi="Verdana"/>
      <w:sz w:val="26"/>
      <w:szCs w:val="26"/>
      <w:lang w:val="en-US" w:eastAsia="en-US"/>
    </w:rPr>
  </w:style>
  <w:style w:type="paragraph" w:customStyle="1" w:styleId="ddbang">
    <w:name w:val=".dd bang"/>
    <w:basedOn w:val="BodyText1"/>
    <w:link w:val="ddbangChar"/>
    <w:rsid w:val="00702937"/>
    <w:pPr>
      <w:widowControl w:val="0"/>
    </w:pPr>
    <w:rPr>
      <w:rFonts w:ascii="Times New Roman" w:hAnsi="Times New Roman"/>
      <w:sz w:val="26"/>
      <w:szCs w:val="26"/>
    </w:rPr>
  </w:style>
  <w:style w:type="character" w:customStyle="1" w:styleId="nddamChar">
    <w:name w:val=".nd dam Char"/>
    <w:basedOn w:val="nd1Char"/>
    <w:link w:val="nddam"/>
    <w:rsid w:val="000B61DE"/>
    <w:rPr>
      <w:b/>
      <w:sz w:val="26"/>
      <w:szCs w:val="26"/>
      <w:lang w:val="en-US" w:eastAsia="en-US"/>
    </w:rPr>
  </w:style>
  <w:style w:type="table" w:styleId="TableProfessional">
    <w:name w:val="Table Professional"/>
    <w:basedOn w:val="TableNormal"/>
    <w:rsid w:val="00702937"/>
    <w:pPr>
      <w:widowControl w:val="0"/>
      <w:spacing w:line="24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bodytextChar0">
    <w:name w:val="body text Char"/>
    <w:basedOn w:val="DefaultParagraphFont"/>
    <w:link w:val="BodyText1"/>
    <w:rsid w:val="00702937"/>
    <w:rPr>
      <w:rFonts w:ascii="Verdana" w:hAnsi="Verdana"/>
      <w:lang w:val="en-GB" w:eastAsia="en-US"/>
    </w:rPr>
  </w:style>
  <w:style w:type="character" w:customStyle="1" w:styleId="ddbangChar">
    <w:name w:val=".dd bang Char"/>
    <w:basedOn w:val="bodytextChar0"/>
    <w:link w:val="ddbang"/>
    <w:rsid w:val="00702937"/>
    <w:rPr>
      <w:rFonts w:ascii="Verdana" w:hAnsi="Verdana"/>
      <w:sz w:val="26"/>
      <w:szCs w:val="26"/>
      <w:lang w:val="en-GB" w:eastAsia="en-US"/>
    </w:rPr>
  </w:style>
  <w:style w:type="paragraph" w:customStyle="1" w:styleId="NormalTB">
    <w:name w:val="NormalTB"/>
    <w:rsid w:val="00147CB0"/>
    <w:pPr>
      <w:jc w:val="center"/>
    </w:pPr>
    <w:rPr>
      <w:rFonts w:ascii=".VnTime" w:eastAsia="MS Mincho" w:hAnsi=".VnTime"/>
      <w:lang w:val="en-GB" w:eastAsia="en-US"/>
    </w:rPr>
  </w:style>
  <w:style w:type="paragraph" w:customStyle="1" w:styleId="NormalH">
    <w:name w:val="NormalH"/>
    <w:basedOn w:val="Normal"/>
    <w:link w:val="NormalHChar"/>
    <w:autoRedefine/>
    <w:rsid w:val="00147CB0"/>
    <w:pPr>
      <w:pageBreakBefore/>
      <w:widowControl/>
      <w:tabs>
        <w:tab w:val="left" w:pos="2160"/>
        <w:tab w:val="right" w:pos="5040"/>
        <w:tab w:val="left" w:pos="5760"/>
        <w:tab w:val="right" w:pos="8640"/>
      </w:tabs>
      <w:spacing w:before="360" w:after="240" w:line="240" w:lineRule="auto"/>
      <w:jc w:val="center"/>
    </w:pPr>
    <w:rPr>
      <w:rFonts w:ascii="Times New Roman" w:eastAsia="MS Mincho" w:hAnsi="Times New Roman"/>
      <w:b/>
      <w:bCs/>
      <w:caps/>
      <w:snapToGrid w:val="0"/>
      <w:color w:val="003300"/>
      <w:sz w:val="24"/>
    </w:rPr>
  </w:style>
  <w:style w:type="paragraph" w:customStyle="1" w:styleId="Bang">
    <w:name w:val="Bang"/>
    <w:basedOn w:val="Normal"/>
    <w:autoRedefine/>
    <w:rsid w:val="00147CB0"/>
    <w:pPr>
      <w:widowControl/>
      <w:spacing w:before="80" w:after="80" w:line="240" w:lineRule="auto"/>
      <w:ind w:left="43"/>
    </w:pPr>
    <w:rPr>
      <w:rFonts w:ascii="Tahoma" w:eastAsia="MS Mincho" w:hAnsi="Tahoma" w:cs="Tahoma"/>
      <w:snapToGrid w:val="0"/>
      <w:sz w:val="18"/>
    </w:rPr>
  </w:style>
  <w:style w:type="paragraph" w:customStyle="1" w:styleId="infoblue0">
    <w:name w:val="infoblue"/>
    <w:basedOn w:val="Normal"/>
    <w:autoRedefine/>
    <w:rsid w:val="00147CB0"/>
    <w:pPr>
      <w:widowControl/>
      <w:spacing w:before="120" w:after="120"/>
      <w:ind w:left="446"/>
    </w:pPr>
    <w:rPr>
      <w:rFonts w:ascii="Tahoma" w:eastAsia="MS Mincho" w:hAnsi="Tahoma" w:cs="Tahoma"/>
      <w:i/>
      <w:snapToGrid w:val="0"/>
    </w:rPr>
  </w:style>
  <w:style w:type="paragraph" w:customStyle="1" w:styleId="HeadingBig">
    <w:name w:val="Heading Big"/>
    <w:basedOn w:val="NormalTB"/>
    <w:autoRedefine/>
    <w:rsid w:val="00AB0C43"/>
    <w:pPr>
      <w:widowControl w:val="0"/>
      <w:spacing w:before="120"/>
    </w:pPr>
    <w:rPr>
      <w:rFonts w:ascii="Times New Roman" w:hAnsi="Times New Roman"/>
      <w:b/>
      <w:snapToGrid w:val="0"/>
      <w:sz w:val="44"/>
      <w:szCs w:val="44"/>
      <w:lang w:val="en-US"/>
    </w:rPr>
  </w:style>
  <w:style w:type="paragraph" w:customStyle="1" w:styleId="HeadingLv1">
    <w:name w:val="Heading Lv1"/>
    <w:basedOn w:val="Normal"/>
    <w:autoRedefine/>
    <w:rsid w:val="00147CB0"/>
    <w:pPr>
      <w:spacing w:before="80" w:after="80" w:line="240" w:lineRule="auto"/>
      <w:jc w:val="center"/>
    </w:pPr>
    <w:rPr>
      <w:rFonts w:ascii="Tahoma" w:eastAsia="MS Mincho" w:hAnsi="Tahoma" w:cs="Tahoma"/>
      <w:b/>
      <w:snapToGrid w:val="0"/>
      <w:color w:val="6E2500"/>
      <w:sz w:val="18"/>
    </w:rPr>
  </w:style>
  <w:style w:type="paragraph" w:customStyle="1" w:styleId="NormalT">
    <w:name w:val="NormalT"/>
    <w:basedOn w:val="Normal"/>
    <w:rsid w:val="00147CB0"/>
    <w:pPr>
      <w:spacing w:before="120" w:line="360" w:lineRule="auto"/>
      <w:jc w:val="center"/>
    </w:pPr>
    <w:rPr>
      <w:rFonts w:ascii="Tahoma" w:eastAsia="MS Mincho" w:hAnsi="Tahoma" w:cs="Tahoma"/>
      <w:b/>
      <w:snapToGrid w:val="0"/>
      <w:sz w:val="22"/>
    </w:rPr>
  </w:style>
  <w:style w:type="paragraph" w:styleId="ListBullet">
    <w:name w:val="List Bullet"/>
    <w:basedOn w:val="Normal"/>
    <w:autoRedefine/>
    <w:rsid w:val="00147CB0"/>
    <w:pPr>
      <w:widowControl/>
      <w:numPr>
        <w:ilvl w:val="1"/>
        <w:numId w:val="6"/>
      </w:numPr>
      <w:spacing w:before="120" w:line="360" w:lineRule="auto"/>
    </w:pPr>
    <w:rPr>
      <w:rFonts w:ascii="Tahoma" w:eastAsia="MS Mincho" w:hAnsi="Tahoma" w:cs="Tahoma"/>
      <w:snapToGrid w:val="0"/>
    </w:rPr>
  </w:style>
  <w:style w:type="paragraph" w:customStyle="1" w:styleId="bodytext0">
    <w:name w:val="bodytext"/>
    <w:basedOn w:val="Normal"/>
    <w:autoRedefine/>
    <w:rsid w:val="00147CB0"/>
    <w:pPr>
      <w:widowControl/>
      <w:spacing w:before="120" w:after="120" w:line="220" w:lineRule="atLeast"/>
      <w:ind w:left="180"/>
    </w:pPr>
    <w:rPr>
      <w:rFonts w:ascii="Tahoma" w:eastAsia="MS Mincho" w:hAnsi="Tahoma" w:cs="Tahoma"/>
      <w:b/>
      <w:sz w:val="18"/>
      <w:szCs w:val="24"/>
      <w:lang w:val="en-GB"/>
    </w:rPr>
  </w:style>
  <w:style w:type="paragraph" w:customStyle="1" w:styleId="NormalINDEX">
    <w:name w:val="Normal INDEX"/>
    <w:basedOn w:val="Normal"/>
    <w:rsid w:val="00147CB0"/>
    <w:pPr>
      <w:widowControl/>
      <w:spacing w:before="120" w:line="360" w:lineRule="auto"/>
      <w:ind w:left="547"/>
    </w:pPr>
    <w:rPr>
      <w:rFonts w:ascii="Tahoma" w:eastAsia="MS Mincho" w:hAnsi="Tahoma"/>
      <w:szCs w:val="24"/>
      <w:lang w:val="en-GB"/>
    </w:rPr>
  </w:style>
  <w:style w:type="paragraph" w:customStyle="1" w:styleId="11">
    <w:name w:val="11"/>
    <w:basedOn w:val="NormalH"/>
    <w:link w:val="11Char"/>
    <w:qFormat/>
    <w:rsid w:val="002E3528"/>
    <w:pPr>
      <w:spacing w:before="240" w:line="312" w:lineRule="auto"/>
    </w:pPr>
    <w:rPr>
      <w:color w:val="auto"/>
      <w:sz w:val="28"/>
    </w:rPr>
  </w:style>
  <w:style w:type="paragraph" w:customStyle="1" w:styleId="4">
    <w:name w:val="4"/>
    <w:basedOn w:val="Heading4"/>
    <w:link w:val="4Char"/>
    <w:qFormat/>
    <w:rsid w:val="00451C37"/>
    <w:pPr>
      <w:widowControl/>
      <w:numPr>
        <w:numId w:val="7"/>
      </w:numPr>
      <w:spacing w:before="60" w:line="312" w:lineRule="auto"/>
      <w:jc w:val="both"/>
    </w:pPr>
    <w:rPr>
      <w:rFonts w:ascii="Times New Roman" w:hAnsi="Times New Roman"/>
      <w:i/>
      <w:sz w:val="26"/>
      <w:szCs w:val="24"/>
    </w:rPr>
  </w:style>
  <w:style w:type="character" w:customStyle="1" w:styleId="NormalHChar">
    <w:name w:val="NormalH Char"/>
    <w:basedOn w:val="DefaultParagraphFont"/>
    <w:link w:val="NormalH"/>
    <w:rsid w:val="002E3528"/>
    <w:rPr>
      <w:rFonts w:eastAsia="MS Mincho"/>
      <w:b/>
      <w:bCs/>
      <w:caps/>
      <w:snapToGrid w:val="0"/>
      <w:color w:val="003300"/>
      <w:sz w:val="24"/>
      <w:lang w:val="en-US" w:eastAsia="en-US"/>
    </w:rPr>
  </w:style>
  <w:style w:type="character" w:customStyle="1" w:styleId="11Char">
    <w:name w:val="11 Char"/>
    <w:basedOn w:val="NormalHChar"/>
    <w:link w:val="11"/>
    <w:rsid w:val="002E3528"/>
    <w:rPr>
      <w:rFonts w:eastAsia="MS Mincho"/>
      <w:b/>
      <w:bCs/>
      <w:caps/>
      <w:snapToGrid w:val="0"/>
      <w:color w:val="003300"/>
      <w:sz w:val="28"/>
      <w:lang w:val="en-US" w:eastAsia="en-US"/>
    </w:rPr>
  </w:style>
  <w:style w:type="character" w:styleId="Emphasis">
    <w:name w:val="Emphasis"/>
    <w:basedOn w:val="DefaultParagraphFont"/>
    <w:qFormat/>
    <w:rsid w:val="00F10E9C"/>
    <w:rPr>
      <w:i/>
      <w:iCs/>
    </w:rPr>
  </w:style>
  <w:style w:type="character" w:customStyle="1" w:styleId="Heading4Char">
    <w:name w:val="Heading 4 Char"/>
    <w:basedOn w:val="Heading1Char"/>
    <w:link w:val="Heading4"/>
    <w:rsid w:val="005D7AB8"/>
    <w:rPr>
      <w:rFonts w:ascii="Arial" w:hAnsi="Arial"/>
      <w:b w:val="0"/>
      <w:sz w:val="24"/>
      <w:lang w:val="en-US" w:eastAsia="en-US"/>
    </w:rPr>
  </w:style>
  <w:style w:type="character" w:customStyle="1" w:styleId="4Char">
    <w:name w:val="4 Char"/>
    <w:basedOn w:val="Heading4Char"/>
    <w:link w:val="4"/>
    <w:rsid w:val="00451C37"/>
    <w:rPr>
      <w:rFonts w:ascii="Arial" w:hAnsi="Arial"/>
      <w:b w:val="0"/>
      <w:i/>
      <w:sz w:val="26"/>
      <w:szCs w:val="24"/>
      <w:lang w:val="en-US" w:eastAsia="en-US"/>
    </w:rPr>
  </w:style>
  <w:style w:type="paragraph" w:customStyle="1" w:styleId="Headingtext2Blue">
    <w:name w:val="Heading text 2 + Blue"/>
    <w:basedOn w:val="Normal"/>
    <w:autoRedefine/>
    <w:rsid w:val="00351005"/>
    <w:pPr>
      <w:widowControl/>
      <w:spacing w:after="120" w:line="240" w:lineRule="auto"/>
      <w:ind w:left="720"/>
      <w:jc w:val="both"/>
    </w:pPr>
    <w:rPr>
      <w:rFonts w:ascii="Arial" w:hAnsi="Arial"/>
      <w:sz w:val="22"/>
      <w:szCs w:val="22"/>
      <w:lang w:val="en-AU"/>
    </w:rPr>
  </w:style>
  <w:style w:type="paragraph" w:customStyle="1" w:styleId="table2">
    <w:name w:val="table2"/>
    <w:basedOn w:val="Normal"/>
    <w:autoRedefine/>
    <w:rsid w:val="005C4538"/>
    <w:pPr>
      <w:widowControl/>
      <w:spacing w:before="60" w:after="60" w:line="240" w:lineRule="auto"/>
    </w:pPr>
    <w:rPr>
      <w:rFonts w:ascii="Arial" w:hAnsi="Arial" w:cs="Arial"/>
      <w:sz w:val="22"/>
    </w:rPr>
  </w:style>
  <w:style w:type="paragraph" w:customStyle="1" w:styleId="BodyText20">
    <w:name w:val="Body Text2"/>
    <w:rsid w:val="0005550A"/>
    <w:pPr>
      <w:keepLines/>
      <w:spacing w:after="120" w:line="220" w:lineRule="atLeast"/>
    </w:pPr>
    <w:rPr>
      <w:lang w:val="en-GB" w:eastAsia="en-US"/>
    </w:rPr>
  </w:style>
  <w:style w:type="paragraph" w:customStyle="1" w:styleId="BodyText3">
    <w:name w:val="Body Text3"/>
    <w:rsid w:val="00655C5E"/>
    <w:pPr>
      <w:keepLines/>
      <w:spacing w:after="120" w:line="220" w:lineRule="atLeast"/>
    </w:pPr>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97536">
      <w:bodyDiv w:val="1"/>
      <w:marLeft w:val="0"/>
      <w:marRight w:val="0"/>
      <w:marTop w:val="0"/>
      <w:marBottom w:val="0"/>
      <w:divBdr>
        <w:top w:val="none" w:sz="0" w:space="0" w:color="auto"/>
        <w:left w:val="none" w:sz="0" w:space="0" w:color="auto"/>
        <w:bottom w:val="none" w:sz="0" w:space="0" w:color="auto"/>
        <w:right w:val="none" w:sz="0" w:space="0" w:color="auto"/>
      </w:divBdr>
      <w:divsChild>
        <w:div w:id="409280617">
          <w:marLeft w:val="1656"/>
          <w:marRight w:val="0"/>
          <w:marTop w:val="0"/>
          <w:marBottom w:val="20"/>
          <w:divBdr>
            <w:top w:val="none" w:sz="0" w:space="0" w:color="auto"/>
            <w:left w:val="none" w:sz="0" w:space="0" w:color="auto"/>
            <w:bottom w:val="none" w:sz="0" w:space="0" w:color="auto"/>
            <w:right w:val="none" w:sz="0" w:space="0" w:color="auto"/>
          </w:divBdr>
        </w:div>
        <w:div w:id="302664377">
          <w:marLeft w:val="1656"/>
          <w:marRight w:val="0"/>
          <w:marTop w:val="0"/>
          <w:marBottom w:val="20"/>
          <w:divBdr>
            <w:top w:val="none" w:sz="0" w:space="0" w:color="auto"/>
            <w:left w:val="none" w:sz="0" w:space="0" w:color="auto"/>
            <w:bottom w:val="none" w:sz="0" w:space="0" w:color="auto"/>
            <w:right w:val="none" w:sz="0" w:space="0" w:color="auto"/>
          </w:divBdr>
        </w:div>
        <w:div w:id="611740747">
          <w:marLeft w:val="1656"/>
          <w:marRight w:val="0"/>
          <w:marTop w:val="0"/>
          <w:marBottom w:val="20"/>
          <w:divBdr>
            <w:top w:val="none" w:sz="0" w:space="0" w:color="auto"/>
            <w:left w:val="none" w:sz="0" w:space="0" w:color="auto"/>
            <w:bottom w:val="none" w:sz="0" w:space="0" w:color="auto"/>
            <w:right w:val="none" w:sz="0" w:space="0" w:color="auto"/>
          </w:divBdr>
        </w:div>
      </w:divsChild>
    </w:div>
    <w:div w:id="590116146">
      <w:bodyDiv w:val="1"/>
      <w:marLeft w:val="0"/>
      <w:marRight w:val="0"/>
      <w:marTop w:val="0"/>
      <w:marBottom w:val="0"/>
      <w:divBdr>
        <w:top w:val="none" w:sz="0" w:space="0" w:color="auto"/>
        <w:left w:val="none" w:sz="0" w:space="0" w:color="auto"/>
        <w:bottom w:val="none" w:sz="0" w:space="0" w:color="auto"/>
        <w:right w:val="none" w:sz="0" w:space="0" w:color="auto"/>
      </w:divBdr>
    </w:div>
    <w:div w:id="1565796322">
      <w:bodyDiv w:val="1"/>
      <w:marLeft w:val="0"/>
      <w:marRight w:val="0"/>
      <w:marTop w:val="0"/>
      <w:marBottom w:val="0"/>
      <w:divBdr>
        <w:top w:val="none" w:sz="0" w:space="0" w:color="auto"/>
        <w:left w:val="none" w:sz="0" w:space="0" w:color="auto"/>
        <w:bottom w:val="none" w:sz="0" w:space="0" w:color="auto"/>
        <w:right w:val="none" w:sz="0" w:space="0" w:color="auto"/>
      </w:divBdr>
      <w:divsChild>
        <w:div w:id="583731627">
          <w:marLeft w:val="1656"/>
          <w:marRight w:val="0"/>
          <w:marTop w:val="0"/>
          <w:marBottom w:val="20"/>
          <w:divBdr>
            <w:top w:val="none" w:sz="0" w:space="0" w:color="auto"/>
            <w:left w:val="none" w:sz="0" w:space="0" w:color="auto"/>
            <w:bottom w:val="none" w:sz="0" w:space="0" w:color="auto"/>
            <w:right w:val="none" w:sz="0" w:space="0" w:color="auto"/>
          </w:divBdr>
        </w:div>
      </w:divsChild>
    </w:div>
    <w:div w:id="1876968390">
      <w:bodyDiv w:val="1"/>
      <w:marLeft w:val="0"/>
      <w:marRight w:val="0"/>
      <w:marTop w:val="0"/>
      <w:marBottom w:val="0"/>
      <w:divBdr>
        <w:top w:val="none" w:sz="0" w:space="0" w:color="auto"/>
        <w:left w:val="none" w:sz="0" w:space="0" w:color="auto"/>
        <w:bottom w:val="none" w:sz="0" w:space="0" w:color="auto"/>
        <w:right w:val="none" w:sz="0" w:space="0" w:color="auto"/>
      </w:divBdr>
    </w:div>
    <w:div w:id="192873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haradwaj\Application%20Data\Microsoft\Templates\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792E1-8E0F-4997-8701-0ED64217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365</TotalTime>
  <Pages>10</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Test Plan</vt:lpstr>
    </vt:vector>
  </TitlesOfParts>
  <Company>Cymbal Corporation</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rbharadwaj</dc:creator>
  <cp:keywords/>
  <dc:description/>
  <cp:lastModifiedBy>Hoàng Hồng Vân</cp:lastModifiedBy>
  <cp:revision>178</cp:revision>
  <cp:lastPrinted>2008-04-08T17:07:00Z</cp:lastPrinted>
  <dcterms:created xsi:type="dcterms:W3CDTF">2018-09-11T22:33:00Z</dcterms:created>
  <dcterms:modified xsi:type="dcterms:W3CDTF">2022-04-11T05:41:00Z</dcterms:modified>
</cp:coreProperties>
</file>